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lang w:eastAsia="cs-CZ"/>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4A24F9" w:rsidRPr="00BA365E" w:rsidRDefault="004A24F9"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4A24F9" w:rsidRPr="00BA365E" w:rsidRDefault="004A24F9"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lang w:eastAsia="cs-CZ"/>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4A24F9" w:rsidRPr="00BA365E" w:rsidRDefault="004A24F9"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4A24F9" w:rsidRPr="00BA365E" w:rsidRDefault="004A24F9"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4A24F9" w:rsidRPr="00BA365E" w:rsidRDefault="004A24F9"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 xml:space="preserve">2D </w:t>
                          </w:r>
                          <w:r>
                            <w:rPr>
                              <w:rFonts w:asciiTheme="majorHAnsi" w:hAnsiTheme="majorHAnsi" w:cstheme="majorHAnsi"/>
                              <w:caps/>
                              <w:sz w:val="48"/>
                              <w:szCs w:val="48"/>
                            </w:rPr>
                            <w:t>logická hra v Unity</w:t>
                          </w:r>
                        </w:p>
                      </w:sdtContent>
                    </w:sdt>
                    <w:p w14:paraId="28972466" w14:textId="77777777" w:rsidR="004A24F9" w:rsidRPr="00BA365E" w:rsidRDefault="004A24F9"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lang w:eastAsia="cs-CZ"/>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AD74236"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lang w:eastAsia="cs-CZ"/>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4A24F9" w:rsidRPr="00B003CF" w:rsidRDefault="004A24F9"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4A24F9" w:rsidRPr="00B003CF" w:rsidRDefault="004A24F9"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4A24F9" w:rsidRPr="00B003CF" w:rsidRDefault="004A24F9"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4A24F9" w:rsidRPr="00B003CF" w:rsidRDefault="004A24F9"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4A24F9" w:rsidRPr="00B003CF" w:rsidRDefault="004A24F9" w:rsidP="00D06100">
                      <w:pPr>
                        <w:tabs>
                          <w:tab w:val="right" w:pos="2268"/>
                          <w:tab w:val="left" w:pos="2977"/>
                        </w:tabs>
                        <w:spacing w:line="259" w:lineRule="auto"/>
                        <w:ind w:firstLine="0"/>
                      </w:pPr>
                      <w:r w:rsidRPr="00B003CF">
                        <w:tab/>
                      </w:r>
                      <w:r w:rsidRPr="00B003CF">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Pr>
                              <w:b/>
                            </w:rPr>
                            <w:t>Martin Vrba</w:t>
                          </w:r>
                        </w:sdtContent>
                      </w:sdt>
                    </w:p>
                    <w:p w14:paraId="504FA9BC" w14:textId="176234BA" w:rsidR="004A24F9" w:rsidRPr="00B003CF" w:rsidRDefault="004A24F9"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4A24F9" w:rsidRPr="00B003CF" w:rsidRDefault="004A24F9"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4A24F9" w:rsidRPr="00B003CF" w:rsidRDefault="004A24F9"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lang w:eastAsia="cs-CZ"/>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5724C479" w14:textId="1F05565E" w:rsidR="006A47BB" w:rsidRDefault="0070348C">
      <w:pPr>
        <w:spacing w:before="0" w:after="160" w:line="259" w:lineRule="auto"/>
        <w:ind w:firstLine="0"/>
        <w:jc w:val="left"/>
        <w:rPr>
          <w:rFonts w:asciiTheme="majorHAnsi" w:eastAsiaTheme="majorEastAsia" w:hAnsiTheme="majorHAnsi" w:cstheme="majorBidi"/>
          <w:sz w:val="40"/>
          <w:szCs w:val="32"/>
        </w:rPr>
      </w:pPr>
      <w:r w:rsidRPr="0070348C">
        <w:rPr>
          <w:noProof/>
          <w:lang w:eastAsia="cs-CZ"/>
        </w:rPr>
        <w:lastRenderedPageBreak/>
        <w:drawing>
          <wp:inline distT="0" distB="0" distL="0" distR="0" wp14:anchorId="3AECF6A5" wp14:editId="48C74094">
            <wp:extent cx="5759450" cy="815911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159115"/>
                    </a:xfrm>
                    <a:prstGeom prst="rect">
                      <a:avLst/>
                    </a:prstGeom>
                  </pic:spPr>
                </pic:pic>
              </a:graphicData>
            </a:graphic>
          </wp:inline>
        </w:drawing>
      </w:r>
    </w:p>
    <w:p w14:paraId="5E99103E" w14:textId="772609C0" w:rsidR="006A47BB" w:rsidRDefault="0070348C" w:rsidP="00341B93">
      <w:pPr>
        <w:pStyle w:val="Nezaazovannadpis"/>
      </w:pPr>
      <w:r w:rsidRPr="0070348C">
        <w:rPr>
          <w:noProof/>
          <w:lang w:eastAsia="cs-CZ"/>
        </w:rPr>
        <w:lastRenderedPageBreak/>
        <w:drawing>
          <wp:inline distT="0" distB="0" distL="0" distR="0" wp14:anchorId="09510A48" wp14:editId="5A5779FC">
            <wp:extent cx="5759450" cy="81362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136255"/>
                    </a:xfrm>
                    <a:prstGeom prst="rect">
                      <a:avLst/>
                    </a:prstGeom>
                  </pic:spPr>
                </pic:pic>
              </a:graphicData>
            </a:graphic>
          </wp:inline>
        </w:drawing>
      </w:r>
    </w:p>
    <w:p w14:paraId="7258E702" w14:textId="77777777" w:rsidR="006A47BB" w:rsidRDefault="006A47BB">
      <w:pPr>
        <w:spacing w:before="0" w:after="160" w:line="259" w:lineRule="auto"/>
        <w:ind w:firstLine="0"/>
        <w:jc w:val="left"/>
        <w:rPr>
          <w:rFonts w:asciiTheme="majorHAnsi" w:eastAsiaTheme="majorEastAsia" w:hAnsiTheme="majorHAnsi" w:cstheme="majorBidi"/>
          <w:sz w:val="40"/>
          <w:szCs w:val="32"/>
        </w:rPr>
      </w:pPr>
      <w:r>
        <w:br w:type="page"/>
      </w:r>
    </w:p>
    <w:p w14:paraId="66281DBC" w14:textId="3110F377" w:rsidR="00341B93" w:rsidRPr="004C061F" w:rsidRDefault="00341B93" w:rsidP="00341B93">
      <w:pPr>
        <w:pStyle w:val="Nezaazovannadpis"/>
      </w:pPr>
      <w:r w:rsidRPr="004C061F">
        <w:lastRenderedPageBreak/>
        <w:t>Anotace</w:t>
      </w:r>
    </w:p>
    <w:p w14:paraId="094FCE72" w14:textId="22BB27D7"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w:t>
      </w:r>
      <w:r w:rsidR="004A24F9" w:rsidRPr="004C061F">
        <w:t>fungov</w:t>
      </w:r>
      <w:r w:rsidR="004A24F9">
        <w:t>á</w:t>
      </w:r>
      <w:r w:rsidR="004A24F9" w:rsidRPr="004C061F">
        <w:t xml:space="preserve">ní </w:t>
      </w:r>
      <w:r w:rsidR="009623BA" w:rsidRPr="004C061F">
        <w:t>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4211F81E" w:rsidR="00341B93" w:rsidRPr="004C061F" w:rsidRDefault="00341B93" w:rsidP="002570DC">
      <w:pPr>
        <w:pStyle w:val="Podpisovdek"/>
      </w:pPr>
      <w:r w:rsidRPr="004C061F">
        <w:t xml:space="preserve">V Liberci dne </w:t>
      </w:r>
      <w:fldSimple w:instr=" DATE   \* MERGEFORMAT ">
        <w:r w:rsidR="00293C84">
          <w:rPr>
            <w:noProof/>
          </w:rPr>
          <w:t>14.03.2022</w:t>
        </w:r>
      </w:fldSimple>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3"/>
          <w:footerReference w:type="default" r:id="rId14"/>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6AB8FFB5" w14:textId="600396E3" w:rsidR="001634A7"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8172985" w:history="1">
            <w:r w:rsidR="001634A7" w:rsidRPr="00202D96">
              <w:rPr>
                <w:rStyle w:val="Hyperlink"/>
                <w:noProof/>
              </w:rPr>
              <w:t>Úvod</w:t>
            </w:r>
            <w:r w:rsidR="001634A7">
              <w:rPr>
                <w:noProof/>
                <w:webHidden/>
              </w:rPr>
              <w:tab/>
            </w:r>
            <w:r w:rsidR="001634A7">
              <w:rPr>
                <w:noProof/>
                <w:webHidden/>
              </w:rPr>
              <w:fldChar w:fldCharType="begin"/>
            </w:r>
            <w:r w:rsidR="001634A7">
              <w:rPr>
                <w:noProof/>
                <w:webHidden/>
              </w:rPr>
              <w:instrText xml:space="preserve"> PAGEREF _Toc98172985 \h </w:instrText>
            </w:r>
            <w:r w:rsidR="001634A7">
              <w:rPr>
                <w:noProof/>
                <w:webHidden/>
              </w:rPr>
            </w:r>
            <w:r w:rsidR="001634A7">
              <w:rPr>
                <w:noProof/>
                <w:webHidden/>
              </w:rPr>
              <w:fldChar w:fldCharType="separate"/>
            </w:r>
            <w:r w:rsidR="00293C84">
              <w:rPr>
                <w:noProof/>
                <w:webHidden/>
              </w:rPr>
              <w:t>1</w:t>
            </w:r>
            <w:r w:rsidR="001634A7">
              <w:rPr>
                <w:noProof/>
                <w:webHidden/>
              </w:rPr>
              <w:fldChar w:fldCharType="end"/>
            </w:r>
          </w:hyperlink>
        </w:p>
        <w:p w14:paraId="5636B2B2" w14:textId="637C642D" w:rsidR="001634A7" w:rsidRDefault="001634A7">
          <w:pPr>
            <w:pStyle w:val="TOC1"/>
            <w:tabs>
              <w:tab w:val="left" w:pos="720"/>
            </w:tabs>
            <w:rPr>
              <w:rFonts w:eastAsiaTheme="minorEastAsia"/>
              <w:noProof/>
              <w:sz w:val="22"/>
              <w:lang w:val="en-US"/>
            </w:rPr>
          </w:pPr>
          <w:hyperlink w:anchor="_Toc98172986" w:history="1">
            <w:r w:rsidRPr="00202D96">
              <w:rPr>
                <w:rStyle w:val="Hyperlink"/>
                <w:noProof/>
              </w:rPr>
              <w:t>1</w:t>
            </w:r>
            <w:r>
              <w:rPr>
                <w:rFonts w:eastAsiaTheme="minorEastAsia"/>
                <w:noProof/>
                <w:sz w:val="22"/>
                <w:lang w:val="en-US"/>
              </w:rPr>
              <w:tab/>
            </w:r>
            <w:r w:rsidRPr="00202D96">
              <w:rPr>
                <w:rStyle w:val="Hyperlink"/>
                <w:noProof/>
              </w:rPr>
              <w:t>Použité technologie a nástroje</w:t>
            </w:r>
            <w:r>
              <w:rPr>
                <w:noProof/>
                <w:webHidden/>
              </w:rPr>
              <w:tab/>
            </w:r>
            <w:r>
              <w:rPr>
                <w:noProof/>
                <w:webHidden/>
              </w:rPr>
              <w:fldChar w:fldCharType="begin"/>
            </w:r>
            <w:r>
              <w:rPr>
                <w:noProof/>
                <w:webHidden/>
              </w:rPr>
              <w:instrText xml:space="preserve"> PAGEREF _Toc98172986 \h </w:instrText>
            </w:r>
            <w:r>
              <w:rPr>
                <w:noProof/>
                <w:webHidden/>
              </w:rPr>
            </w:r>
            <w:r>
              <w:rPr>
                <w:noProof/>
                <w:webHidden/>
              </w:rPr>
              <w:fldChar w:fldCharType="separate"/>
            </w:r>
            <w:r w:rsidR="00293C84">
              <w:rPr>
                <w:noProof/>
                <w:webHidden/>
              </w:rPr>
              <w:t>2</w:t>
            </w:r>
            <w:r>
              <w:rPr>
                <w:noProof/>
                <w:webHidden/>
              </w:rPr>
              <w:fldChar w:fldCharType="end"/>
            </w:r>
          </w:hyperlink>
        </w:p>
        <w:p w14:paraId="0B723EBE" w14:textId="6CFDC888" w:rsidR="001634A7" w:rsidRDefault="001634A7">
          <w:pPr>
            <w:pStyle w:val="TOC2"/>
            <w:rPr>
              <w:rFonts w:eastAsiaTheme="minorEastAsia"/>
              <w:noProof/>
              <w:sz w:val="22"/>
              <w:lang w:val="en-US"/>
            </w:rPr>
          </w:pPr>
          <w:hyperlink w:anchor="_Toc98172987" w:history="1">
            <w:r w:rsidRPr="00202D96">
              <w:rPr>
                <w:rStyle w:val="Hyperlink"/>
                <w:noProof/>
              </w:rPr>
              <w:t>1.1</w:t>
            </w:r>
            <w:r>
              <w:rPr>
                <w:rFonts w:eastAsiaTheme="minorEastAsia"/>
                <w:noProof/>
                <w:sz w:val="22"/>
                <w:lang w:val="en-US"/>
              </w:rPr>
              <w:tab/>
            </w:r>
            <w:r w:rsidRPr="00202D96">
              <w:rPr>
                <w:rStyle w:val="Hyperlink"/>
                <w:noProof/>
              </w:rPr>
              <w:t>Herní engine</w:t>
            </w:r>
            <w:r>
              <w:rPr>
                <w:noProof/>
                <w:webHidden/>
              </w:rPr>
              <w:tab/>
            </w:r>
            <w:r>
              <w:rPr>
                <w:noProof/>
                <w:webHidden/>
              </w:rPr>
              <w:fldChar w:fldCharType="begin"/>
            </w:r>
            <w:r>
              <w:rPr>
                <w:noProof/>
                <w:webHidden/>
              </w:rPr>
              <w:instrText xml:space="preserve"> PAGEREF _Toc98172987 \h </w:instrText>
            </w:r>
            <w:r>
              <w:rPr>
                <w:noProof/>
                <w:webHidden/>
              </w:rPr>
            </w:r>
            <w:r>
              <w:rPr>
                <w:noProof/>
                <w:webHidden/>
              </w:rPr>
              <w:fldChar w:fldCharType="separate"/>
            </w:r>
            <w:r w:rsidR="00293C84">
              <w:rPr>
                <w:noProof/>
                <w:webHidden/>
              </w:rPr>
              <w:t>2</w:t>
            </w:r>
            <w:r>
              <w:rPr>
                <w:noProof/>
                <w:webHidden/>
              </w:rPr>
              <w:fldChar w:fldCharType="end"/>
            </w:r>
          </w:hyperlink>
        </w:p>
        <w:p w14:paraId="38DDBDF7" w14:textId="109A8E2F" w:rsidR="001634A7" w:rsidRDefault="001634A7">
          <w:pPr>
            <w:pStyle w:val="TOC3"/>
            <w:rPr>
              <w:rFonts w:eastAsiaTheme="minorEastAsia"/>
              <w:noProof/>
              <w:sz w:val="22"/>
              <w:lang w:val="en-US"/>
            </w:rPr>
          </w:pPr>
          <w:hyperlink w:anchor="_Toc98172988" w:history="1">
            <w:r w:rsidRPr="00202D96">
              <w:rPr>
                <w:rStyle w:val="Hyperlink"/>
                <w:noProof/>
              </w:rPr>
              <w:t>1.1.1</w:t>
            </w:r>
            <w:r>
              <w:rPr>
                <w:rFonts w:eastAsiaTheme="minorEastAsia"/>
                <w:noProof/>
                <w:sz w:val="22"/>
                <w:lang w:val="en-US"/>
              </w:rPr>
              <w:tab/>
            </w:r>
            <w:r w:rsidRPr="00202D96">
              <w:rPr>
                <w:rStyle w:val="Hyperlink"/>
                <w:noProof/>
              </w:rPr>
              <w:t>Rozhraní Unity</w:t>
            </w:r>
            <w:r>
              <w:rPr>
                <w:noProof/>
                <w:webHidden/>
              </w:rPr>
              <w:tab/>
            </w:r>
            <w:r>
              <w:rPr>
                <w:noProof/>
                <w:webHidden/>
              </w:rPr>
              <w:fldChar w:fldCharType="begin"/>
            </w:r>
            <w:r>
              <w:rPr>
                <w:noProof/>
                <w:webHidden/>
              </w:rPr>
              <w:instrText xml:space="preserve"> PAGEREF _Toc98172988 \h </w:instrText>
            </w:r>
            <w:r>
              <w:rPr>
                <w:noProof/>
                <w:webHidden/>
              </w:rPr>
            </w:r>
            <w:r>
              <w:rPr>
                <w:noProof/>
                <w:webHidden/>
              </w:rPr>
              <w:fldChar w:fldCharType="separate"/>
            </w:r>
            <w:r w:rsidR="00293C84">
              <w:rPr>
                <w:noProof/>
                <w:webHidden/>
              </w:rPr>
              <w:t>2</w:t>
            </w:r>
            <w:r>
              <w:rPr>
                <w:noProof/>
                <w:webHidden/>
              </w:rPr>
              <w:fldChar w:fldCharType="end"/>
            </w:r>
          </w:hyperlink>
        </w:p>
        <w:p w14:paraId="2DCD7663" w14:textId="762191D9" w:rsidR="001634A7" w:rsidRDefault="001634A7">
          <w:pPr>
            <w:pStyle w:val="TOC2"/>
            <w:rPr>
              <w:rFonts w:eastAsiaTheme="minorEastAsia"/>
              <w:noProof/>
              <w:sz w:val="22"/>
              <w:lang w:val="en-US"/>
            </w:rPr>
          </w:pPr>
          <w:hyperlink w:anchor="_Toc98172989" w:history="1">
            <w:r w:rsidRPr="00202D96">
              <w:rPr>
                <w:rStyle w:val="Hyperlink"/>
                <w:noProof/>
              </w:rPr>
              <w:t>1.2</w:t>
            </w:r>
            <w:r>
              <w:rPr>
                <w:rFonts w:eastAsiaTheme="minorEastAsia"/>
                <w:noProof/>
                <w:sz w:val="22"/>
                <w:lang w:val="en-US"/>
              </w:rPr>
              <w:tab/>
            </w:r>
            <w:r w:rsidRPr="00202D96">
              <w:rPr>
                <w:rStyle w:val="Hyperlink"/>
                <w:noProof/>
              </w:rPr>
              <w:t>Kód</w:t>
            </w:r>
            <w:r>
              <w:rPr>
                <w:noProof/>
                <w:webHidden/>
              </w:rPr>
              <w:tab/>
            </w:r>
            <w:r>
              <w:rPr>
                <w:noProof/>
                <w:webHidden/>
              </w:rPr>
              <w:fldChar w:fldCharType="begin"/>
            </w:r>
            <w:r>
              <w:rPr>
                <w:noProof/>
                <w:webHidden/>
              </w:rPr>
              <w:instrText xml:space="preserve"> PAGEREF _Toc98172989 \h </w:instrText>
            </w:r>
            <w:r>
              <w:rPr>
                <w:noProof/>
                <w:webHidden/>
              </w:rPr>
            </w:r>
            <w:r>
              <w:rPr>
                <w:noProof/>
                <w:webHidden/>
              </w:rPr>
              <w:fldChar w:fldCharType="separate"/>
            </w:r>
            <w:r w:rsidR="00293C84">
              <w:rPr>
                <w:noProof/>
                <w:webHidden/>
              </w:rPr>
              <w:t>3</w:t>
            </w:r>
            <w:r>
              <w:rPr>
                <w:noProof/>
                <w:webHidden/>
              </w:rPr>
              <w:fldChar w:fldCharType="end"/>
            </w:r>
          </w:hyperlink>
        </w:p>
        <w:p w14:paraId="3E437CA5" w14:textId="72954242" w:rsidR="001634A7" w:rsidRDefault="001634A7">
          <w:pPr>
            <w:pStyle w:val="TOC3"/>
            <w:rPr>
              <w:rFonts w:eastAsiaTheme="minorEastAsia"/>
              <w:noProof/>
              <w:sz w:val="22"/>
              <w:lang w:val="en-US"/>
            </w:rPr>
          </w:pPr>
          <w:hyperlink w:anchor="_Toc98172990" w:history="1">
            <w:r w:rsidRPr="00202D96">
              <w:rPr>
                <w:rStyle w:val="Hyperlink"/>
                <w:noProof/>
              </w:rPr>
              <w:t>1.2.1</w:t>
            </w:r>
            <w:r>
              <w:rPr>
                <w:rFonts w:eastAsiaTheme="minorEastAsia"/>
                <w:noProof/>
                <w:sz w:val="22"/>
                <w:lang w:val="en-US"/>
              </w:rPr>
              <w:tab/>
            </w:r>
            <w:r w:rsidRPr="00202D96">
              <w:rPr>
                <w:rStyle w:val="Hyperlink"/>
                <w:noProof/>
              </w:rPr>
              <w:t>Programovací jazyky</w:t>
            </w:r>
            <w:r>
              <w:rPr>
                <w:noProof/>
                <w:webHidden/>
              </w:rPr>
              <w:tab/>
            </w:r>
            <w:r>
              <w:rPr>
                <w:noProof/>
                <w:webHidden/>
              </w:rPr>
              <w:fldChar w:fldCharType="begin"/>
            </w:r>
            <w:r>
              <w:rPr>
                <w:noProof/>
                <w:webHidden/>
              </w:rPr>
              <w:instrText xml:space="preserve"> PAGEREF _Toc98172990 \h </w:instrText>
            </w:r>
            <w:r>
              <w:rPr>
                <w:noProof/>
                <w:webHidden/>
              </w:rPr>
            </w:r>
            <w:r>
              <w:rPr>
                <w:noProof/>
                <w:webHidden/>
              </w:rPr>
              <w:fldChar w:fldCharType="separate"/>
            </w:r>
            <w:r w:rsidR="00293C84">
              <w:rPr>
                <w:noProof/>
                <w:webHidden/>
              </w:rPr>
              <w:t>3</w:t>
            </w:r>
            <w:r>
              <w:rPr>
                <w:noProof/>
                <w:webHidden/>
              </w:rPr>
              <w:fldChar w:fldCharType="end"/>
            </w:r>
          </w:hyperlink>
        </w:p>
        <w:p w14:paraId="3E11A720" w14:textId="3F75046E" w:rsidR="001634A7" w:rsidRDefault="001634A7">
          <w:pPr>
            <w:pStyle w:val="TOC3"/>
            <w:rPr>
              <w:rFonts w:eastAsiaTheme="minorEastAsia"/>
              <w:noProof/>
              <w:sz w:val="22"/>
              <w:lang w:val="en-US"/>
            </w:rPr>
          </w:pPr>
          <w:hyperlink w:anchor="_Toc98172991" w:history="1">
            <w:r w:rsidRPr="00202D96">
              <w:rPr>
                <w:rStyle w:val="Hyperlink"/>
                <w:noProof/>
              </w:rPr>
              <w:t>1.2.2</w:t>
            </w:r>
            <w:r>
              <w:rPr>
                <w:rFonts w:eastAsiaTheme="minorEastAsia"/>
                <w:noProof/>
                <w:sz w:val="22"/>
                <w:lang w:val="en-US"/>
              </w:rPr>
              <w:tab/>
            </w:r>
            <w:r w:rsidRPr="00202D96">
              <w:rPr>
                <w:rStyle w:val="Hyperlink"/>
                <w:noProof/>
              </w:rPr>
              <w:t>Vývojové prostředí</w:t>
            </w:r>
            <w:r>
              <w:rPr>
                <w:noProof/>
                <w:webHidden/>
              </w:rPr>
              <w:tab/>
            </w:r>
            <w:r>
              <w:rPr>
                <w:noProof/>
                <w:webHidden/>
              </w:rPr>
              <w:fldChar w:fldCharType="begin"/>
            </w:r>
            <w:r>
              <w:rPr>
                <w:noProof/>
                <w:webHidden/>
              </w:rPr>
              <w:instrText xml:space="preserve"> PAGEREF _Toc98172991 \h </w:instrText>
            </w:r>
            <w:r>
              <w:rPr>
                <w:noProof/>
                <w:webHidden/>
              </w:rPr>
            </w:r>
            <w:r>
              <w:rPr>
                <w:noProof/>
                <w:webHidden/>
              </w:rPr>
              <w:fldChar w:fldCharType="separate"/>
            </w:r>
            <w:r w:rsidR="00293C84">
              <w:rPr>
                <w:noProof/>
                <w:webHidden/>
              </w:rPr>
              <w:t>4</w:t>
            </w:r>
            <w:r>
              <w:rPr>
                <w:noProof/>
                <w:webHidden/>
              </w:rPr>
              <w:fldChar w:fldCharType="end"/>
            </w:r>
          </w:hyperlink>
        </w:p>
        <w:p w14:paraId="464540A7" w14:textId="029EAB24" w:rsidR="001634A7" w:rsidRDefault="001634A7">
          <w:pPr>
            <w:pStyle w:val="TOC2"/>
            <w:rPr>
              <w:rFonts w:eastAsiaTheme="minorEastAsia"/>
              <w:noProof/>
              <w:sz w:val="22"/>
              <w:lang w:val="en-US"/>
            </w:rPr>
          </w:pPr>
          <w:hyperlink w:anchor="_Toc98172992" w:history="1">
            <w:r w:rsidRPr="00202D96">
              <w:rPr>
                <w:rStyle w:val="Hyperlink"/>
                <w:noProof/>
              </w:rPr>
              <w:t>1.3</w:t>
            </w:r>
            <w:r>
              <w:rPr>
                <w:rFonts w:eastAsiaTheme="minorEastAsia"/>
                <w:noProof/>
                <w:sz w:val="22"/>
                <w:lang w:val="en-US"/>
              </w:rPr>
              <w:tab/>
            </w:r>
            <w:r w:rsidRPr="00202D96">
              <w:rPr>
                <w:rStyle w:val="Hyperlink"/>
                <w:noProof/>
              </w:rPr>
              <w:t>Audio</w:t>
            </w:r>
            <w:r>
              <w:rPr>
                <w:noProof/>
                <w:webHidden/>
              </w:rPr>
              <w:tab/>
            </w:r>
            <w:r>
              <w:rPr>
                <w:noProof/>
                <w:webHidden/>
              </w:rPr>
              <w:fldChar w:fldCharType="begin"/>
            </w:r>
            <w:r>
              <w:rPr>
                <w:noProof/>
                <w:webHidden/>
              </w:rPr>
              <w:instrText xml:space="preserve"> PAGEREF _Toc98172992 \h </w:instrText>
            </w:r>
            <w:r>
              <w:rPr>
                <w:noProof/>
                <w:webHidden/>
              </w:rPr>
            </w:r>
            <w:r>
              <w:rPr>
                <w:noProof/>
                <w:webHidden/>
              </w:rPr>
              <w:fldChar w:fldCharType="separate"/>
            </w:r>
            <w:r w:rsidR="00293C84">
              <w:rPr>
                <w:noProof/>
                <w:webHidden/>
              </w:rPr>
              <w:t>4</w:t>
            </w:r>
            <w:r>
              <w:rPr>
                <w:noProof/>
                <w:webHidden/>
              </w:rPr>
              <w:fldChar w:fldCharType="end"/>
            </w:r>
          </w:hyperlink>
        </w:p>
        <w:p w14:paraId="69CE3230" w14:textId="66210AE4" w:rsidR="001634A7" w:rsidRDefault="001634A7">
          <w:pPr>
            <w:pStyle w:val="TOC3"/>
            <w:rPr>
              <w:rFonts w:eastAsiaTheme="minorEastAsia"/>
              <w:noProof/>
              <w:sz w:val="22"/>
              <w:lang w:val="en-US"/>
            </w:rPr>
          </w:pPr>
          <w:hyperlink w:anchor="_Toc98172993" w:history="1">
            <w:r w:rsidRPr="00202D96">
              <w:rPr>
                <w:rStyle w:val="Hyperlink"/>
                <w:noProof/>
              </w:rPr>
              <w:t>1.3.1</w:t>
            </w:r>
            <w:r>
              <w:rPr>
                <w:rFonts w:eastAsiaTheme="minorEastAsia"/>
                <w:noProof/>
                <w:sz w:val="22"/>
                <w:lang w:val="en-US"/>
              </w:rPr>
              <w:tab/>
            </w:r>
            <w:r w:rsidRPr="00202D96">
              <w:rPr>
                <w:rStyle w:val="Hyperlink"/>
                <w:noProof/>
              </w:rPr>
              <w:t>Sfxr</w:t>
            </w:r>
            <w:r>
              <w:rPr>
                <w:noProof/>
                <w:webHidden/>
              </w:rPr>
              <w:tab/>
            </w:r>
            <w:r>
              <w:rPr>
                <w:noProof/>
                <w:webHidden/>
              </w:rPr>
              <w:fldChar w:fldCharType="begin"/>
            </w:r>
            <w:r>
              <w:rPr>
                <w:noProof/>
                <w:webHidden/>
              </w:rPr>
              <w:instrText xml:space="preserve"> PAGEREF _Toc98172993 \h </w:instrText>
            </w:r>
            <w:r>
              <w:rPr>
                <w:noProof/>
                <w:webHidden/>
              </w:rPr>
            </w:r>
            <w:r>
              <w:rPr>
                <w:noProof/>
                <w:webHidden/>
              </w:rPr>
              <w:fldChar w:fldCharType="separate"/>
            </w:r>
            <w:r w:rsidR="00293C84">
              <w:rPr>
                <w:noProof/>
                <w:webHidden/>
              </w:rPr>
              <w:t>4</w:t>
            </w:r>
            <w:r>
              <w:rPr>
                <w:noProof/>
                <w:webHidden/>
              </w:rPr>
              <w:fldChar w:fldCharType="end"/>
            </w:r>
          </w:hyperlink>
        </w:p>
        <w:p w14:paraId="26684E61" w14:textId="025EE631" w:rsidR="001634A7" w:rsidRDefault="001634A7">
          <w:pPr>
            <w:pStyle w:val="TOC3"/>
            <w:rPr>
              <w:rFonts w:eastAsiaTheme="minorEastAsia"/>
              <w:noProof/>
              <w:sz w:val="22"/>
              <w:lang w:val="en-US"/>
            </w:rPr>
          </w:pPr>
          <w:hyperlink w:anchor="_Toc98172994" w:history="1">
            <w:r w:rsidRPr="00202D96">
              <w:rPr>
                <w:rStyle w:val="Hyperlink"/>
                <w:noProof/>
              </w:rPr>
              <w:t>1.3.2</w:t>
            </w:r>
            <w:r>
              <w:rPr>
                <w:rFonts w:eastAsiaTheme="minorEastAsia"/>
                <w:noProof/>
                <w:sz w:val="22"/>
                <w:lang w:val="en-US"/>
              </w:rPr>
              <w:tab/>
            </w:r>
            <w:r w:rsidRPr="00202D96">
              <w:rPr>
                <w:rStyle w:val="Hyperlink"/>
                <w:noProof/>
              </w:rPr>
              <w:t>FL Studio</w:t>
            </w:r>
            <w:r>
              <w:rPr>
                <w:noProof/>
                <w:webHidden/>
              </w:rPr>
              <w:tab/>
            </w:r>
            <w:r>
              <w:rPr>
                <w:noProof/>
                <w:webHidden/>
              </w:rPr>
              <w:fldChar w:fldCharType="begin"/>
            </w:r>
            <w:r>
              <w:rPr>
                <w:noProof/>
                <w:webHidden/>
              </w:rPr>
              <w:instrText xml:space="preserve"> PAGEREF _Toc98172994 \h </w:instrText>
            </w:r>
            <w:r>
              <w:rPr>
                <w:noProof/>
                <w:webHidden/>
              </w:rPr>
            </w:r>
            <w:r>
              <w:rPr>
                <w:noProof/>
                <w:webHidden/>
              </w:rPr>
              <w:fldChar w:fldCharType="separate"/>
            </w:r>
            <w:r w:rsidR="00293C84">
              <w:rPr>
                <w:noProof/>
                <w:webHidden/>
              </w:rPr>
              <w:t>4</w:t>
            </w:r>
            <w:r>
              <w:rPr>
                <w:noProof/>
                <w:webHidden/>
              </w:rPr>
              <w:fldChar w:fldCharType="end"/>
            </w:r>
          </w:hyperlink>
        </w:p>
        <w:p w14:paraId="0A93AB25" w14:textId="6FB41D16" w:rsidR="001634A7" w:rsidRDefault="001634A7">
          <w:pPr>
            <w:pStyle w:val="TOC3"/>
            <w:rPr>
              <w:rFonts w:eastAsiaTheme="minorEastAsia"/>
              <w:noProof/>
              <w:sz w:val="22"/>
              <w:lang w:val="en-US"/>
            </w:rPr>
          </w:pPr>
          <w:hyperlink w:anchor="_Toc98172995" w:history="1">
            <w:r w:rsidRPr="00202D96">
              <w:rPr>
                <w:rStyle w:val="Hyperlink"/>
                <w:noProof/>
              </w:rPr>
              <w:t>1.3.3</w:t>
            </w:r>
            <w:r>
              <w:rPr>
                <w:rFonts w:eastAsiaTheme="minorEastAsia"/>
                <w:noProof/>
                <w:sz w:val="22"/>
                <w:lang w:val="en-US"/>
              </w:rPr>
              <w:tab/>
            </w:r>
            <w:r w:rsidRPr="00202D96">
              <w:rPr>
                <w:rStyle w:val="Hyperlink"/>
                <w:noProof/>
              </w:rPr>
              <w:t>Audacity</w:t>
            </w:r>
            <w:r>
              <w:rPr>
                <w:noProof/>
                <w:webHidden/>
              </w:rPr>
              <w:tab/>
            </w:r>
            <w:r>
              <w:rPr>
                <w:noProof/>
                <w:webHidden/>
              </w:rPr>
              <w:fldChar w:fldCharType="begin"/>
            </w:r>
            <w:r>
              <w:rPr>
                <w:noProof/>
                <w:webHidden/>
              </w:rPr>
              <w:instrText xml:space="preserve"> PAGEREF _Toc98172995 \h </w:instrText>
            </w:r>
            <w:r>
              <w:rPr>
                <w:noProof/>
                <w:webHidden/>
              </w:rPr>
            </w:r>
            <w:r>
              <w:rPr>
                <w:noProof/>
                <w:webHidden/>
              </w:rPr>
              <w:fldChar w:fldCharType="separate"/>
            </w:r>
            <w:r w:rsidR="00293C84">
              <w:rPr>
                <w:noProof/>
                <w:webHidden/>
              </w:rPr>
              <w:t>5</w:t>
            </w:r>
            <w:r>
              <w:rPr>
                <w:noProof/>
                <w:webHidden/>
              </w:rPr>
              <w:fldChar w:fldCharType="end"/>
            </w:r>
          </w:hyperlink>
        </w:p>
        <w:p w14:paraId="5E195DFE" w14:textId="2C6F0D16" w:rsidR="001634A7" w:rsidRDefault="001634A7">
          <w:pPr>
            <w:pStyle w:val="TOC2"/>
            <w:rPr>
              <w:rFonts w:eastAsiaTheme="minorEastAsia"/>
              <w:noProof/>
              <w:sz w:val="22"/>
              <w:lang w:val="en-US"/>
            </w:rPr>
          </w:pPr>
          <w:hyperlink w:anchor="_Toc98172996" w:history="1">
            <w:r w:rsidRPr="00202D96">
              <w:rPr>
                <w:rStyle w:val="Hyperlink"/>
                <w:noProof/>
              </w:rPr>
              <w:t>1.4</w:t>
            </w:r>
            <w:r>
              <w:rPr>
                <w:rFonts w:eastAsiaTheme="minorEastAsia"/>
                <w:noProof/>
                <w:sz w:val="22"/>
                <w:lang w:val="en-US"/>
              </w:rPr>
              <w:tab/>
            </w:r>
            <w:r w:rsidRPr="00202D96">
              <w:rPr>
                <w:rStyle w:val="Hyperlink"/>
                <w:noProof/>
              </w:rPr>
              <w:t>Grafika</w:t>
            </w:r>
            <w:r>
              <w:rPr>
                <w:noProof/>
                <w:webHidden/>
              </w:rPr>
              <w:tab/>
            </w:r>
            <w:r>
              <w:rPr>
                <w:noProof/>
                <w:webHidden/>
              </w:rPr>
              <w:fldChar w:fldCharType="begin"/>
            </w:r>
            <w:r>
              <w:rPr>
                <w:noProof/>
                <w:webHidden/>
              </w:rPr>
              <w:instrText xml:space="preserve"> PAGEREF _Toc98172996 \h </w:instrText>
            </w:r>
            <w:r>
              <w:rPr>
                <w:noProof/>
                <w:webHidden/>
              </w:rPr>
            </w:r>
            <w:r>
              <w:rPr>
                <w:noProof/>
                <w:webHidden/>
              </w:rPr>
              <w:fldChar w:fldCharType="separate"/>
            </w:r>
            <w:r w:rsidR="00293C84">
              <w:rPr>
                <w:noProof/>
                <w:webHidden/>
              </w:rPr>
              <w:t>5</w:t>
            </w:r>
            <w:r>
              <w:rPr>
                <w:noProof/>
                <w:webHidden/>
              </w:rPr>
              <w:fldChar w:fldCharType="end"/>
            </w:r>
          </w:hyperlink>
        </w:p>
        <w:p w14:paraId="0E37B1EB" w14:textId="679A6B53" w:rsidR="001634A7" w:rsidRDefault="001634A7">
          <w:pPr>
            <w:pStyle w:val="TOC1"/>
            <w:tabs>
              <w:tab w:val="left" w:pos="720"/>
            </w:tabs>
            <w:rPr>
              <w:rFonts w:eastAsiaTheme="minorEastAsia"/>
              <w:noProof/>
              <w:sz w:val="22"/>
              <w:lang w:val="en-US"/>
            </w:rPr>
          </w:pPr>
          <w:hyperlink w:anchor="_Toc98172997" w:history="1">
            <w:r w:rsidRPr="00202D96">
              <w:rPr>
                <w:rStyle w:val="Hyperlink"/>
                <w:noProof/>
              </w:rPr>
              <w:t>2</w:t>
            </w:r>
            <w:r>
              <w:rPr>
                <w:rFonts w:eastAsiaTheme="minorEastAsia"/>
                <w:noProof/>
                <w:sz w:val="22"/>
                <w:lang w:val="en-US"/>
              </w:rPr>
              <w:tab/>
            </w:r>
            <w:r w:rsidRPr="00202D96">
              <w:rPr>
                <w:rStyle w:val="Hyperlink"/>
                <w:noProof/>
              </w:rPr>
              <w:t>Princip hry</w:t>
            </w:r>
            <w:r>
              <w:rPr>
                <w:noProof/>
                <w:webHidden/>
              </w:rPr>
              <w:tab/>
            </w:r>
            <w:r>
              <w:rPr>
                <w:noProof/>
                <w:webHidden/>
              </w:rPr>
              <w:fldChar w:fldCharType="begin"/>
            </w:r>
            <w:r>
              <w:rPr>
                <w:noProof/>
                <w:webHidden/>
              </w:rPr>
              <w:instrText xml:space="preserve"> PAGEREF _Toc98172997 \h </w:instrText>
            </w:r>
            <w:r>
              <w:rPr>
                <w:noProof/>
                <w:webHidden/>
              </w:rPr>
            </w:r>
            <w:r>
              <w:rPr>
                <w:noProof/>
                <w:webHidden/>
              </w:rPr>
              <w:fldChar w:fldCharType="separate"/>
            </w:r>
            <w:r w:rsidR="00293C84">
              <w:rPr>
                <w:noProof/>
                <w:webHidden/>
              </w:rPr>
              <w:t>6</w:t>
            </w:r>
            <w:r>
              <w:rPr>
                <w:noProof/>
                <w:webHidden/>
              </w:rPr>
              <w:fldChar w:fldCharType="end"/>
            </w:r>
          </w:hyperlink>
        </w:p>
        <w:p w14:paraId="09B13348" w14:textId="676BF0C8" w:rsidR="001634A7" w:rsidRDefault="001634A7">
          <w:pPr>
            <w:pStyle w:val="TOC2"/>
            <w:rPr>
              <w:rFonts w:eastAsiaTheme="minorEastAsia"/>
              <w:noProof/>
              <w:sz w:val="22"/>
              <w:lang w:val="en-US"/>
            </w:rPr>
          </w:pPr>
          <w:hyperlink w:anchor="_Toc98172998" w:history="1">
            <w:r w:rsidRPr="00202D96">
              <w:rPr>
                <w:rStyle w:val="Hyperlink"/>
                <w:noProof/>
              </w:rPr>
              <w:t>2.1</w:t>
            </w:r>
            <w:r>
              <w:rPr>
                <w:rFonts w:eastAsiaTheme="minorEastAsia"/>
                <w:noProof/>
                <w:sz w:val="22"/>
                <w:lang w:val="en-US"/>
              </w:rPr>
              <w:tab/>
            </w:r>
            <w:r w:rsidRPr="00202D96">
              <w:rPr>
                <w:rStyle w:val="Hyperlink"/>
                <w:noProof/>
              </w:rPr>
              <w:t>Sokoban</w:t>
            </w:r>
            <w:r>
              <w:rPr>
                <w:noProof/>
                <w:webHidden/>
              </w:rPr>
              <w:tab/>
            </w:r>
            <w:r>
              <w:rPr>
                <w:noProof/>
                <w:webHidden/>
              </w:rPr>
              <w:fldChar w:fldCharType="begin"/>
            </w:r>
            <w:r>
              <w:rPr>
                <w:noProof/>
                <w:webHidden/>
              </w:rPr>
              <w:instrText xml:space="preserve"> PAGEREF _Toc98172998 \h </w:instrText>
            </w:r>
            <w:r>
              <w:rPr>
                <w:noProof/>
                <w:webHidden/>
              </w:rPr>
            </w:r>
            <w:r>
              <w:rPr>
                <w:noProof/>
                <w:webHidden/>
              </w:rPr>
              <w:fldChar w:fldCharType="separate"/>
            </w:r>
            <w:r w:rsidR="00293C84">
              <w:rPr>
                <w:noProof/>
                <w:webHidden/>
              </w:rPr>
              <w:t>6</w:t>
            </w:r>
            <w:r>
              <w:rPr>
                <w:noProof/>
                <w:webHidden/>
              </w:rPr>
              <w:fldChar w:fldCharType="end"/>
            </w:r>
          </w:hyperlink>
        </w:p>
        <w:p w14:paraId="6E08F964" w14:textId="4BB4F22F" w:rsidR="001634A7" w:rsidRDefault="001634A7">
          <w:pPr>
            <w:pStyle w:val="TOC2"/>
            <w:rPr>
              <w:rFonts w:eastAsiaTheme="minorEastAsia"/>
              <w:noProof/>
              <w:sz w:val="22"/>
              <w:lang w:val="en-US"/>
            </w:rPr>
          </w:pPr>
          <w:hyperlink w:anchor="_Toc98172999" w:history="1">
            <w:r w:rsidRPr="00202D96">
              <w:rPr>
                <w:rStyle w:val="Hyperlink"/>
                <w:noProof/>
              </w:rPr>
              <w:t>2.2</w:t>
            </w:r>
            <w:r>
              <w:rPr>
                <w:rFonts w:eastAsiaTheme="minorEastAsia"/>
                <w:noProof/>
                <w:sz w:val="22"/>
                <w:lang w:val="en-US"/>
              </w:rPr>
              <w:tab/>
            </w:r>
            <w:r w:rsidRPr="00202D96">
              <w:rPr>
                <w:rStyle w:val="Hyperlink"/>
                <w:noProof/>
              </w:rPr>
              <w:t>Vlastní rozšíření</w:t>
            </w:r>
            <w:r>
              <w:rPr>
                <w:noProof/>
                <w:webHidden/>
              </w:rPr>
              <w:tab/>
            </w:r>
            <w:r>
              <w:rPr>
                <w:noProof/>
                <w:webHidden/>
              </w:rPr>
              <w:fldChar w:fldCharType="begin"/>
            </w:r>
            <w:r>
              <w:rPr>
                <w:noProof/>
                <w:webHidden/>
              </w:rPr>
              <w:instrText xml:space="preserve"> PAGEREF _Toc98172999 \h </w:instrText>
            </w:r>
            <w:r>
              <w:rPr>
                <w:noProof/>
                <w:webHidden/>
              </w:rPr>
            </w:r>
            <w:r>
              <w:rPr>
                <w:noProof/>
                <w:webHidden/>
              </w:rPr>
              <w:fldChar w:fldCharType="separate"/>
            </w:r>
            <w:r w:rsidR="00293C84">
              <w:rPr>
                <w:noProof/>
                <w:webHidden/>
              </w:rPr>
              <w:t>6</w:t>
            </w:r>
            <w:r>
              <w:rPr>
                <w:noProof/>
                <w:webHidden/>
              </w:rPr>
              <w:fldChar w:fldCharType="end"/>
            </w:r>
          </w:hyperlink>
        </w:p>
        <w:p w14:paraId="69545FEC" w14:textId="7B53F4CC" w:rsidR="001634A7" w:rsidRDefault="001634A7">
          <w:pPr>
            <w:pStyle w:val="TOC2"/>
            <w:rPr>
              <w:rFonts w:eastAsiaTheme="minorEastAsia"/>
              <w:noProof/>
              <w:sz w:val="22"/>
              <w:lang w:val="en-US"/>
            </w:rPr>
          </w:pPr>
          <w:hyperlink w:anchor="_Toc98173000" w:history="1">
            <w:r w:rsidRPr="00202D96">
              <w:rPr>
                <w:rStyle w:val="Hyperlink"/>
                <w:noProof/>
              </w:rPr>
              <w:t>2.3</w:t>
            </w:r>
            <w:r>
              <w:rPr>
                <w:rFonts w:eastAsiaTheme="minorEastAsia"/>
                <w:noProof/>
                <w:sz w:val="22"/>
                <w:lang w:val="en-US"/>
              </w:rPr>
              <w:tab/>
            </w:r>
            <w:r w:rsidRPr="00202D96">
              <w:rPr>
                <w:rStyle w:val="Hyperlink"/>
                <w:noProof/>
              </w:rPr>
              <w:t>Cíl vývoje</w:t>
            </w:r>
            <w:r>
              <w:rPr>
                <w:noProof/>
                <w:webHidden/>
              </w:rPr>
              <w:tab/>
            </w:r>
            <w:r>
              <w:rPr>
                <w:noProof/>
                <w:webHidden/>
              </w:rPr>
              <w:fldChar w:fldCharType="begin"/>
            </w:r>
            <w:r>
              <w:rPr>
                <w:noProof/>
                <w:webHidden/>
              </w:rPr>
              <w:instrText xml:space="preserve"> PAGEREF _Toc98173000 \h </w:instrText>
            </w:r>
            <w:r>
              <w:rPr>
                <w:noProof/>
                <w:webHidden/>
              </w:rPr>
            </w:r>
            <w:r>
              <w:rPr>
                <w:noProof/>
                <w:webHidden/>
              </w:rPr>
              <w:fldChar w:fldCharType="separate"/>
            </w:r>
            <w:r w:rsidR="00293C84">
              <w:rPr>
                <w:noProof/>
                <w:webHidden/>
              </w:rPr>
              <w:t>7</w:t>
            </w:r>
            <w:r>
              <w:rPr>
                <w:noProof/>
                <w:webHidden/>
              </w:rPr>
              <w:fldChar w:fldCharType="end"/>
            </w:r>
          </w:hyperlink>
        </w:p>
        <w:p w14:paraId="64F0BE78" w14:textId="4C4E7C54" w:rsidR="001634A7" w:rsidRDefault="001634A7">
          <w:pPr>
            <w:pStyle w:val="TOC1"/>
            <w:tabs>
              <w:tab w:val="left" w:pos="720"/>
            </w:tabs>
            <w:rPr>
              <w:rFonts w:eastAsiaTheme="minorEastAsia"/>
              <w:noProof/>
              <w:sz w:val="22"/>
              <w:lang w:val="en-US"/>
            </w:rPr>
          </w:pPr>
          <w:hyperlink w:anchor="_Toc98173001" w:history="1">
            <w:r w:rsidRPr="00202D96">
              <w:rPr>
                <w:rStyle w:val="Hyperlink"/>
                <w:noProof/>
              </w:rPr>
              <w:t>3</w:t>
            </w:r>
            <w:r>
              <w:rPr>
                <w:rFonts w:eastAsiaTheme="minorEastAsia"/>
                <w:noProof/>
                <w:sz w:val="22"/>
                <w:lang w:val="en-US"/>
              </w:rPr>
              <w:tab/>
            </w:r>
            <w:r w:rsidRPr="00202D96">
              <w:rPr>
                <w:rStyle w:val="Hyperlink"/>
                <w:noProof/>
              </w:rPr>
              <w:t>Vývoj</w:t>
            </w:r>
            <w:r>
              <w:rPr>
                <w:noProof/>
                <w:webHidden/>
              </w:rPr>
              <w:tab/>
            </w:r>
            <w:r>
              <w:rPr>
                <w:noProof/>
                <w:webHidden/>
              </w:rPr>
              <w:fldChar w:fldCharType="begin"/>
            </w:r>
            <w:r>
              <w:rPr>
                <w:noProof/>
                <w:webHidden/>
              </w:rPr>
              <w:instrText xml:space="preserve"> PAGEREF _Toc98173001 \h </w:instrText>
            </w:r>
            <w:r>
              <w:rPr>
                <w:noProof/>
                <w:webHidden/>
              </w:rPr>
            </w:r>
            <w:r>
              <w:rPr>
                <w:noProof/>
                <w:webHidden/>
              </w:rPr>
              <w:fldChar w:fldCharType="separate"/>
            </w:r>
            <w:r w:rsidR="00293C84">
              <w:rPr>
                <w:noProof/>
                <w:webHidden/>
              </w:rPr>
              <w:t>8</w:t>
            </w:r>
            <w:r>
              <w:rPr>
                <w:noProof/>
                <w:webHidden/>
              </w:rPr>
              <w:fldChar w:fldCharType="end"/>
            </w:r>
          </w:hyperlink>
        </w:p>
        <w:p w14:paraId="02C7E45A" w14:textId="197C9CB9" w:rsidR="001634A7" w:rsidRDefault="001634A7">
          <w:pPr>
            <w:pStyle w:val="TOC2"/>
            <w:rPr>
              <w:rFonts w:eastAsiaTheme="minorEastAsia"/>
              <w:noProof/>
              <w:sz w:val="22"/>
              <w:lang w:val="en-US"/>
            </w:rPr>
          </w:pPr>
          <w:hyperlink w:anchor="_Toc98173002" w:history="1">
            <w:r w:rsidRPr="00202D96">
              <w:rPr>
                <w:rStyle w:val="Hyperlink"/>
                <w:noProof/>
              </w:rPr>
              <w:t>3.1</w:t>
            </w:r>
            <w:r>
              <w:rPr>
                <w:rFonts w:eastAsiaTheme="minorEastAsia"/>
                <w:noProof/>
                <w:sz w:val="22"/>
                <w:lang w:val="en-US"/>
              </w:rPr>
              <w:tab/>
            </w:r>
            <w:r w:rsidRPr="00202D96">
              <w:rPr>
                <w:rStyle w:val="Hyperlink"/>
                <w:noProof/>
              </w:rPr>
              <w:t>Datová struktura</w:t>
            </w:r>
            <w:r>
              <w:rPr>
                <w:noProof/>
                <w:webHidden/>
              </w:rPr>
              <w:tab/>
            </w:r>
            <w:r>
              <w:rPr>
                <w:noProof/>
                <w:webHidden/>
              </w:rPr>
              <w:fldChar w:fldCharType="begin"/>
            </w:r>
            <w:r>
              <w:rPr>
                <w:noProof/>
                <w:webHidden/>
              </w:rPr>
              <w:instrText xml:space="preserve"> PAGEREF _Toc98173002 \h </w:instrText>
            </w:r>
            <w:r>
              <w:rPr>
                <w:noProof/>
                <w:webHidden/>
              </w:rPr>
            </w:r>
            <w:r>
              <w:rPr>
                <w:noProof/>
                <w:webHidden/>
              </w:rPr>
              <w:fldChar w:fldCharType="separate"/>
            </w:r>
            <w:r w:rsidR="00293C84">
              <w:rPr>
                <w:noProof/>
                <w:webHidden/>
              </w:rPr>
              <w:t>8</w:t>
            </w:r>
            <w:r>
              <w:rPr>
                <w:noProof/>
                <w:webHidden/>
              </w:rPr>
              <w:fldChar w:fldCharType="end"/>
            </w:r>
          </w:hyperlink>
        </w:p>
        <w:p w14:paraId="4990139B" w14:textId="62AC5788" w:rsidR="001634A7" w:rsidRDefault="001634A7">
          <w:pPr>
            <w:pStyle w:val="TOC3"/>
            <w:rPr>
              <w:rFonts w:eastAsiaTheme="minorEastAsia"/>
              <w:noProof/>
              <w:sz w:val="22"/>
              <w:lang w:val="en-US"/>
            </w:rPr>
          </w:pPr>
          <w:hyperlink w:anchor="_Toc98173003" w:history="1">
            <w:r w:rsidRPr="00202D96">
              <w:rPr>
                <w:rStyle w:val="Hyperlink"/>
                <w:noProof/>
              </w:rPr>
              <w:t>3.1.1</w:t>
            </w:r>
            <w:r>
              <w:rPr>
                <w:rFonts w:eastAsiaTheme="minorEastAsia"/>
                <w:noProof/>
                <w:sz w:val="22"/>
                <w:lang w:val="en-US"/>
              </w:rPr>
              <w:tab/>
            </w:r>
            <w:r w:rsidRPr="00202D96">
              <w:rPr>
                <w:rStyle w:val="Hyperlink"/>
                <w:noProof/>
              </w:rPr>
              <w:t>Vlastní datové typy</w:t>
            </w:r>
            <w:r>
              <w:rPr>
                <w:noProof/>
                <w:webHidden/>
              </w:rPr>
              <w:tab/>
            </w:r>
            <w:r>
              <w:rPr>
                <w:noProof/>
                <w:webHidden/>
              </w:rPr>
              <w:fldChar w:fldCharType="begin"/>
            </w:r>
            <w:r>
              <w:rPr>
                <w:noProof/>
                <w:webHidden/>
              </w:rPr>
              <w:instrText xml:space="preserve"> PAGEREF _Toc98173003 \h </w:instrText>
            </w:r>
            <w:r>
              <w:rPr>
                <w:noProof/>
                <w:webHidden/>
              </w:rPr>
            </w:r>
            <w:r>
              <w:rPr>
                <w:noProof/>
                <w:webHidden/>
              </w:rPr>
              <w:fldChar w:fldCharType="separate"/>
            </w:r>
            <w:r w:rsidR="00293C84">
              <w:rPr>
                <w:noProof/>
                <w:webHidden/>
              </w:rPr>
              <w:t>8</w:t>
            </w:r>
            <w:r>
              <w:rPr>
                <w:noProof/>
                <w:webHidden/>
              </w:rPr>
              <w:fldChar w:fldCharType="end"/>
            </w:r>
          </w:hyperlink>
        </w:p>
        <w:p w14:paraId="374D0305" w14:textId="075E538F" w:rsidR="001634A7" w:rsidRDefault="001634A7">
          <w:pPr>
            <w:pStyle w:val="TOC3"/>
            <w:rPr>
              <w:rFonts w:eastAsiaTheme="minorEastAsia"/>
              <w:noProof/>
              <w:sz w:val="22"/>
              <w:lang w:val="en-US"/>
            </w:rPr>
          </w:pPr>
          <w:hyperlink w:anchor="_Toc98173004" w:history="1">
            <w:r w:rsidRPr="00202D96">
              <w:rPr>
                <w:rStyle w:val="Hyperlink"/>
                <w:noProof/>
              </w:rPr>
              <w:t>3.1.2</w:t>
            </w:r>
            <w:r>
              <w:rPr>
                <w:rFonts w:eastAsiaTheme="minorEastAsia"/>
                <w:noProof/>
                <w:sz w:val="22"/>
                <w:lang w:val="en-US"/>
              </w:rPr>
              <w:tab/>
            </w:r>
            <w:r w:rsidRPr="00202D96">
              <w:rPr>
                <w:rStyle w:val="Hyperlink"/>
                <w:noProof/>
              </w:rPr>
              <w:t>Entity</w:t>
            </w:r>
            <w:r>
              <w:rPr>
                <w:noProof/>
                <w:webHidden/>
              </w:rPr>
              <w:tab/>
            </w:r>
            <w:r>
              <w:rPr>
                <w:noProof/>
                <w:webHidden/>
              </w:rPr>
              <w:fldChar w:fldCharType="begin"/>
            </w:r>
            <w:r>
              <w:rPr>
                <w:noProof/>
                <w:webHidden/>
              </w:rPr>
              <w:instrText xml:space="preserve"> PAGEREF _Toc98173004 \h </w:instrText>
            </w:r>
            <w:r>
              <w:rPr>
                <w:noProof/>
                <w:webHidden/>
              </w:rPr>
            </w:r>
            <w:r>
              <w:rPr>
                <w:noProof/>
                <w:webHidden/>
              </w:rPr>
              <w:fldChar w:fldCharType="separate"/>
            </w:r>
            <w:r w:rsidR="00293C84">
              <w:rPr>
                <w:noProof/>
                <w:webHidden/>
              </w:rPr>
              <w:t>9</w:t>
            </w:r>
            <w:r>
              <w:rPr>
                <w:noProof/>
                <w:webHidden/>
              </w:rPr>
              <w:fldChar w:fldCharType="end"/>
            </w:r>
          </w:hyperlink>
        </w:p>
        <w:p w14:paraId="20799BE7" w14:textId="5E7AA964" w:rsidR="001634A7" w:rsidRDefault="001634A7">
          <w:pPr>
            <w:pStyle w:val="TOC3"/>
            <w:rPr>
              <w:rFonts w:eastAsiaTheme="minorEastAsia"/>
              <w:noProof/>
              <w:sz w:val="22"/>
              <w:lang w:val="en-US"/>
            </w:rPr>
          </w:pPr>
          <w:hyperlink w:anchor="_Toc98173005" w:history="1">
            <w:r w:rsidRPr="00202D96">
              <w:rPr>
                <w:rStyle w:val="Hyperlink"/>
                <w:noProof/>
              </w:rPr>
              <w:t>3.1.3</w:t>
            </w:r>
            <w:r>
              <w:rPr>
                <w:rFonts w:eastAsiaTheme="minorEastAsia"/>
                <w:noProof/>
                <w:sz w:val="22"/>
                <w:lang w:val="en-US"/>
              </w:rPr>
              <w:tab/>
            </w:r>
            <w:r w:rsidRPr="00202D96">
              <w:rPr>
                <w:rStyle w:val="Hyperlink"/>
                <w:noProof/>
              </w:rPr>
              <w:t>Rozhraní</w:t>
            </w:r>
            <w:r>
              <w:rPr>
                <w:noProof/>
                <w:webHidden/>
              </w:rPr>
              <w:tab/>
            </w:r>
            <w:r>
              <w:rPr>
                <w:noProof/>
                <w:webHidden/>
              </w:rPr>
              <w:fldChar w:fldCharType="begin"/>
            </w:r>
            <w:r>
              <w:rPr>
                <w:noProof/>
                <w:webHidden/>
              </w:rPr>
              <w:instrText xml:space="preserve"> PAGEREF _Toc98173005 \h </w:instrText>
            </w:r>
            <w:r>
              <w:rPr>
                <w:noProof/>
                <w:webHidden/>
              </w:rPr>
            </w:r>
            <w:r>
              <w:rPr>
                <w:noProof/>
                <w:webHidden/>
              </w:rPr>
              <w:fldChar w:fldCharType="separate"/>
            </w:r>
            <w:r w:rsidR="00293C84">
              <w:rPr>
                <w:noProof/>
                <w:webHidden/>
              </w:rPr>
              <w:t>10</w:t>
            </w:r>
            <w:r>
              <w:rPr>
                <w:noProof/>
                <w:webHidden/>
              </w:rPr>
              <w:fldChar w:fldCharType="end"/>
            </w:r>
          </w:hyperlink>
        </w:p>
        <w:p w14:paraId="745EB286" w14:textId="6DFB84C5" w:rsidR="001634A7" w:rsidRDefault="001634A7">
          <w:pPr>
            <w:pStyle w:val="TOC3"/>
            <w:rPr>
              <w:rFonts w:eastAsiaTheme="minorEastAsia"/>
              <w:noProof/>
              <w:sz w:val="22"/>
              <w:lang w:val="en-US"/>
            </w:rPr>
          </w:pPr>
          <w:hyperlink w:anchor="_Toc98173006" w:history="1">
            <w:r w:rsidRPr="00202D96">
              <w:rPr>
                <w:rStyle w:val="Hyperlink"/>
                <w:noProof/>
              </w:rPr>
              <w:t>3.1.4</w:t>
            </w:r>
            <w:r>
              <w:rPr>
                <w:rFonts w:eastAsiaTheme="minorEastAsia"/>
                <w:noProof/>
                <w:sz w:val="22"/>
                <w:lang w:val="en-US"/>
              </w:rPr>
              <w:tab/>
            </w:r>
            <w:r w:rsidRPr="00202D96">
              <w:rPr>
                <w:rStyle w:val="Hyperlink"/>
                <w:noProof/>
              </w:rPr>
              <w:t>Levely</w:t>
            </w:r>
            <w:r>
              <w:rPr>
                <w:noProof/>
                <w:webHidden/>
              </w:rPr>
              <w:tab/>
            </w:r>
            <w:r>
              <w:rPr>
                <w:noProof/>
                <w:webHidden/>
              </w:rPr>
              <w:fldChar w:fldCharType="begin"/>
            </w:r>
            <w:r>
              <w:rPr>
                <w:noProof/>
                <w:webHidden/>
              </w:rPr>
              <w:instrText xml:space="preserve"> PAGEREF _Toc98173006 \h </w:instrText>
            </w:r>
            <w:r>
              <w:rPr>
                <w:noProof/>
                <w:webHidden/>
              </w:rPr>
            </w:r>
            <w:r>
              <w:rPr>
                <w:noProof/>
                <w:webHidden/>
              </w:rPr>
              <w:fldChar w:fldCharType="separate"/>
            </w:r>
            <w:r w:rsidR="00293C84">
              <w:rPr>
                <w:noProof/>
                <w:webHidden/>
              </w:rPr>
              <w:t>11</w:t>
            </w:r>
            <w:r>
              <w:rPr>
                <w:noProof/>
                <w:webHidden/>
              </w:rPr>
              <w:fldChar w:fldCharType="end"/>
            </w:r>
          </w:hyperlink>
        </w:p>
        <w:p w14:paraId="6FF3B510" w14:textId="4B8C42E3" w:rsidR="001634A7" w:rsidRDefault="001634A7">
          <w:pPr>
            <w:pStyle w:val="TOC2"/>
            <w:rPr>
              <w:rFonts w:eastAsiaTheme="minorEastAsia"/>
              <w:noProof/>
              <w:sz w:val="22"/>
              <w:lang w:val="en-US"/>
            </w:rPr>
          </w:pPr>
          <w:hyperlink w:anchor="_Toc98173007" w:history="1">
            <w:r w:rsidRPr="00202D96">
              <w:rPr>
                <w:rStyle w:val="Hyperlink"/>
                <w:noProof/>
              </w:rPr>
              <w:t>3.2</w:t>
            </w:r>
            <w:r>
              <w:rPr>
                <w:rFonts w:eastAsiaTheme="minorEastAsia"/>
                <w:noProof/>
                <w:sz w:val="22"/>
                <w:lang w:val="en-US"/>
              </w:rPr>
              <w:tab/>
            </w:r>
            <w:r w:rsidRPr="00202D96">
              <w:rPr>
                <w:rStyle w:val="Hyperlink"/>
                <w:noProof/>
              </w:rPr>
              <w:t>Editor</w:t>
            </w:r>
            <w:r>
              <w:rPr>
                <w:noProof/>
                <w:webHidden/>
              </w:rPr>
              <w:tab/>
            </w:r>
            <w:r>
              <w:rPr>
                <w:noProof/>
                <w:webHidden/>
              </w:rPr>
              <w:fldChar w:fldCharType="begin"/>
            </w:r>
            <w:r>
              <w:rPr>
                <w:noProof/>
                <w:webHidden/>
              </w:rPr>
              <w:instrText xml:space="preserve"> PAGEREF _Toc98173007 \h </w:instrText>
            </w:r>
            <w:r>
              <w:rPr>
                <w:noProof/>
                <w:webHidden/>
              </w:rPr>
            </w:r>
            <w:r>
              <w:rPr>
                <w:noProof/>
                <w:webHidden/>
              </w:rPr>
              <w:fldChar w:fldCharType="separate"/>
            </w:r>
            <w:r w:rsidR="00293C84">
              <w:rPr>
                <w:noProof/>
                <w:webHidden/>
              </w:rPr>
              <w:t>13</w:t>
            </w:r>
            <w:r>
              <w:rPr>
                <w:noProof/>
                <w:webHidden/>
              </w:rPr>
              <w:fldChar w:fldCharType="end"/>
            </w:r>
          </w:hyperlink>
        </w:p>
        <w:p w14:paraId="737626B6" w14:textId="0ECFB8C6" w:rsidR="001634A7" w:rsidRDefault="001634A7">
          <w:pPr>
            <w:pStyle w:val="TOC2"/>
            <w:rPr>
              <w:rFonts w:eastAsiaTheme="minorEastAsia"/>
              <w:noProof/>
              <w:sz w:val="22"/>
              <w:lang w:val="en-US"/>
            </w:rPr>
          </w:pPr>
          <w:hyperlink w:anchor="_Toc98173008" w:history="1">
            <w:r w:rsidRPr="00202D96">
              <w:rPr>
                <w:rStyle w:val="Hyperlink"/>
                <w:noProof/>
              </w:rPr>
              <w:t>3.3</w:t>
            </w:r>
            <w:r>
              <w:rPr>
                <w:rFonts w:eastAsiaTheme="minorEastAsia"/>
                <w:noProof/>
                <w:sz w:val="22"/>
                <w:lang w:val="en-US"/>
              </w:rPr>
              <w:tab/>
            </w:r>
            <w:r w:rsidRPr="00202D96">
              <w:rPr>
                <w:rStyle w:val="Hyperlink"/>
                <w:noProof/>
              </w:rPr>
              <w:t>Cyklus hry</w:t>
            </w:r>
            <w:r>
              <w:rPr>
                <w:noProof/>
                <w:webHidden/>
              </w:rPr>
              <w:tab/>
            </w:r>
            <w:r>
              <w:rPr>
                <w:noProof/>
                <w:webHidden/>
              </w:rPr>
              <w:fldChar w:fldCharType="begin"/>
            </w:r>
            <w:r>
              <w:rPr>
                <w:noProof/>
                <w:webHidden/>
              </w:rPr>
              <w:instrText xml:space="preserve"> PAGEREF _Toc98173008 \h </w:instrText>
            </w:r>
            <w:r>
              <w:rPr>
                <w:noProof/>
                <w:webHidden/>
              </w:rPr>
            </w:r>
            <w:r>
              <w:rPr>
                <w:noProof/>
                <w:webHidden/>
              </w:rPr>
              <w:fldChar w:fldCharType="separate"/>
            </w:r>
            <w:r w:rsidR="00293C84">
              <w:rPr>
                <w:noProof/>
                <w:webHidden/>
              </w:rPr>
              <w:t>14</w:t>
            </w:r>
            <w:r>
              <w:rPr>
                <w:noProof/>
                <w:webHidden/>
              </w:rPr>
              <w:fldChar w:fldCharType="end"/>
            </w:r>
          </w:hyperlink>
        </w:p>
        <w:p w14:paraId="16B816B8" w14:textId="09BAE93D" w:rsidR="001634A7" w:rsidRDefault="001634A7">
          <w:pPr>
            <w:pStyle w:val="TOC3"/>
            <w:rPr>
              <w:rFonts w:eastAsiaTheme="minorEastAsia"/>
              <w:noProof/>
              <w:sz w:val="22"/>
              <w:lang w:val="en-US"/>
            </w:rPr>
          </w:pPr>
          <w:hyperlink w:anchor="_Toc98173009" w:history="1">
            <w:r w:rsidRPr="00202D96">
              <w:rPr>
                <w:rStyle w:val="Hyperlink"/>
                <w:noProof/>
              </w:rPr>
              <w:t>3.3.1</w:t>
            </w:r>
            <w:r>
              <w:rPr>
                <w:rFonts w:eastAsiaTheme="minorEastAsia"/>
                <w:noProof/>
                <w:sz w:val="22"/>
                <w:lang w:val="en-US"/>
              </w:rPr>
              <w:tab/>
            </w:r>
            <w:r w:rsidRPr="00202D96">
              <w:rPr>
                <w:rStyle w:val="Hyperlink"/>
                <w:noProof/>
              </w:rPr>
              <w:t>Načtení</w:t>
            </w:r>
            <w:r>
              <w:rPr>
                <w:noProof/>
                <w:webHidden/>
              </w:rPr>
              <w:tab/>
            </w:r>
            <w:r>
              <w:rPr>
                <w:noProof/>
                <w:webHidden/>
              </w:rPr>
              <w:fldChar w:fldCharType="begin"/>
            </w:r>
            <w:r>
              <w:rPr>
                <w:noProof/>
                <w:webHidden/>
              </w:rPr>
              <w:instrText xml:space="preserve"> PAGEREF _Toc98173009 \h </w:instrText>
            </w:r>
            <w:r>
              <w:rPr>
                <w:noProof/>
                <w:webHidden/>
              </w:rPr>
            </w:r>
            <w:r>
              <w:rPr>
                <w:noProof/>
                <w:webHidden/>
              </w:rPr>
              <w:fldChar w:fldCharType="separate"/>
            </w:r>
            <w:r w:rsidR="00293C84">
              <w:rPr>
                <w:noProof/>
                <w:webHidden/>
              </w:rPr>
              <w:t>14</w:t>
            </w:r>
            <w:r>
              <w:rPr>
                <w:noProof/>
                <w:webHidden/>
              </w:rPr>
              <w:fldChar w:fldCharType="end"/>
            </w:r>
          </w:hyperlink>
        </w:p>
        <w:p w14:paraId="2F4C5B66" w14:textId="2900A82C" w:rsidR="001634A7" w:rsidRDefault="001634A7">
          <w:pPr>
            <w:pStyle w:val="TOC3"/>
            <w:rPr>
              <w:rFonts w:eastAsiaTheme="minorEastAsia"/>
              <w:noProof/>
              <w:sz w:val="22"/>
              <w:lang w:val="en-US"/>
            </w:rPr>
          </w:pPr>
          <w:hyperlink w:anchor="_Toc98173010" w:history="1">
            <w:r w:rsidRPr="00202D96">
              <w:rPr>
                <w:rStyle w:val="Hyperlink"/>
                <w:noProof/>
              </w:rPr>
              <w:t>3.3.2</w:t>
            </w:r>
            <w:r>
              <w:rPr>
                <w:rFonts w:eastAsiaTheme="minorEastAsia"/>
                <w:noProof/>
                <w:sz w:val="22"/>
                <w:lang w:val="en-US"/>
              </w:rPr>
              <w:tab/>
            </w:r>
            <w:r w:rsidRPr="00202D96">
              <w:rPr>
                <w:rStyle w:val="Hyperlink"/>
                <w:noProof/>
              </w:rPr>
              <w:t>Vykreslování</w:t>
            </w:r>
            <w:r>
              <w:rPr>
                <w:noProof/>
                <w:webHidden/>
              </w:rPr>
              <w:tab/>
            </w:r>
            <w:r>
              <w:rPr>
                <w:noProof/>
                <w:webHidden/>
              </w:rPr>
              <w:fldChar w:fldCharType="begin"/>
            </w:r>
            <w:r>
              <w:rPr>
                <w:noProof/>
                <w:webHidden/>
              </w:rPr>
              <w:instrText xml:space="preserve"> PAGEREF _Toc98173010 \h </w:instrText>
            </w:r>
            <w:r>
              <w:rPr>
                <w:noProof/>
                <w:webHidden/>
              </w:rPr>
            </w:r>
            <w:r>
              <w:rPr>
                <w:noProof/>
                <w:webHidden/>
              </w:rPr>
              <w:fldChar w:fldCharType="separate"/>
            </w:r>
            <w:r w:rsidR="00293C84">
              <w:rPr>
                <w:noProof/>
                <w:webHidden/>
              </w:rPr>
              <w:t>15</w:t>
            </w:r>
            <w:r>
              <w:rPr>
                <w:noProof/>
                <w:webHidden/>
              </w:rPr>
              <w:fldChar w:fldCharType="end"/>
            </w:r>
          </w:hyperlink>
        </w:p>
        <w:p w14:paraId="1F5B27A1" w14:textId="5804970A" w:rsidR="001634A7" w:rsidRDefault="001634A7">
          <w:pPr>
            <w:pStyle w:val="TOC3"/>
            <w:rPr>
              <w:rFonts w:eastAsiaTheme="minorEastAsia"/>
              <w:noProof/>
              <w:sz w:val="22"/>
              <w:lang w:val="en-US"/>
            </w:rPr>
          </w:pPr>
          <w:hyperlink w:anchor="_Toc98173011" w:history="1">
            <w:r w:rsidRPr="00202D96">
              <w:rPr>
                <w:rStyle w:val="Hyperlink"/>
                <w:noProof/>
              </w:rPr>
              <w:t>3.3.3</w:t>
            </w:r>
            <w:r>
              <w:rPr>
                <w:rFonts w:eastAsiaTheme="minorEastAsia"/>
                <w:noProof/>
                <w:sz w:val="22"/>
                <w:lang w:val="en-US"/>
              </w:rPr>
              <w:tab/>
            </w:r>
            <w:r w:rsidRPr="00202D96">
              <w:rPr>
                <w:rStyle w:val="Hyperlink"/>
                <w:noProof/>
              </w:rPr>
              <w:t>Reakce na vstup</w:t>
            </w:r>
            <w:r>
              <w:rPr>
                <w:noProof/>
                <w:webHidden/>
              </w:rPr>
              <w:tab/>
            </w:r>
            <w:r>
              <w:rPr>
                <w:noProof/>
                <w:webHidden/>
              </w:rPr>
              <w:fldChar w:fldCharType="begin"/>
            </w:r>
            <w:r>
              <w:rPr>
                <w:noProof/>
                <w:webHidden/>
              </w:rPr>
              <w:instrText xml:space="preserve"> PAGEREF _Toc98173011 \h </w:instrText>
            </w:r>
            <w:r>
              <w:rPr>
                <w:noProof/>
                <w:webHidden/>
              </w:rPr>
            </w:r>
            <w:r>
              <w:rPr>
                <w:noProof/>
                <w:webHidden/>
              </w:rPr>
              <w:fldChar w:fldCharType="separate"/>
            </w:r>
            <w:r w:rsidR="00293C84">
              <w:rPr>
                <w:noProof/>
                <w:webHidden/>
              </w:rPr>
              <w:t>16</w:t>
            </w:r>
            <w:r>
              <w:rPr>
                <w:noProof/>
                <w:webHidden/>
              </w:rPr>
              <w:fldChar w:fldCharType="end"/>
            </w:r>
          </w:hyperlink>
        </w:p>
        <w:p w14:paraId="070C2196" w14:textId="3CAE88F1" w:rsidR="001634A7" w:rsidRDefault="001634A7">
          <w:pPr>
            <w:pStyle w:val="TOC1"/>
            <w:tabs>
              <w:tab w:val="left" w:pos="720"/>
            </w:tabs>
            <w:rPr>
              <w:rFonts w:eastAsiaTheme="minorEastAsia"/>
              <w:noProof/>
              <w:sz w:val="22"/>
              <w:lang w:val="en-US"/>
            </w:rPr>
          </w:pPr>
          <w:hyperlink w:anchor="_Toc98173012" w:history="1">
            <w:r w:rsidRPr="00202D96">
              <w:rPr>
                <w:rStyle w:val="Hyperlink"/>
                <w:noProof/>
              </w:rPr>
              <w:t>4</w:t>
            </w:r>
            <w:r>
              <w:rPr>
                <w:rFonts w:eastAsiaTheme="minorEastAsia"/>
                <w:noProof/>
                <w:sz w:val="22"/>
                <w:lang w:val="en-US"/>
              </w:rPr>
              <w:tab/>
            </w:r>
            <w:r w:rsidRPr="00202D96">
              <w:rPr>
                <w:rStyle w:val="Hyperlink"/>
                <w:noProof/>
              </w:rPr>
              <w:t>Momentální stav hry</w:t>
            </w:r>
            <w:r>
              <w:rPr>
                <w:noProof/>
                <w:webHidden/>
              </w:rPr>
              <w:tab/>
            </w:r>
            <w:r>
              <w:rPr>
                <w:noProof/>
                <w:webHidden/>
              </w:rPr>
              <w:fldChar w:fldCharType="begin"/>
            </w:r>
            <w:r>
              <w:rPr>
                <w:noProof/>
                <w:webHidden/>
              </w:rPr>
              <w:instrText xml:space="preserve"> PAGEREF _Toc98173012 \h </w:instrText>
            </w:r>
            <w:r>
              <w:rPr>
                <w:noProof/>
                <w:webHidden/>
              </w:rPr>
            </w:r>
            <w:r>
              <w:rPr>
                <w:noProof/>
                <w:webHidden/>
              </w:rPr>
              <w:fldChar w:fldCharType="separate"/>
            </w:r>
            <w:r w:rsidR="00293C84">
              <w:rPr>
                <w:noProof/>
                <w:webHidden/>
              </w:rPr>
              <w:t>21</w:t>
            </w:r>
            <w:r>
              <w:rPr>
                <w:noProof/>
                <w:webHidden/>
              </w:rPr>
              <w:fldChar w:fldCharType="end"/>
            </w:r>
          </w:hyperlink>
        </w:p>
        <w:p w14:paraId="77711FA7" w14:textId="3933E32A" w:rsidR="001634A7" w:rsidRDefault="001634A7">
          <w:pPr>
            <w:pStyle w:val="TOC1"/>
            <w:rPr>
              <w:rFonts w:eastAsiaTheme="minorEastAsia"/>
              <w:noProof/>
              <w:sz w:val="22"/>
              <w:lang w:val="en-US"/>
            </w:rPr>
          </w:pPr>
          <w:hyperlink w:anchor="_Toc98173013" w:history="1">
            <w:r w:rsidRPr="00202D96">
              <w:rPr>
                <w:rStyle w:val="Hyperlink"/>
                <w:noProof/>
              </w:rPr>
              <w:t>Závěr</w:t>
            </w:r>
            <w:r>
              <w:rPr>
                <w:noProof/>
                <w:webHidden/>
              </w:rPr>
              <w:tab/>
            </w:r>
            <w:r>
              <w:rPr>
                <w:noProof/>
                <w:webHidden/>
              </w:rPr>
              <w:fldChar w:fldCharType="begin"/>
            </w:r>
            <w:r>
              <w:rPr>
                <w:noProof/>
                <w:webHidden/>
              </w:rPr>
              <w:instrText xml:space="preserve"> PAGEREF _Toc98173013 \h </w:instrText>
            </w:r>
            <w:r>
              <w:rPr>
                <w:noProof/>
                <w:webHidden/>
              </w:rPr>
            </w:r>
            <w:r>
              <w:rPr>
                <w:noProof/>
                <w:webHidden/>
              </w:rPr>
              <w:fldChar w:fldCharType="separate"/>
            </w:r>
            <w:r w:rsidR="00293C84">
              <w:rPr>
                <w:noProof/>
                <w:webHidden/>
              </w:rPr>
              <w:t>24</w:t>
            </w:r>
            <w:r>
              <w:rPr>
                <w:noProof/>
                <w:webHidden/>
              </w:rPr>
              <w:fldChar w:fldCharType="end"/>
            </w:r>
          </w:hyperlink>
        </w:p>
        <w:p w14:paraId="49D8314B" w14:textId="5AEEBE3F" w:rsidR="001634A7" w:rsidRDefault="001634A7">
          <w:pPr>
            <w:pStyle w:val="TOC1"/>
            <w:rPr>
              <w:rFonts w:eastAsiaTheme="minorEastAsia"/>
              <w:noProof/>
              <w:sz w:val="22"/>
              <w:lang w:val="en-US"/>
            </w:rPr>
          </w:pPr>
          <w:hyperlink w:anchor="_Toc98173014" w:history="1">
            <w:r w:rsidRPr="00202D96">
              <w:rPr>
                <w:rStyle w:val="Hyperlink"/>
                <w:noProof/>
              </w:rPr>
              <w:t>Seznam zkratek a odborných výrazů</w:t>
            </w:r>
            <w:r>
              <w:rPr>
                <w:noProof/>
                <w:webHidden/>
              </w:rPr>
              <w:tab/>
            </w:r>
            <w:r>
              <w:rPr>
                <w:noProof/>
                <w:webHidden/>
              </w:rPr>
              <w:fldChar w:fldCharType="begin"/>
            </w:r>
            <w:r>
              <w:rPr>
                <w:noProof/>
                <w:webHidden/>
              </w:rPr>
              <w:instrText xml:space="preserve"> PAGEREF _Toc98173014 \h </w:instrText>
            </w:r>
            <w:r>
              <w:rPr>
                <w:noProof/>
                <w:webHidden/>
              </w:rPr>
            </w:r>
            <w:r>
              <w:rPr>
                <w:noProof/>
                <w:webHidden/>
              </w:rPr>
              <w:fldChar w:fldCharType="separate"/>
            </w:r>
            <w:r w:rsidR="00293C84">
              <w:rPr>
                <w:noProof/>
                <w:webHidden/>
              </w:rPr>
              <w:t>27</w:t>
            </w:r>
            <w:r>
              <w:rPr>
                <w:noProof/>
                <w:webHidden/>
              </w:rPr>
              <w:fldChar w:fldCharType="end"/>
            </w:r>
          </w:hyperlink>
        </w:p>
        <w:p w14:paraId="05E7EC2E" w14:textId="2F9FAB93" w:rsidR="001634A7" w:rsidRDefault="001634A7">
          <w:pPr>
            <w:pStyle w:val="TOC1"/>
            <w:rPr>
              <w:rFonts w:eastAsiaTheme="minorEastAsia"/>
              <w:noProof/>
              <w:sz w:val="22"/>
              <w:lang w:val="en-US"/>
            </w:rPr>
          </w:pPr>
          <w:hyperlink w:anchor="_Toc98173015" w:history="1">
            <w:r w:rsidRPr="00202D96">
              <w:rPr>
                <w:rStyle w:val="Hyperlink"/>
                <w:noProof/>
              </w:rPr>
              <w:t>Seznam obrázků</w:t>
            </w:r>
            <w:r>
              <w:rPr>
                <w:noProof/>
                <w:webHidden/>
              </w:rPr>
              <w:tab/>
            </w:r>
            <w:r>
              <w:rPr>
                <w:noProof/>
                <w:webHidden/>
              </w:rPr>
              <w:fldChar w:fldCharType="begin"/>
            </w:r>
            <w:r>
              <w:rPr>
                <w:noProof/>
                <w:webHidden/>
              </w:rPr>
              <w:instrText xml:space="preserve"> PAGEREF _Toc98173015 \h </w:instrText>
            </w:r>
            <w:r>
              <w:rPr>
                <w:noProof/>
                <w:webHidden/>
              </w:rPr>
            </w:r>
            <w:r>
              <w:rPr>
                <w:noProof/>
                <w:webHidden/>
              </w:rPr>
              <w:fldChar w:fldCharType="separate"/>
            </w:r>
            <w:r w:rsidR="00293C84">
              <w:rPr>
                <w:noProof/>
                <w:webHidden/>
              </w:rPr>
              <w:t>28</w:t>
            </w:r>
            <w:r>
              <w:rPr>
                <w:noProof/>
                <w:webHidden/>
              </w:rPr>
              <w:fldChar w:fldCharType="end"/>
            </w:r>
          </w:hyperlink>
        </w:p>
        <w:p w14:paraId="2D5C63B3" w14:textId="7B5D2361" w:rsidR="001634A7" w:rsidRDefault="001634A7">
          <w:pPr>
            <w:pStyle w:val="TOC1"/>
            <w:rPr>
              <w:rFonts w:eastAsiaTheme="minorEastAsia"/>
              <w:noProof/>
              <w:sz w:val="22"/>
              <w:lang w:val="en-US"/>
            </w:rPr>
          </w:pPr>
          <w:hyperlink w:anchor="_Toc98173016" w:history="1">
            <w:r w:rsidRPr="00202D96">
              <w:rPr>
                <w:rStyle w:val="Hyperlink"/>
                <w:noProof/>
              </w:rPr>
              <w:t>Použité zdroje</w:t>
            </w:r>
            <w:r>
              <w:rPr>
                <w:noProof/>
                <w:webHidden/>
              </w:rPr>
              <w:tab/>
            </w:r>
            <w:r>
              <w:rPr>
                <w:noProof/>
                <w:webHidden/>
              </w:rPr>
              <w:fldChar w:fldCharType="begin"/>
            </w:r>
            <w:r>
              <w:rPr>
                <w:noProof/>
                <w:webHidden/>
              </w:rPr>
              <w:instrText xml:space="preserve"> PAGEREF _Toc98173016 \h </w:instrText>
            </w:r>
            <w:r>
              <w:rPr>
                <w:noProof/>
                <w:webHidden/>
              </w:rPr>
            </w:r>
            <w:r>
              <w:rPr>
                <w:noProof/>
                <w:webHidden/>
              </w:rPr>
              <w:fldChar w:fldCharType="separate"/>
            </w:r>
            <w:r w:rsidR="00293C84">
              <w:rPr>
                <w:noProof/>
                <w:webHidden/>
              </w:rPr>
              <w:t>29</w:t>
            </w:r>
            <w:r>
              <w:rPr>
                <w:noProof/>
                <w:webHidden/>
              </w:rPr>
              <w:fldChar w:fldCharType="end"/>
            </w:r>
          </w:hyperlink>
        </w:p>
        <w:p w14:paraId="4C698C57" w14:textId="43C2BF86" w:rsidR="001634A7" w:rsidRDefault="001634A7">
          <w:pPr>
            <w:pStyle w:val="TOC1"/>
            <w:tabs>
              <w:tab w:val="left" w:pos="720"/>
            </w:tabs>
            <w:rPr>
              <w:rFonts w:eastAsiaTheme="minorEastAsia"/>
              <w:noProof/>
              <w:sz w:val="22"/>
              <w:lang w:val="en-US"/>
            </w:rPr>
          </w:pPr>
          <w:hyperlink w:anchor="_Toc98173017" w:history="1">
            <w:r w:rsidRPr="00202D96">
              <w:rPr>
                <w:rStyle w:val="Hyperlink"/>
                <w:noProof/>
              </w:rPr>
              <w:t>A.</w:t>
            </w:r>
            <w:r>
              <w:rPr>
                <w:rFonts w:eastAsiaTheme="minorEastAsia"/>
                <w:noProof/>
                <w:sz w:val="22"/>
                <w:lang w:val="en-US"/>
              </w:rPr>
              <w:tab/>
            </w:r>
            <w:r w:rsidRPr="00202D96">
              <w:rPr>
                <w:rStyle w:val="Hyperlink"/>
                <w:noProof/>
              </w:rPr>
              <w:t>Seznam přiložených souborů</w:t>
            </w:r>
            <w:r>
              <w:rPr>
                <w:noProof/>
                <w:webHidden/>
              </w:rPr>
              <w:tab/>
            </w:r>
            <w:r>
              <w:rPr>
                <w:noProof/>
                <w:webHidden/>
              </w:rPr>
              <w:fldChar w:fldCharType="begin"/>
            </w:r>
            <w:r>
              <w:rPr>
                <w:noProof/>
                <w:webHidden/>
              </w:rPr>
              <w:instrText xml:space="preserve"> PAGEREF _Toc98173017 \h </w:instrText>
            </w:r>
            <w:r>
              <w:rPr>
                <w:noProof/>
                <w:webHidden/>
              </w:rPr>
            </w:r>
            <w:r>
              <w:rPr>
                <w:noProof/>
                <w:webHidden/>
              </w:rPr>
              <w:fldChar w:fldCharType="separate"/>
            </w:r>
            <w:r w:rsidR="00293C84">
              <w:rPr>
                <w:noProof/>
                <w:webHidden/>
              </w:rPr>
              <w:t>I</w:t>
            </w:r>
            <w:r>
              <w:rPr>
                <w:noProof/>
                <w:webHidden/>
              </w:rPr>
              <w:fldChar w:fldCharType="end"/>
            </w:r>
          </w:hyperlink>
        </w:p>
        <w:p w14:paraId="47DBB1E2" w14:textId="0839B5EF"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8172985"/>
      <w:r w:rsidRPr="004C061F">
        <w:lastRenderedPageBreak/>
        <w:t>Úvod</w:t>
      </w:r>
      <w:bookmarkEnd w:id="0"/>
      <w:bookmarkEnd w:id="1"/>
      <w:bookmarkEnd w:id="2"/>
    </w:p>
    <w:p w14:paraId="0F78E2D4" w14:textId="51D92651" w:rsidR="00934EEA" w:rsidRPr="004C061F" w:rsidRDefault="00934EEA" w:rsidP="00934EEA">
      <w:pPr>
        <w:rPr>
          <w:color w:val="FF0000"/>
        </w:rPr>
      </w:pPr>
      <w:r w:rsidRPr="004C061F">
        <w:t xml:space="preserve">Programování bylo mým koníčkem už od třetí třídy základní školy, kdy jsem se poprvé setkal s roboty Lego Mindstorms, na kterých jsem pochopil koncept proměnných, smyček a podmínek. Od té doby jsem se sám učil základům jazyků jako Javascript, PHP, nebo Python. Sice jsem za tu dobu vytvořil mnoho miniaturních projektů, většina </w:t>
      </w:r>
      <w:r w:rsidR="00820086">
        <w:t xml:space="preserve">ale </w:t>
      </w:r>
      <w:r w:rsidRPr="004C061F">
        <w:t xml:space="preserve">sloužila pouze jako experiment pro získání více zkušeností. Teprve když jsem začal studovat na </w:t>
      </w:r>
      <w:r w:rsidR="004A24F9">
        <w:t>p</w:t>
      </w:r>
      <w:r w:rsidR="004A24F9" w:rsidRPr="004C061F">
        <w:t>r</w:t>
      </w:r>
      <w:r w:rsidR="004A24F9">
        <w:t>ů</w:t>
      </w:r>
      <w:r w:rsidR="004A24F9" w:rsidRPr="004C061F">
        <w:t xml:space="preserve">myslové </w:t>
      </w:r>
      <w:r w:rsidRPr="004C061F">
        <w:t xml:space="preserve">škole v Liberci, </w:t>
      </w:r>
      <w:r w:rsidR="004A24F9">
        <w:t>na</w:t>
      </w:r>
      <w:r w:rsidRPr="004C061F">
        <w:t xml:space="preserve">učil jsem se dobrým návykům, organizaci kódu a obecně konceptu objektově orientovaného programování. Díky tomu jsem byl schopen </w:t>
      </w:r>
      <w:r w:rsidR="004A24F9">
        <w:t>uplatnit</w:t>
      </w:r>
      <w:r w:rsidR="004A24F9" w:rsidRPr="004C061F">
        <w:t xml:space="preserve"> </w:t>
      </w:r>
      <w:r w:rsidRPr="004C061F">
        <w:t xml:space="preserve">své znalosti i </w:t>
      </w:r>
      <w:r w:rsidR="004A24F9">
        <w:t xml:space="preserve">ve </w:t>
      </w:r>
      <w:r w:rsidRPr="004C061F">
        <w:t>vývoj</w:t>
      </w:r>
      <w:r w:rsidR="004A24F9">
        <w:t>i</w:t>
      </w:r>
      <w:r w:rsidRPr="004C061F">
        <w:t xml:space="preserve"> her v enginu Unity, který mi do té doby nedával tolik smysl. Cílem této práce je vytvořit hru, která bude jednoduše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8172986"/>
      <w:r w:rsidRPr="004C061F">
        <w:lastRenderedPageBreak/>
        <w:t>Použité technologie a nástroje</w:t>
      </w:r>
      <w:bookmarkEnd w:id="3"/>
    </w:p>
    <w:p w14:paraId="19DFFAA9" w14:textId="76175E61" w:rsidR="00934EEA" w:rsidRPr="004C061F" w:rsidRDefault="00934EEA" w:rsidP="00934EEA">
      <w:r w:rsidRPr="004C061F">
        <w:t>V této kapitole jsou</w:t>
      </w:r>
      <w:r w:rsidR="00EE6321">
        <w:t xml:space="preserve"> popsány</w:t>
      </w:r>
      <w:r w:rsidRPr="004C061F">
        <w:t xml:space="preserve"> všechny programy a jazyky, které jsem k vytvoření této práce použil.</w:t>
      </w:r>
    </w:p>
    <w:p w14:paraId="409FDC64" w14:textId="77777777" w:rsidR="00934EEA" w:rsidRPr="004C061F" w:rsidRDefault="00934EEA" w:rsidP="00FA7A9C">
      <w:pPr>
        <w:pStyle w:val="Heading2"/>
      </w:pPr>
      <w:bookmarkStart w:id="4" w:name="_Toc98172987"/>
      <w:r w:rsidRPr="004C061F">
        <w:t>Herní engine</w:t>
      </w:r>
      <w:bookmarkEnd w:id="4"/>
    </w:p>
    <w:p w14:paraId="4FD6CE9B" w14:textId="129FC3C6" w:rsidR="00934EEA" w:rsidRDefault="00934EEA" w:rsidP="00934EEA">
      <w:r w:rsidRPr="004C061F">
        <w:t>Jedn</w:t>
      </w:r>
      <w:r w:rsidR="00EE6321">
        <w:t>o</w:t>
      </w:r>
      <w:r w:rsidRPr="004C061F">
        <w:t xml:space="preserve"> z</w:t>
      </w:r>
      <w:r w:rsidR="00EE6321">
        <w:t> nejd</w:t>
      </w:r>
      <w:proofErr w:type="spellStart"/>
      <w:r w:rsidR="00EE6321">
        <w:rPr>
          <w:lang w:val="en-US"/>
        </w:rPr>
        <w:t>ůležitějších</w:t>
      </w:r>
      <w:proofErr w:type="spellEnd"/>
      <w:r w:rsidRPr="004C061F">
        <w:t xml:space="preserve">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r w:rsidR="004A24F9">
        <w:t>.</w:t>
      </w:r>
    </w:p>
    <w:p w14:paraId="250CD1E2" w14:textId="30DBC25C" w:rsidR="00AA5A84" w:rsidRDefault="00AA5A84" w:rsidP="00AA5A84">
      <w:pPr>
        <w:pStyle w:val="Heading3"/>
      </w:pPr>
      <w:bookmarkStart w:id="5" w:name="_Toc98172988"/>
      <w:r>
        <w:t>Rozhraní Unity</w:t>
      </w:r>
      <w:bookmarkEnd w:id="5"/>
    </w:p>
    <w:p w14:paraId="62B04388" w14:textId="77777777" w:rsidR="007C4289" w:rsidRDefault="007C4289" w:rsidP="007C4289">
      <w:pPr>
        <w:keepNext/>
      </w:pPr>
      <w:r>
        <w:rPr>
          <w:noProof/>
          <w:lang w:eastAsia="cs-CZ"/>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3FB2313F" w:rsidR="00AA5A84" w:rsidRDefault="007C4289" w:rsidP="007C4289">
      <w:pPr>
        <w:pStyle w:val="Caption"/>
      </w:pPr>
      <w:bookmarkStart w:id="6" w:name="_Toc98067132"/>
      <w:r>
        <w:t xml:space="preserve">Obrázek </w:t>
      </w:r>
      <w:r w:rsidR="005B292B">
        <w:fldChar w:fldCharType="begin"/>
      </w:r>
      <w:r w:rsidR="005B292B">
        <w:instrText xml:space="preserve"> SEQ Obrázek \* ARABIC </w:instrText>
      </w:r>
      <w:r w:rsidR="005B292B">
        <w:fldChar w:fldCharType="separate"/>
      </w:r>
      <w:r w:rsidR="00293C84">
        <w:rPr>
          <w:noProof/>
        </w:rPr>
        <w:t>1</w:t>
      </w:r>
      <w:r w:rsidR="005B292B">
        <w:rPr>
          <w:noProof/>
        </w:rPr>
        <w:fldChar w:fldCharType="end"/>
      </w:r>
      <w:r>
        <w:t xml:space="preserve"> Unity3D</w:t>
      </w:r>
      <w:bookmarkEnd w:id="6"/>
    </w:p>
    <w:p w14:paraId="4FC2D997" w14:textId="12CA958D" w:rsidR="000D4760" w:rsidRDefault="000D4760" w:rsidP="000D4760">
      <w:pPr>
        <w:pStyle w:val="Sta"/>
      </w:pPr>
      <w:r>
        <w:t>Unity je 3D herní engine poprvé vydaný v roce 2005 firmou Unity Technologies. Od té doby byl až do dnes neustále vyv</w:t>
      </w:r>
      <w:r w:rsidR="00810D86">
        <w:t>í</w:t>
      </w:r>
      <w:r>
        <w:t xml:space="preserve">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5696FC32" w:rsidR="006A2780" w:rsidRPr="000D4760" w:rsidRDefault="00F766FA" w:rsidP="006A2780">
      <w:pPr>
        <w:pStyle w:val="Sta"/>
      </w:pPr>
      <w:r>
        <w:t>Unity pracuje s takzvanými herním</w:t>
      </w:r>
      <w:r w:rsidR="00810D86">
        <w:t>i</w:t>
      </w:r>
      <w:r>
        <w:t xml:space="preserve">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FA7A9C">
      <w:pPr>
        <w:pStyle w:val="Heading2"/>
      </w:pPr>
      <w:bookmarkStart w:id="7" w:name="_Toc98172989"/>
      <w:r w:rsidRPr="004C061F">
        <w:t>Kód</w:t>
      </w:r>
      <w:bookmarkEnd w:id="7"/>
    </w:p>
    <w:p w14:paraId="61996BD3" w14:textId="599D47B4" w:rsidR="00CE0A46" w:rsidRPr="006E388C" w:rsidRDefault="00CE0A46" w:rsidP="00CE0A46">
      <w:pPr>
        <w:pStyle w:val="Sta"/>
        <w:rPr>
          <w:lang w:val="en-US"/>
        </w:rPr>
      </w:pPr>
      <w:r>
        <w:t>Vzhledem k tomu, že je m</w:t>
      </w:r>
      <w:r w:rsidR="004A24F9">
        <w:t>á</w:t>
      </w:r>
      <w:r>
        <w:t xml:space="preserve"> hr</w:t>
      </w:r>
      <w:r w:rsidR="004A24F9">
        <w:t>a</w:t>
      </w:r>
      <w:r>
        <w:t xml:space="preserve"> postavena hlavně na funkčnosti herních mechanik, je kód velmi důležitou součástí vývoje a budoucího rozšiřování.</w:t>
      </w:r>
    </w:p>
    <w:p w14:paraId="293C2A72" w14:textId="299668D4" w:rsidR="00611C9A" w:rsidRPr="004C061F" w:rsidRDefault="00611C9A" w:rsidP="00611C9A">
      <w:pPr>
        <w:pStyle w:val="Heading3"/>
      </w:pPr>
      <w:bookmarkStart w:id="8" w:name="_Toc98172990"/>
      <w:r w:rsidRPr="004C061F">
        <w:t>Programovací jazyky</w:t>
      </w:r>
      <w:bookmarkEnd w:id="8"/>
    </w:p>
    <w:p w14:paraId="154F5FBA" w14:textId="1DDDC276"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 xml:space="preserve">UnityEngine, která obsahuje mnoho užitečných funkcí a metod. Dá se pomocí ní dotazovat na různé podmínky běžící hry jako </w:t>
      </w:r>
      <w:r w:rsidR="00CE0A46">
        <w:t xml:space="preserve">například </w:t>
      </w:r>
      <w:r w:rsidR="00995F02" w:rsidRPr="004C061F">
        <w:t>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w:t>
      </w:r>
      <w:r w:rsidR="00CE0A46">
        <w:t>i</w:t>
      </w:r>
      <w:r w:rsidR="00962C19" w:rsidRPr="004C061F">
        <w:t xml:space="preserve"> objekty.</w:t>
      </w:r>
    </w:p>
    <w:p w14:paraId="29AFA6B3" w14:textId="737D0CCA" w:rsidR="003D01F0" w:rsidRPr="004C061F" w:rsidRDefault="003D01F0" w:rsidP="00934EEA">
      <w:r w:rsidRPr="004C061F">
        <w:t>Přestože vše</w:t>
      </w:r>
      <w:r w:rsidR="000852E2">
        <w:t>chen kód</w:t>
      </w:r>
      <w:r w:rsidRPr="004C061F">
        <w:t xml:space="preserv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w:t>
      </w:r>
      <w:r w:rsidR="000852E2">
        <w:t>ou</w:t>
      </w:r>
      <w:r w:rsidR="002E22D5" w:rsidRPr="004C061F">
        <w:t xml:space="preserve">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w:t>
      </w:r>
      <w:r w:rsidR="000852E2">
        <w:t>s</w:t>
      </w:r>
      <w:r w:rsidR="00E167EA" w:rsidRPr="004C061F">
        <w:t xml:space="preserve">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9" w:name="_Toc98172991"/>
      <w:r w:rsidRPr="004C061F">
        <w:lastRenderedPageBreak/>
        <w:t>Vývojové prostředí</w:t>
      </w:r>
      <w:bookmarkEnd w:id="9"/>
    </w:p>
    <w:p w14:paraId="489666C1" w14:textId="55AEDA2E" w:rsidR="00C60E54" w:rsidRDefault="00C60E54" w:rsidP="00FA7A9C">
      <w:pPr>
        <w:pStyle w:val="Heading4"/>
      </w:pPr>
      <w:r w:rsidRPr="004C061F">
        <w:t>Visual Studio</w:t>
      </w:r>
    </w:p>
    <w:p w14:paraId="2938F1F9" w14:textId="5F4FCED3" w:rsidR="00C60E54" w:rsidRPr="004C061F" w:rsidRDefault="00E615D3" w:rsidP="00C60E54">
      <w:r w:rsidRPr="00E615D3">
        <w:t xml:space="preserve">Visual Studio je IDE </w:t>
      </w:r>
      <w:r w:rsidR="00DF2F43">
        <w:t>(vývojové prostředí)</w:t>
      </w:r>
      <w:r w:rsidRPr="00E615D3">
        <w:t xml:space="preserve"> od firmy Microsoft, určené k vyv</w:t>
      </w:r>
      <w:r w:rsidR="000852E2">
        <w:t>í</w:t>
      </w:r>
      <w:r w:rsidRPr="00E615D3">
        <w:t>jení programů v jazycích jako C#, C++, Python a další</w:t>
      </w:r>
      <w:r w:rsidR="000852E2">
        <w:t>ch</w:t>
      </w:r>
      <w:r w:rsidRPr="00E615D3">
        <w:t xml:space="preserve">. Pro mé účely funguje jako editor C# skriptů v Unity. Má automatické doplňování klíčových slov a přehledné </w:t>
      </w:r>
      <w:r w:rsidR="000852E2">
        <w:t>uživatelské rozhraní</w:t>
      </w:r>
      <w:r w:rsidRPr="00E615D3">
        <w:t xml:space="preserve"> pro opravu chyb v syntaxi. Dělá mnoho pracných činností za programátora</w:t>
      </w:r>
      <w:r w:rsidR="000852E2">
        <w:t>, n</w:t>
      </w:r>
      <w:r w:rsidRPr="00E615D3">
        <w:t>apříklad při používání externích metod importuje potřebné knihovny pomocí jednoho kliknutí myši.</w:t>
      </w:r>
    </w:p>
    <w:p w14:paraId="382D4F30" w14:textId="63D7329F" w:rsidR="00C60E54" w:rsidRPr="004C061F" w:rsidRDefault="0022727F" w:rsidP="0022727F">
      <w:pPr>
        <w:pStyle w:val="Heading4"/>
      </w:pPr>
      <w:r w:rsidRPr="004C061F">
        <w:t>VS Code</w:t>
      </w:r>
    </w:p>
    <w:p w14:paraId="6658D815" w14:textId="01D4B383" w:rsidR="00C87D8A" w:rsidRPr="004C061F" w:rsidRDefault="00C33241" w:rsidP="00C87D8A">
      <w:r>
        <w:t xml:space="preserve">Visual Studio Code je </w:t>
      </w:r>
      <w:r w:rsidR="00DF2F43">
        <w:t>opensource editor kódu od firmy Microsoft. Na</w:t>
      </w:r>
      <w:r w:rsidR="009512A2">
        <w:t xml:space="preserve"> </w:t>
      </w:r>
      <w:r w:rsidR="00DF2F43">
        <w:t xml:space="preserve">rozdíl od klasického Visual Studia zabírá VS Code o dost méně místa na disku a zároveň </w:t>
      </w:r>
      <w:r w:rsidR="009512A2">
        <w:t xml:space="preserve">ho </w:t>
      </w:r>
      <w:r w:rsidR="00DF2F43">
        <w:t>lze spustit i na macOS a Linuxu. Pro m</w:t>
      </w:r>
      <w:r w:rsidR="003714BA">
        <w:t xml:space="preserve">ě je tento editor příjemnější pro vývoj </w:t>
      </w:r>
      <w:r w:rsidR="009512A2">
        <w:t xml:space="preserve">v </w:t>
      </w:r>
      <w:r w:rsidR="003714BA">
        <w:t>HTML a Javascriptu. Vytvořil jsem v něm tedy celý editor levelů.</w:t>
      </w:r>
    </w:p>
    <w:p w14:paraId="1F88AF14" w14:textId="34DD8AE7" w:rsidR="00995F02" w:rsidRPr="004C061F" w:rsidRDefault="00D30D01" w:rsidP="00FA7A9C">
      <w:pPr>
        <w:pStyle w:val="Heading2"/>
      </w:pPr>
      <w:bookmarkStart w:id="10" w:name="_Toc98172992"/>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11" w:name="_Toc98172993"/>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2" w:name="_Toc98172994"/>
      <w:r w:rsidRPr="00214445">
        <w:t>FL Studio</w:t>
      </w:r>
      <w:bookmarkEnd w:id="12"/>
    </w:p>
    <w:p w14:paraId="07DA9907" w14:textId="2B7B89BF" w:rsidR="00F55331" w:rsidRPr="00F55331" w:rsidRDefault="00F55331" w:rsidP="00F55331">
      <w:r>
        <w:t xml:space="preserve">Původně zvané FruityLoops, FL Studio je DAW </w:t>
      </w:r>
      <w:r w:rsidR="000852E2">
        <w:t xml:space="preserve">(digitální zvukové studio) </w:t>
      </w:r>
      <w:r>
        <w:t>vyv</w:t>
      </w:r>
      <w:r w:rsidR="000852E2">
        <w:t>í</w:t>
      </w:r>
      <w:r>
        <w:t>jené belgickou společností Image-Line. Používá se převážně na vytváření hudby</w:t>
      </w:r>
      <w:r w:rsidR="00F57C1B">
        <w:t xml:space="preserve">. </w:t>
      </w:r>
      <w:r w:rsidR="00862555">
        <w:t xml:space="preserve">Má </w:t>
      </w:r>
      <w:r w:rsidR="000852E2">
        <w:t>čtyři</w:t>
      </w:r>
      <w:r w:rsidR="00862555">
        <w:t xml:space="preserve"> edice lišící se v</w:t>
      </w:r>
      <w:r w:rsidR="000852E2">
        <w:t> </w:t>
      </w:r>
      <w:r w:rsidR="00862555">
        <w:t>ceně</w:t>
      </w:r>
      <w:r w:rsidR="000852E2">
        <w:t xml:space="preserve">, </w:t>
      </w:r>
      <w:r w:rsidR="00862555">
        <w:t>některých vlastnostech a funkcí</w:t>
      </w:r>
      <w:r w:rsidR="000852E2">
        <w:t>ch</w:t>
      </w:r>
      <w:r w:rsidR="00862555">
        <w:t>.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3" w:name="_Toc98172995"/>
      <w:r w:rsidRPr="004C061F">
        <w:lastRenderedPageBreak/>
        <w:t>Audacity</w:t>
      </w:r>
      <w:bookmarkEnd w:id="13"/>
    </w:p>
    <w:p w14:paraId="102A883A" w14:textId="377480EB" w:rsidR="00F57C1B" w:rsidRPr="00F57C1B" w:rsidRDefault="00A67A68" w:rsidP="00862555">
      <w:pPr>
        <w:pStyle w:val="Sta"/>
      </w:pPr>
      <w:r>
        <w:t xml:space="preserve">Audacity je známý opensource audio editor. </w:t>
      </w:r>
      <w:r w:rsidR="00963E3B">
        <w:t>Umožňuje aplikovat velkou škálu efektů na audio klipy a zároveň je mixovat či stříhat. Obvykle využívám Audacity k více účelům, ale zde jsem pouze upravoval hlasitosti jednotlivých zvuků a odstraňoval šum.</w:t>
      </w:r>
    </w:p>
    <w:p w14:paraId="3D425FDD" w14:textId="4FEDCD64" w:rsidR="0050583F" w:rsidRPr="004C061F" w:rsidRDefault="0050583F" w:rsidP="0022727F">
      <w:pPr>
        <w:pStyle w:val="Heading2"/>
      </w:pPr>
      <w:bookmarkStart w:id="14" w:name="_Toc98172996"/>
      <w:r w:rsidRPr="004C061F">
        <w:t>Grafika</w:t>
      </w:r>
      <w:bookmarkEnd w:id="14"/>
    </w:p>
    <w:p w14:paraId="70ED4A4B" w14:textId="19B7C592" w:rsidR="0050583F" w:rsidRPr="004C061F" w:rsidRDefault="0050583F" w:rsidP="0050583F">
      <w:r w:rsidRPr="004C061F">
        <w:t xml:space="preserve">Všechny assety byly vytvořeny v programu </w:t>
      </w:r>
      <w:r w:rsidRPr="00214445">
        <w:t>GIMP</w:t>
      </w:r>
      <w:r w:rsidRPr="004C061F">
        <w:t xml:space="preserve"> (GNU Image Manipulation Program)</w:t>
      </w:r>
      <w:r w:rsidR="00A21ED1">
        <w:t>.</w:t>
      </w:r>
      <w:r w:rsidR="003714BA">
        <w:t xml:space="preserve"> Je to open source editor obrázků, který byl původně vytvořen jako Linux alternativa pro Adobe Photoshop.</w:t>
      </w:r>
    </w:p>
    <w:p w14:paraId="27114E7D" w14:textId="7EF7D64F" w:rsidR="0050583F" w:rsidRPr="004C061F" w:rsidRDefault="0022727F" w:rsidP="0022727F">
      <w:pPr>
        <w:pStyle w:val="Heading1"/>
      </w:pPr>
      <w:bookmarkStart w:id="15" w:name="_Toc98172997"/>
      <w:r w:rsidRPr="004C061F">
        <w:lastRenderedPageBreak/>
        <w:t>Princip hry</w:t>
      </w:r>
      <w:bookmarkEnd w:id="15"/>
    </w:p>
    <w:p w14:paraId="04E5919C" w14:textId="778E5824" w:rsidR="00865B14" w:rsidRPr="004C061F" w:rsidRDefault="00865B14" w:rsidP="00865B14">
      <w:pPr>
        <w:pStyle w:val="Heading2"/>
      </w:pPr>
      <w:bookmarkStart w:id="16" w:name="_Toc98172998"/>
      <w:r w:rsidRPr="004C061F">
        <w:t>Sokoban</w:t>
      </w:r>
      <w:bookmarkEnd w:id="16"/>
    </w:p>
    <w:p w14:paraId="359DD462" w14:textId="518E1D7D"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více beden, nebo naopak bedny </w:t>
      </w:r>
      <w:r w:rsidR="00683922">
        <w:t>tahat za sebou</w:t>
      </w:r>
      <w:r w:rsidR="00865B14" w:rsidRPr="004C061F">
        <w: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6FA04953" w:rsidR="00865B14" w:rsidRPr="001731AC" w:rsidRDefault="001731AC" w:rsidP="001731AC">
      <w:pPr>
        <w:pStyle w:val="Caption"/>
      </w:pPr>
      <w:bookmarkStart w:id="17" w:name="_Toc98067133"/>
      <w:r>
        <w:t xml:space="preserve">Obrázek </w:t>
      </w:r>
      <w:r w:rsidR="005B292B">
        <w:fldChar w:fldCharType="begin"/>
      </w:r>
      <w:r w:rsidR="005B292B">
        <w:instrText xml:space="preserve"> SEQ Obrázek \* ARABIC </w:instrText>
      </w:r>
      <w:r w:rsidR="005B292B">
        <w:fldChar w:fldCharType="separate"/>
      </w:r>
      <w:r w:rsidR="00293C84">
        <w:rPr>
          <w:noProof/>
        </w:rPr>
        <w:t>2</w:t>
      </w:r>
      <w:r w:rsidR="005B292B">
        <w:rPr>
          <w:noProof/>
        </w:rPr>
        <w:fldChar w:fldCharType="end"/>
      </w:r>
      <w:r>
        <w:t xml:space="preserve"> Originální </w:t>
      </w:r>
      <w:r w:rsidRPr="001731AC">
        <w:t>Sokoban</w:t>
      </w:r>
      <w:r>
        <w:t xml:space="preserve"> (1984)</w:t>
      </w:r>
      <w:bookmarkEnd w:id="17"/>
    </w:p>
    <w:p w14:paraId="0AD7417C" w14:textId="40714A1D" w:rsidR="00865B14" w:rsidRPr="004C061F" w:rsidRDefault="00CD2DF9" w:rsidP="00865B14">
      <w:pPr>
        <w:pStyle w:val="Heading2"/>
      </w:pPr>
      <w:bookmarkStart w:id="18" w:name="_Toc98172999"/>
      <w:r w:rsidRPr="004C061F">
        <w:t>Vlastní rozšíření</w:t>
      </w:r>
      <w:bookmarkEnd w:id="18"/>
    </w:p>
    <w:p w14:paraId="553515DF" w14:textId="6BCAE9E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00683922">
        <w:t>například</w:t>
      </w:r>
      <w:r w:rsidR="00741922">
        <w:t>:</w:t>
      </w:r>
    </w:p>
    <w:p w14:paraId="210CC3F7" w14:textId="01EC7A7A" w:rsidR="00741922" w:rsidRDefault="00741922" w:rsidP="00741922">
      <w:pPr>
        <w:pStyle w:val="ListParagraph"/>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323BF897" w:rsidR="009348E6" w:rsidRDefault="00683922" w:rsidP="00741922">
      <w:pPr>
        <w:pStyle w:val="ListParagraph"/>
        <w:numPr>
          <w:ilvl w:val="0"/>
          <w:numId w:val="30"/>
        </w:numPr>
      </w:pPr>
      <w:r>
        <w:t xml:space="preserve">Dveře s propojenými tlačítky a klíči. </w:t>
      </w:r>
      <w:r w:rsidR="009348E6">
        <w:t xml:space="preserve">Dveře blokují hráči a objektům průchod, dokud nejsou odemčeny buď stáním na tlačítku, nebo přímým </w:t>
      </w:r>
      <w:r w:rsidR="009348E6">
        <w:lastRenderedPageBreak/>
        <w:t xml:space="preserve">odemčením pomocí klíče. Samozřejmě by </w:t>
      </w:r>
      <w:r>
        <w:t>byly možné</w:t>
      </w:r>
      <w:r w:rsidR="009348E6">
        <w:t xml:space="preserve"> i další způsoby</w:t>
      </w:r>
      <w:r w:rsidR="009512A2">
        <w:t>,</w:t>
      </w:r>
      <w:r w:rsidR="009348E6">
        <w:t xml:space="preserve"> jak některé z dveří ovládat.</w:t>
      </w:r>
    </w:p>
    <w:p w14:paraId="7D3BEDC4" w14:textId="40DEC020" w:rsidR="009348E6" w:rsidRDefault="0036280A" w:rsidP="00741922">
      <w:pPr>
        <w:pStyle w:val="ListParagraph"/>
        <w:numPr>
          <w:ilvl w:val="0"/>
          <w:numId w:val="30"/>
        </w:numPr>
      </w:pPr>
      <w:r>
        <w:t>Skleněné bedny a případně jiné objekty, které blokují tlačení beden, a hráč je musí rozbít přímým dotykem.</w:t>
      </w:r>
    </w:p>
    <w:p w14:paraId="3C7D5162" w14:textId="59C28F11" w:rsidR="0036280A" w:rsidRDefault="0036280A" w:rsidP="00741922">
      <w:pPr>
        <w:pStyle w:val="ListParagraph"/>
        <w:numPr>
          <w:ilvl w:val="0"/>
          <w:numId w:val="30"/>
        </w:numPr>
      </w:pPr>
      <w:r>
        <w:t>Nestabilní podlaha. Když se jakýkoliv objekt ocitne na tomto poli, aktivuje nestabilní podlahu. V</w:t>
      </w:r>
      <w:r w:rsidR="00EB3AF3">
        <w:t> </w:t>
      </w:r>
      <w:r>
        <w:t>moment</w:t>
      </w:r>
      <w:r w:rsidR="00EB3AF3">
        <w:t>ě,</w:t>
      </w:r>
      <w:r>
        <w:t xml:space="preserve">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41298CC1" w14:textId="69BEA447" w:rsidR="00EB3AF3" w:rsidRDefault="00EB3AF3" w:rsidP="00EB3AF3">
      <w:pPr>
        <w:pStyle w:val="ListParagraph"/>
        <w:numPr>
          <w:ilvl w:val="0"/>
          <w:numId w:val="30"/>
        </w:numPr>
      </w:pPr>
      <w:r>
        <w:t xml:space="preserve">Robot chodící ze strany na stranu, který tlačí vše před </w:t>
      </w:r>
      <w:r w:rsidR="009512A2">
        <w:t>sebou</w:t>
      </w:r>
      <w:r>
        <w:t>. Udělá krok po každém kroku hráče, ale i když hráč počká na místě. Robot by mohl na rozdíl od hráče tlačit více beden najednou. Mezi různá řešení úrovní by mohlo patřit i načasování tahů tak, aby robot tlačil bedny ve vhodný okamžik přes led a hráč je pak dostal na místo, kam by to sám nezvládl.</w:t>
      </w:r>
    </w:p>
    <w:p w14:paraId="51AF10DA" w14:textId="51B1361F" w:rsidR="00525674" w:rsidRDefault="00525674" w:rsidP="008E2390">
      <w:pPr>
        <w:pStyle w:val="ListParagraph"/>
        <w:numPr>
          <w:ilvl w:val="0"/>
          <w:numId w:val="30"/>
        </w:numPr>
      </w:pPr>
      <w:r>
        <w:t>Unikátní bedny, které musí být umístěny na konkrétní místo</w:t>
      </w:r>
      <w:r w:rsidR="00EB3AF3">
        <w:t xml:space="preserve"> a n</w:t>
      </w:r>
      <w:r>
        <w:t>elze je zaměňovat</w:t>
      </w:r>
      <w:r w:rsidR="00EB3AF3">
        <w:t>. B</w:t>
      </w:r>
      <w:r>
        <w:t xml:space="preserve">yly by pravděpodobně </w:t>
      </w:r>
      <w:r w:rsidR="009512A2">
        <w:t xml:space="preserve">odlišeny </w:t>
      </w:r>
      <w:r>
        <w:t>barvou.</w:t>
      </w:r>
    </w:p>
    <w:p w14:paraId="4B0B8E54" w14:textId="5A3FC6CF" w:rsidR="00ED1BA8" w:rsidRPr="004C061F" w:rsidRDefault="00ED1BA8" w:rsidP="00ED1BA8">
      <w:pPr>
        <w:pStyle w:val="Sta"/>
      </w:pPr>
      <w:r>
        <w:t xml:space="preserve">Během budoucího rozšiřování hry </w:t>
      </w:r>
      <w:r w:rsidR="00B162B0">
        <w:t xml:space="preserve">jistě </w:t>
      </w:r>
      <w:r>
        <w:t xml:space="preserve">přijdu na různé úpravy těchto nápadů nebo dokonce vymyslím i nějaké další. </w:t>
      </w:r>
    </w:p>
    <w:p w14:paraId="4192E3E4" w14:textId="5C072222" w:rsidR="00CD2DF9" w:rsidRPr="00A67A68" w:rsidRDefault="008703F8" w:rsidP="00CD2DF9">
      <w:pPr>
        <w:pStyle w:val="Heading2"/>
      </w:pPr>
      <w:bookmarkStart w:id="19" w:name="_Toc98173000"/>
      <w:r>
        <w:t>Cíl vývoje</w:t>
      </w:r>
      <w:bookmarkEnd w:id="19"/>
    </w:p>
    <w:p w14:paraId="6F36B5B4" w14:textId="57D42352" w:rsidR="00ED1BA8" w:rsidRPr="004C061F" w:rsidRDefault="00ED1BA8" w:rsidP="00ED1BA8">
      <w:r>
        <w:t>Cíl</w:t>
      </w:r>
      <w:r w:rsidRPr="004C061F">
        <w:t xml:space="preserve">, </w:t>
      </w:r>
      <w:r>
        <w:t xml:space="preserve">ke </w:t>
      </w:r>
      <w:r w:rsidRPr="004C061F">
        <w:t>kter</w:t>
      </w:r>
      <w:r>
        <w:t>ému</w:t>
      </w:r>
      <w:r w:rsidRPr="004C061F">
        <w:t xml:space="preserve"> jsem se vydal krátce po založení projektu, ne</w:t>
      </w:r>
      <w:r>
        <w:t>bylo</w:t>
      </w:r>
      <w:r w:rsidRPr="004C061F">
        <w:t xml:space="preserve"> udělat konkrétní hru obsahující v</w:t>
      </w:r>
      <w:r>
        <w:t>ý</w:t>
      </w:r>
      <w:r w:rsidRPr="004C061F">
        <w:t xml:space="preserve">še zmíněné prvky a mechaniky. Je tím naopak vytvořit jakýsi </w:t>
      </w:r>
      <w:r w:rsidRPr="001731AC">
        <w:t>engine</w:t>
      </w:r>
      <w:r w:rsidRPr="004C061F">
        <w:t xml:space="preserve">, do kterého lze vložit vygenerované levely, </w:t>
      </w:r>
      <w:r>
        <w:t>které Unity</w:t>
      </w:r>
      <w:r w:rsidRPr="004C061F">
        <w:t xml:space="preserve"> automaticky</w:t>
      </w:r>
      <w:r>
        <w:t xml:space="preserve"> pomocí herních objektů zobrazí jako ovladatelnout hru.</w:t>
      </w:r>
    </w:p>
    <w:p w14:paraId="332CFD0E" w14:textId="73E5B07B" w:rsidR="00865B14" w:rsidRDefault="0013305C" w:rsidP="0013305C">
      <w:pPr>
        <w:pStyle w:val="Heading1"/>
      </w:pPr>
      <w:bookmarkStart w:id="20" w:name="_Toc98173001"/>
      <w:r w:rsidRPr="004C061F">
        <w:lastRenderedPageBreak/>
        <w:t>Vývoj</w:t>
      </w:r>
      <w:bookmarkEnd w:id="20"/>
    </w:p>
    <w:p w14:paraId="4DB0621B" w14:textId="5A7E2897" w:rsidR="00536B36" w:rsidRPr="00536B36" w:rsidRDefault="00447CF2" w:rsidP="00C33241">
      <w:pPr>
        <w:pStyle w:val="Sta"/>
      </w:pPr>
      <w:r>
        <w:t>Celý proces vývoje byl o dost delší, než jsem si původně myslel.</w:t>
      </w:r>
      <w:r w:rsidR="00C33241">
        <w:t xml:space="preserve"> Hodně jsem toho musel programovat více než jednou, protože jsem neodhadl</w:t>
      </w:r>
      <w:r w:rsidR="00B162B0">
        <w:t>,</w:t>
      </w:r>
      <w:r w:rsidR="00C33241">
        <w:t xml:space="preserve"> jak komplexní některé metody budou, nebo co všechno chci mít rozšiřitelné v pozdějším vývoji.</w:t>
      </w:r>
    </w:p>
    <w:p w14:paraId="3FF48AAE" w14:textId="5197C2CB" w:rsidR="0013305C" w:rsidRPr="004C061F" w:rsidRDefault="008F190A" w:rsidP="0013305C">
      <w:pPr>
        <w:pStyle w:val="Heading2"/>
      </w:pPr>
      <w:bookmarkStart w:id="21" w:name="_Toc98173002"/>
      <w:r w:rsidRPr="004C061F">
        <w:t>Datová struktura</w:t>
      </w:r>
      <w:bookmarkEnd w:id="21"/>
    </w:p>
    <w:p w14:paraId="3B3BF13B" w14:textId="2D26C5CE" w:rsidR="00986F5C" w:rsidRPr="004C061F" w:rsidRDefault="00986F5C" w:rsidP="00986F5C">
      <w:pPr>
        <w:pStyle w:val="Sta"/>
      </w:pPr>
      <w:r w:rsidRPr="004C061F">
        <w:t>Původn</w:t>
      </w:r>
      <w:r>
        <w:t>ě jsem</w:t>
      </w:r>
      <w:r w:rsidRPr="004C061F">
        <w:t xml:space="preserve"> plán</w:t>
      </w:r>
      <w:r>
        <w:t>oval</w:t>
      </w:r>
      <w:r w:rsidRPr="004C061F">
        <w:t xml:space="preserve"> mít herní prvky zakódované pomocí čísel v </w:t>
      </w:r>
      <w:r w:rsidRPr="00C044DC">
        <w:t>dvourozměrném poli</w:t>
      </w:r>
      <w:r w:rsidRPr="004C061F">
        <w:t xml:space="preserve">. Toto pole by se po každém tahu aktualizovalo a následně promítlo na obrazovku pomocí pozicovaných obrázků. Velice brzo jsem ale přišel na problém, který se ukázal </w:t>
      </w:r>
      <w:r>
        <w:t xml:space="preserve">být </w:t>
      </w:r>
      <w:r w:rsidRPr="004C061F">
        <w:t xml:space="preserve">až kritickým. V tomto systému by bylo obtížné zakódovat více objektů na jednom místě </w:t>
      </w:r>
      <w:r>
        <w:t xml:space="preserve">– </w:t>
      </w:r>
      <w:r w:rsidRPr="004C061F">
        <w:t xml:space="preserve">v tomto bodě bylo pro mě ještě pořád důležité udělat plnou hru s více komplexními mechanikami, mezi </w:t>
      </w:r>
      <w:r>
        <w:t xml:space="preserve">které </w:t>
      </w:r>
      <w:r w:rsidRPr="004C061F">
        <w:t>by mohly patřit i objekty nasklád</w:t>
      </w:r>
      <w:r>
        <w:t>ané</w:t>
      </w:r>
      <w:r w:rsidRPr="004C061F">
        <w:t xml:space="preserve"> na sobě. Další problém, </w:t>
      </w:r>
      <w:r>
        <w:t xml:space="preserve">se </w:t>
      </w:r>
      <w:r w:rsidRPr="004C061F">
        <w:t>který</w:t>
      </w:r>
      <w:r>
        <w:t>m</w:t>
      </w:r>
      <w:r w:rsidRPr="004C061F">
        <w:t xml:space="preserve"> </w:t>
      </w:r>
      <w:r>
        <w:t>jsem se setkal,</w:t>
      </w:r>
      <w:r w:rsidRPr="004C061F">
        <w:t xml:space="preserve"> byla neschopnost tohoto systému zakódovat některé vlastnosti objektů, jako je </w:t>
      </w:r>
      <w:r>
        <w:t>například</w:t>
      </w:r>
      <w:r w:rsidRPr="004C061F">
        <w:t xml:space="preserve"> směr. Rozhodl jsem se tedy vymyslet lepší způsob, jak uchovávat informace o herním poli a jeho obsahu. Více efektivní</w:t>
      </w:r>
      <w:r>
        <w:t>m</w:t>
      </w:r>
      <w:r w:rsidRPr="004C061F">
        <w:t xml:space="preserve"> a rozšiřitelný</w:t>
      </w:r>
      <w:r>
        <w:t>m</w:t>
      </w:r>
      <w:r w:rsidRPr="004C061F">
        <w:t xml:space="preserve"> postup</w:t>
      </w:r>
      <w:r>
        <w:t>em</w:t>
      </w:r>
      <w:r w:rsidRPr="004C061F">
        <w:t xml:space="preserve"> byl</w:t>
      </w:r>
      <w:r>
        <w:t>o</w:t>
      </w:r>
      <w:r w:rsidRPr="004C061F">
        <w:t xml:space="preserve"> využ</w:t>
      </w:r>
      <w:r>
        <w:t>ití</w:t>
      </w:r>
      <w:r w:rsidRPr="004C061F">
        <w:t xml:space="preserve"> objektově orientovaného programování a vytvoř</w:t>
      </w:r>
      <w:r>
        <w:t>ení</w:t>
      </w:r>
      <w:r w:rsidRPr="004C061F">
        <w:t xml:space="preserve"> systém</w:t>
      </w:r>
      <w:r>
        <w:t>u</w:t>
      </w:r>
      <w:r w:rsidRPr="004C061F">
        <w:t xml:space="preserve"> dědičnosti a rozhr</w:t>
      </w:r>
      <w:r w:rsidR="00B162B0">
        <w:t>a</w:t>
      </w:r>
      <w:r w:rsidRPr="004C061F">
        <w:t>ní.</w:t>
      </w:r>
    </w:p>
    <w:p w14:paraId="6F1BC85F" w14:textId="0BF1C6DB" w:rsidR="00326C73" w:rsidRPr="004C061F" w:rsidRDefault="00326C73" w:rsidP="00326C73">
      <w:pPr>
        <w:pStyle w:val="Heading3"/>
      </w:pPr>
      <w:bookmarkStart w:id="22" w:name="_Toc98173003"/>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lastRenderedPageBreak/>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t>Direction</w:t>
      </w:r>
    </w:p>
    <w:p w14:paraId="13F4F11D" w14:textId="77777777" w:rsidR="00986F5C" w:rsidRDefault="00986F5C" w:rsidP="00986F5C">
      <w:r>
        <w:t>Direction je enum pro značení směru. Kromě běžných čtyř směrů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23" w:name="_Toc98173004"/>
      <w:r w:rsidRPr="004C061F">
        <w:t>Entity</w:t>
      </w:r>
      <w:bookmarkEnd w:id="23"/>
    </w:p>
    <w:p w14:paraId="3BDA76B1" w14:textId="7346FF0D" w:rsidR="00A21ED1" w:rsidRDefault="0058508C" w:rsidP="005E699E">
      <w:pPr>
        <w:pStyle w:val="Sta"/>
      </w:pPr>
      <w:r w:rsidRPr="004C061F">
        <w:t xml:space="preserve">Entitou se v mé práci myslí jakákoliv věc, která bude mít svůj vlastní </w:t>
      </w:r>
      <w:r w:rsidRPr="00FA7A9C">
        <w:t>sprite</w:t>
      </w:r>
      <w:r w:rsidR="004C3F65" w:rsidRPr="004C061F">
        <w:t>. Samotná třída Entity neměla na začátku vývoje žádné vlastnosti kromě souřadnic a odkazu na GameObje</w:t>
      </w:r>
      <w:r w:rsidR="00986F5C">
        <w:t>c</w:t>
      </w:r>
      <w:r w:rsidR="004C3F65" w:rsidRPr="004C061F">
        <w:t xml:space="preserve">t, který k ní byl vytvořen a přiřazen. </w:t>
      </w:r>
    </w:p>
    <w:p w14:paraId="4D51BFBB" w14:textId="77777777" w:rsidR="00A21ED1" w:rsidRDefault="00A21ED1" w:rsidP="00A21ED1">
      <w:pPr>
        <w:pStyle w:val="Zdrojovkd"/>
      </w:pPr>
      <w:r>
        <w:t>public abstract class Entity</w:t>
      </w:r>
    </w:p>
    <w:p w14:paraId="5435404D" w14:textId="77777777" w:rsidR="00A21ED1" w:rsidRDefault="00A21ED1" w:rsidP="00A21ED1">
      <w:pPr>
        <w:pStyle w:val="Zdrojovkd"/>
      </w:pPr>
      <w:r>
        <w:t>{</w:t>
      </w:r>
    </w:p>
    <w:p w14:paraId="19F0AA42" w14:textId="77777777" w:rsidR="00A21ED1" w:rsidRDefault="00A21ED1" w:rsidP="00A21ED1">
      <w:pPr>
        <w:pStyle w:val="Zdrojovkd"/>
      </w:pPr>
      <w:r>
        <w:t xml:space="preserve">    public GameObject MappedObject;</w:t>
      </w:r>
    </w:p>
    <w:p w14:paraId="40C0691D" w14:textId="77777777" w:rsidR="00A21ED1" w:rsidRDefault="00A21ED1" w:rsidP="00A21ED1">
      <w:pPr>
        <w:pStyle w:val="Zdrojovkd"/>
      </w:pPr>
      <w:r>
        <w:t xml:space="preserve">    public Coordinates Position;</w:t>
      </w:r>
    </w:p>
    <w:p w14:paraId="308D4DC9" w14:textId="77777777" w:rsidR="00A21ED1" w:rsidRDefault="00A21ED1" w:rsidP="00A21ED1">
      <w:pPr>
        <w:pStyle w:val="Zdrojovkd"/>
      </w:pPr>
      <w:r>
        <w:t xml:space="preserve">    protected LevelState state;</w:t>
      </w:r>
    </w:p>
    <w:p w14:paraId="37EDE01A" w14:textId="77777777" w:rsidR="00A21ED1" w:rsidRDefault="00A21ED1" w:rsidP="00A21ED1">
      <w:pPr>
        <w:pStyle w:val="Zdrojovkd"/>
      </w:pPr>
      <w:r>
        <w:t xml:space="preserve">    protected SpriteRenderer renderer;</w:t>
      </w:r>
    </w:p>
    <w:p w14:paraId="3BBB153F" w14:textId="77777777" w:rsidR="00A21ED1" w:rsidRDefault="00A21ED1" w:rsidP="00A21ED1">
      <w:pPr>
        <w:pStyle w:val="Zdrojovkd"/>
      </w:pPr>
      <w:r>
        <w:t xml:space="preserve">    protected Dictionary&lt;string, Sprite&gt; sprites;</w:t>
      </w:r>
    </w:p>
    <w:p w14:paraId="132AD686" w14:textId="77777777" w:rsidR="00A21ED1" w:rsidRDefault="00A21ED1" w:rsidP="00A21ED1">
      <w:pPr>
        <w:pStyle w:val="Zdrojovkd"/>
      </w:pPr>
    </w:p>
    <w:p w14:paraId="20FD0B7F" w14:textId="628300EE" w:rsidR="00A21ED1" w:rsidRDefault="00A21ED1" w:rsidP="00A21ED1">
      <w:pPr>
        <w:pStyle w:val="Zdrojovkd"/>
      </w:pPr>
      <w:r>
        <w:t xml:space="preserve">    //... metody pro ovladani sprite</w:t>
      </w:r>
    </w:p>
    <w:p w14:paraId="5869351A" w14:textId="47083599" w:rsidR="005E699E" w:rsidRPr="004C061F" w:rsidRDefault="004C3F65" w:rsidP="005E699E">
      <w:pPr>
        <w:pStyle w:val="Sta"/>
      </w:pPr>
      <w:r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4" w:name="_Toc98173005"/>
      <w:r w:rsidRPr="004C061F">
        <w:t>Rozhraní</w:t>
      </w:r>
      <w:bookmarkEnd w:id="24"/>
    </w:p>
    <w:p w14:paraId="1129C998" w14:textId="77777777" w:rsidR="00986F5C" w:rsidRPr="004C061F" w:rsidRDefault="00986F5C" w:rsidP="00986F5C">
      <w:pPr>
        <w:pStyle w:val="Sta"/>
      </w:pPr>
      <w:r w:rsidRPr="004C061F">
        <w:t>Abych si udržel pořádek v tom, která entita dělá jaké činnosti, vytvořil jsem si rozhr</w:t>
      </w:r>
      <w:r>
        <w:t>a</w:t>
      </w:r>
      <w:r w:rsidRPr="004C061F">
        <w:t xml:space="preserve">ní pro vlastnosti, které </w:t>
      </w:r>
      <w:r>
        <w:t xml:space="preserve">mohou </w:t>
      </w:r>
      <w:r w:rsidRPr="004C061F">
        <w:t>jednotlivé entity mít. Mám v plánu v budoucnosti přidat alespoň některé z rozšiřujících mechanik, takže následující list je pouze pro objekty v původním Sokobanovi.</w:t>
      </w:r>
    </w:p>
    <w:p w14:paraId="413BFB3D" w14:textId="15347E7F" w:rsidR="007D0E97" w:rsidRPr="004C061F" w:rsidRDefault="007D0E97" w:rsidP="007D0E97">
      <w:pPr>
        <w:pStyle w:val="Heading4"/>
      </w:pPr>
      <w:r w:rsidRPr="004C061F">
        <w:t>IDirectionFacing</w:t>
      </w:r>
    </w:p>
    <w:p w14:paraId="19E5855D" w14:textId="1B854D99" w:rsidR="007D0E97" w:rsidRPr="004C061F" w:rsidRDefault="007D0E97" w:rsidP="007D0E97">
      <w:r w:rsidRPr="004C061F">
        <w:t xml:space="preserve">Všechny entity, které mají schopnost se otáčet nebo </w:t>
      </w:r>
      <w:r w:rsidR="00986F5C">
        <w:t>být orientovány</w:t>
      </w:r>
      <w:r w:rsidRPr="004C061F">
        <w:t xml:space="preserve"> konkr</w:t>
      </w:r>
      <w:r w:rsidR="00986F5C">
        <w:t>é</w:t>
      </w:r>
      <w:r w:rsidRPr="004C061F">
        <w:t>tní</w:t>
      </w:r>
      <w:r w:rsidR="00B162B0">
        <w:t>m směrem</w:t>
      </w:r>
      <w:r w:rsidRPr="004C061F">
        <w:t xml:space="preserve">,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 entitou s tímto rozhraním samotn</w:t>
      </w:r>
      <w:r w:rsidR="00986F5C">
        <w:t>á postava</w:t>
      </w:r>
      <w:r w:rsidR="000F2D77" w:rsidRPr="004C061F">
        <w:t xml:space="preserve"> hráč</w:t>
      </w:r>
      <w:r w:rsidR="00986F5C">
        <w:t>e</w:t>
      </w:r>
      <w:r w:rsidR="000F2D77" w:rsidRPr="004C061F">
        <w:t>.</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lastRenderedPageBreak/>
        <w:t>IObstacle</w:t>
      </w:r>
    </w:p>
    <w:p w14:paraId="7949FF58" w14:textId="77777777" w:rsidR="00986F5C" w:rsidRPr="004C061F" w:rsidRDefault="00986F5C" w:rsidP="00986F5C">
      <w:r w:rsidRPr="004C061F">
        <w:t xml:space="preserve">IObstacle </w:t>
      </w:r>
      <w:r>
        <w:t xml:space="preserve">je </w:t>
      </w:r>
      <w:r w:rsidRPr="004C061F">
        <w:t xml:space="preserve">pozůstatek z původního nápadu na dveře otevíratelné tlačítky. Obsahuje možnost získat a kontrolovat, </w:t>
      </w:r>
      <w:r>
        <w:t>zda</w:t>
      </w:r>
      <w:r w:rsidRPr="004C061F">
        <w:t xml:space="preserve"> je entita s IObstacle „otevřená“. Nyní má toto rozhraní pouze Wall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5" w:name="_Toc98173006"/>
      <w:r w:rsidRPr="004C061F">
        <w:t>Levely</w:t>
      </w:r>
      <w:bookmarkEnd w:id="25"/>
    </w:p>
    <w:p w14:paraId="01CA82AB" w14:textId="5196584A" w:rsidR="000F30AA" w:rsidRPr="004C061F" w:rsidRDefault="002006D0" w:rsidP="002006D0">
      <w:r w:rsidRPr="004C061F">
        <w:t>Už od začátku jsem věděl, že chci levely mít nějak zakódované do souborů, aby se s nim</w:t>
      </w:r>
      <w:r>
        <w:t>i</w:t>
      </w:r>
      <w:r w:rsidRPr="004C061F">
        <w:t xml:space="preserve"> dalo jednoduše zacházet a importovat</w:t>
      </w:r>
      <w:r>
        <w:t xml:space="preserve"> je</w:t>
      </w:r>
      <w:r w:rsidRPr="004C061F">
        <w:t xml:space="preserve">. Vytvořil jsem si tedy třídu SavedLevel, která je serializovatelná (tj. dá se převést z instance třídy na JSON </w:t>
      </w:r>
      <w:r>
        <w:t>nebo</w:t>
      </w:r>
      <w:r w:rsidRPr="004C061F">
        <w:t xml:space="preserve"> naopak) a obsahuje pole EntityConstructor, z čehož se dá vytvořit každá entita v</w:t>
      </w:r>
      <w:r>
        <w:t> </w:t>
      </w:r>
      <w:r w:rsidRPr="004C061F">
        <w:t>levelu</w:t>
      </w:r>
      <w:r>
        <w:t>.</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lastRenderedPageBreak/>
        <w:tab/>
        <w:t>public EntityConstructor[] Entities;</w:t>
      </w:r>
    </w:p>
    <w:p w14:paraId="28EB5387" w14:textId="3D31A152" w:rsidR="00B91FB8" w:rsidRPr="004C061F" w:rsidRDefault="00B91FB8" w:rsidP="00B91FB8">
      <w:pPr>
        <w:pStyle w:val="Zdrojovkd"/>
      </w:pPr>
      <w:r w:rsidRPr="004C061F">
        <w:t>}</w:t>
      </w:r>
    </w:p>
    <w:p w14:paraId="340689ED" w14:textId="3A826B06" w:rsidR="00B91FB8" w:rsidRPr="004C061F" w:rsidRDefault="00B91FB8" w:rsidP="00B91FB8">
      <w:pPr>
        <w:pStyle w:val="Sta"/>
      </w:pPr>
      <w:r w:rsidRPr="004C061F">
        <w:t>EntityConstructor je také serializovatelná třída, obsahující vše</w:t>
      </w:r>
      <w:r w:rsidR="002006D0">
        <w:t>chny</w:t>
      </w:r>
      <w:r w:rsidRPr="004C061F">
        <w:t xml:space="preserv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3FD056CF"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 xml:space="preserve">e SavedLevel pracuje asi </w:t>
      </w:r>
      <w:r w:rsidR="00B162B0" w:rsidRPr="004C061F">
        <w:t>nejd</w:t>
      </w:r>
      <w:r w:rsidR="00B162B0">
        <w:t>ů</w:t>
      </w:r>
      <w:r w:rsidR="00B162B0" w:rsidRPr="004C061F">
        <w:t>lež</w:t>
      </w:r>
      <w:r w:rsidR="00B162B0">
        <w:t>i</w:t>
      </w:r>
      <w:r w:rsidR="00B162B0" w:rsidRPr="004C061F">
        <w:t xml:space="preserve">tější </w:t>
      </w:r>
      <w:r w:rsidR="00E25907" w:rsidRPr="004C061F">
        <w:t>třída v celé práci,</w:t>
      </w:r>
      <w:r w:rsidR="002006D0">
        <w:t xml:space="preserve"> a to</w:t>
      </w:r>
      <w:r w:rsidR="00E25907" w:rsidRPr="004C061F">
        <w:t xml:space="preserve">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lastRenderedPageBreak/>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6" w:name="_Toc98173007"/>
      <w:r w:rsidRPr="004C061F">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lang w:eastAsia="cs-CZ"/>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216CCDBB" w:rsidR="007B22DE" w:rsidRPr="004C061F" w:rsidRDefault="007B22DE" w:rsidP="007B22DE">
      <w:pPr>
        <w:pStyle w:val="Caption"/>
      </w:pPr>
      <w:bookmarkStart w:id="27" w:name="_Toc98067134"/>
      <w:r w:rsidRPr="004C061F">
        <w:t xml:space="preserve">Obrázek </w:t>
      </w:r>
      <w:r w:rsidR="005B292B">
        <w:fldChar w:fldCharType="begin"/>
      </w:r>
      <w:r w:rsidR="005B292B">
        <w:instrText xml:space="preserve"> SEQ Obrázek \* ARABIC </w:instrText>
      </w:r>
      <w:r w:rsidR="005B292B">
        <w:fldChar w:fldCharType="separate"/>
      </w:r>
      <w:r w:rsidR="00293C84">
        <w:rPr>
          <w:noProof/>
        </w:rPr>
        <w:t>3</w:t>
      </w:r>
      <w:r w:rsidR="005B292B">
        <w:rPr>
          <w:noProof/>
        </w:rPr>
        <w:fldChar w:fldCharType="end"/>
      </w:r>
      <w:r w:rsidRPr="004C061F">
        <w:t xml:space="preserve"> Rozhraní editoru</w:t>
      </w:r>
      <w:bookmarkEnd w:id="27"/>
    </w:p>
    <w:p w14:paraId="3BD45ABB" w14:textId="0E84C334" w:rsidR="00054DDC" w:rsidRPr="004C061F" w:rsidRDefault="00054DDC" w:rsidP="00054DDC">
      <w:pPr>
        <w:ind w:firstLine="0"/>
      </w:pPr>
      <w:r w:rsidRPr="004C061F">
        <w:t>Nynější verze editoru umožňuje následující</w:t>
      </w:r>
      <w:r w:rsidR="0098384A">
        <w:t xml:space="preserve"> akce</w:t>
      </w:r>
      <w:r w:rsidRPr="004C061F">
        <w:t>:</w:t>
      </w:r>
    </w:p>
    <w:p w14:paraId="6CC33C44" w14:textId="6D6B33C2" w:rsidR="00054DDC" w:rsidRPr="004C061F" w:rsidRDefault="0098384A" w:rsidP="00054DDC">
      <w:pPr>
        <w:pStyle w:val="ListParagraph"/>
        <w:numPr>
          <w:ilvl w:val="0"/>
          <w:numId w:val="27"/>
        </w:numPr>
      </w:pPr>
      <w:r>
        <w:t>z</w:t>
      </w:r>
      <w:r w:rsidR="00054DDC" w:rsidRPr="004C061F">
        <w:t>většov</w:t>
      </w:r>
      <w:r>
        <w:t>at</w:t>
      </w:r>
      <w:r w:rsidR="00054DDC" w:rsidRPr="004C061F">
        <w:t xml:space="preserve"> plochy mřížky</w:t>
      </w:r>
    </w:p>
    <w:p w14:paraId="380B0C22" w14:textId="33C739CE" w:rsidR="00054DDC" w:rsidRPr="004C061F" w:rsidRDefault="00054DDC" w:rsidP="00054DDC">
      <w:pPr>
        <w:pStyle w:val="ListParagraph"/>
        <w:numPr>
          <w:ilvl w:val="0"/>
          <w:numId w:val="27"/>
        </w:numPr>
      </w:pPr>
      <w:r w:rsidRPr="004C061F">
        <w:t>vybrat typ entity a následně jej přidat na políčka</w:t>
      </w:r>
    </w:p>
    <w:p w14:paraId="7A98F8B4" w14:textId="3AF6163A" w:rsidR="00054DDC" w:rsidRPr="004C061F" w:rsidRDefault="0098384A" w:rsidP="00054DDC">
      <w:pPr>
        <w:pStyle w:val="ListParagraph"/>
        <w:numPr>
          <w:ilvl w:val="0"/>
          <w:numId w:val="27"/>
        </w:numPr>
      </w:pPr>
      <w:r>
        <w:t>v</w:t>
      </w:r>
      <w:r w:rsidR="00054DDC" w:rsidRPr="004C061F">
        <w:t>yplnit souvislou prázdnou plochu podlahou</w:t>
      </w:r>
    </w:p>
    <w:p w14:paraId="2ABAAF8B" w14:textId="0775AA03" w:rsidR="00054DDC" w:rsidRPr="004C061F" w:rsidRDefault="0098384A" w:rsidP="00054DDC">
      <w:pPr>
        <w:pStyle w:val="ListParagraph"/>
        <w:numPr>
          <w:ilvl w:val="0"/>
          <w:numId w:val="27"/>
        </w:numPr>
      </w:pPr>
      <w:r>
        <w:lastRenderedPageBreak/>
        <w:t>v</w:t>
      </w:r>
      <w:r w:rsidR="004C13AD" w:rsidRPr="004C061F">
        <w:t>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8" w:name="_Toc98173008"/>
      <w:r w:rsidRPr="004C061F">
        <w:t>Cyklus hry</w:t>
      </w:r>
      <w:bookmarkEnd w:id="28"/>
    </w:p>
    <w:p w14:paraId="6911557F" w14:textId="1B79E4BB" w:rsidR="00143A99" w:rsidRPr="004C061F" w:rsidRDefault="00143A99" w:rsidP="00143A99">
      <w:pPr>
        <w:pStyle w:val="Heading3"/>
      </w:pPr>
      <w:bookmarkStart w:id="29" w:name="_Toc98173009"/>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73733CE6" w14:textId="2521DA0E" w:rsidR="0098384A" w:rsidRDefault="004E7159" w:rsidP="0098384A">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xml:space="preserve">. Při každém tahu se zkontroluje, </w:t>
      </w:r>
      <w:r w:rsidR="0098384A">
        <w:t>zda</w:t>
      </w:r>
      <w:r w:rsidR="00ED25E6" w:rsidRPr="009B1022">
        <w:t xml:space="preserve"> je již úroveň splněna. Pokud ano, tak se provede načtení následujícího JSON souboru. Pokud již není žádný další level, zobrazí </w:t>
      </w:r>
      <w:r w:rsidR="0098384A">
        <w:t>konec hry.</w:t>
      </w:r>
    </w:p>
    <w:p w14:paraId="646301F5" w14:textId="021825EA" w:rsidR="004C3DF6" w:rsidRPr="009B1022" w:rsidRDefault="008976B2" w:rsidP="0098384A">
      <w:pPr>
        <w:pStyle w:val="Sta"/>
        <w:rPr>
          <w:noProof/>
        </w:rPr>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30" w:name="_Toc98173010"/>
      <w:r w:rsidRPr="004C061F">
        <w:t>Vykreslování</w:t>
      </w:r>
      <w:bookmarkEnd w:id="30"/>
    </w:p>
    <w:p w14:paraId="4315298B" w14:textId="5CE5AB7C"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w:t>
      </w:r>
      <w:r w:rsidR="00917117">
        <w:t>která</w:t>
      </w:r>
      <w:r w:rsidR="00A63A3B" w:rsidRPr="004C061F">
        <w:t xml:space="preserve"> </w:t>
      </w:r>
      <w:r w:rsidR="00BA76EF" w:rsidRPr="004C061F">
        <w:t>ovlivňuje vzdálenost od kamery</w:t>
      </w:r>
      <w:r w:rsidR="00DF62C5">
        <w:t>.</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lastRenderedPageBreak/>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31" w:name="_Toc98173011"/>
      <w:r w:rsidRPr="004C061F">
        <w:t>Reakce na vstup</w:t>
      </w:r>
      <w:bookmarkEnd w:id="31"/>
    </w:p>
    <w:p w14:paraId="4232F13B" w14:textId="169155CF" w:rsidR="00887AFD" w:rsidRPr="004C061F" w:rsidRDefault="00887AFD" w:rsidP="00887AFD">
      <w:r w:rsidRPr="004C061F">
        <w:t xml:space="preserve">Metoda Update se v Unity automaticky </w:t>
      </w:r>
      <w:r w:rsidR="00917117">
        <w:t>volá</w:t>
      </w:r>
      <w:r w:rsidRPr="004C061F">
        <w:t xml:space="preserve"> mezi každým vykresleným snímkem. Pomocí třídy Input z knihovny UnityEngine lze zjistit, </w:t>
      </w:r>
      <w:r w:rsidR="00917117">
        <w:t>zda</w:t>
      </w:r>
      <w:r w:rsidRPr="004C061F">
        <w:t xml:space="preserve"> od posledního snímku uživatel stiskl nějakou klávesu a případně kterou.</w:t>
      </w:r>
      <w:r w:rsidR="00B02C69" w:rsidRPr="004C061F">
        <w:t xml:space="preserve"> </w:t>
      </w:r>
      <w:r w:rsidR="00AA784A" w:rsidRPr="004C061F">
        <w:t xml:space="preserve">V každém cyklu Update se tedy </w:t>
      </w:r>
      <w:r w:rsidR="00AA784A">
        <w:t>provede dotaz</w:t>
      </w:r>
      <w:r w:rsidR="00AA784A" w:rsidRPr="004C061F">
        <w:t xml:space="preserve">, </w:t>
      </w:r>
      <w:r w:rsidR="00AA784A">
        <w:t>zda</w:t>
      </w:r>
      <w:r w:rsidR="00AA784A" w:rsidRPr="004C061F">
        <w:t xml:space="preserve"> byl zaznamenán nějaký vstup, který by </w:t>
      </w:r>
      <w:r w:rsidR="00AA784A">
        <w:t>mohl</w:t>
      </w:r>
      <w:r w:rsidR="00AA784A" w:rsidRPr="004C061F">
        <w:t xml:space="preserve"> ovlivnit stav hry. Mezi takové vstupy patří:</w:t>
      </w:r>
    </w:p>
    <w:p w14:paraId="173C2A58" w14:textId="77777777" w:rsidR="00AA784A" w:rsidRPr="004C061F" w:rsidRDefault="00AA784A" w:rsidP="00AA784A">
      <w:pPr>
        <w:pStyle w:val="ListParagraph"/>
        <w:numPr>
          <w:ilvl w:val="0"/>
          <w:numId w:val="28"/>
        </w:numPr>
      </w:pPr>
      <w:r>
        <w:t>p</w:t>
      </w:r>
      <w:r w:rsidRPr="004C061F">
        <w:t xml:space="preserve">ohyb hráče </w:t>
      </w:r>
      <w:r>
        <w:t>nějakým směrem</w:t>
      </w:r>
    </w:p>
    <w:p w14:paraId="7A3129DD" w14:textId="77777777" w:rsidR="00AA784A" w:rsidRPr="004C061F" w:rsidRDefault="00AA784A" w:rsidP="00AA784A">
      <w:pPr>
        <w:pStyle w:val="ListParagraph"/>
        <w:numPr>
          <w:ilvl w:val="0"/>
          <w:numId w:val="28"/>
        </w:numPr>
      </w:pPr>
      <w:r>
        <w:t>č</w:t>
      </w:r>
      <w:r w:rsidRPr="004C061F">
        <w:t>ekání na místě (pro případné budoucí využití v entitách, které se aktivně samy pohybují)</w:t>
      </w:r>
    </w:p>
    <w:p w14:paraId="4B1FF075" w14:textId="77777777" w:rsidR="00AA784A" w:rsidRPr="004C061F" w:rsidRDefault="00AA784A" w:rsidP="00AA784A">
      <w:pPr>
        <w:pStyle w:val="ListParagraph"/>
        <w:numPr>
          <w:ilvl w:val="0"/>
          <w:numId w:val="28"/>
        </w:numPr>
      </w:pPr>
      <w:r>
        <w:t>v</w:t>
      </w:r>
      <w:r w:rsidRPr="004C061F">
        <w:t>racení tah</w:t>
      </w:r>
      <w:r>
        <w:t>u</w:t>
      </w:r>
    </w:p>
    <w:p w14:paraId="23588502" w14:textId="77777777" w:rsidR="00AA784A" w:rsidRPr="004C061F" w:rsidRDefault="00AA784A" w:rsidP="00AA784A">
      <w:pPr>
        <w:pStyle w:val="ListParagraph"/>
        <w:numPr>
          <w:ilvl w:val="0"/>
          <w:numId w:val="28"/>
        </w:numPr>
      </w:pPr>
      <w:r>
        <w:t>z</w:t>
      </w:r>
      <w:r w:rsidRPr="004C061F">
        <w:t>obrazení pomocného obrázku s ovládáním (to se ale provádí v jiné části kódu)</w:t>
      </w:r>
    </w:p>
    <w:p w14:paraId="0BEF31F9" w14:textId="071D5AC9" w:rsidR="00F94AF8" w:rsidRPr="004C061F" w:rsidRDefault="00C5165C" w:rsidP="00AA784A">
      <w:pPr>
        <w:pStyle w:val="Sta"/>
      </w:pPr>
      <w:r w:rsidRPr="004C061F">
        <w:lastRenderedPageBreak/>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6A47BB"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lastRenderedPageBreak/>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48C6A813" w:rsidR="006A396F" w:rsidRDefault="006A396F" w:rsidP="006A396F">
      <w:pPr>
        <w:pStyle w:val="Sta"/>
      </w:pPr>
      <w:r w:rsidRPr="004C061F">
        <w:t>Mnoho entit ve své implementaci PerformTick používá třídu Tile, což je j</w:t>
      </w:r>
      <w:r w:rsidR="00AA784A">
        <w:t>a</w:t>
      </w:r>
      <w:r w:rsidRPr="004C061F">
        <w:t xml:space="preserve">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lastRenderedPageBreak/>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lastRenderedPageBreak/>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70A83063" w14:textId="766150E6" w:rsidR="00393E90" w:rsidRPr="001634A7" w:rsidRDefault="00FF176E" w:rsidP="001634A7">
      <w:pPr>
        <w:pStyle w:val="Heading1"/>
      </w:pPr>
      <w:bookmarkStart w:id="32" w:name="_Toc98173012"/>
      <w:r w:rsidRPr="001634A7">
        <w:lastRenderedPageBreak/>
        <w:t>Momentální stav hry</w:t>
      </w:r>
      <w:bookmarkEnd w:id="32"/>
    </w:p>
    <w:p w14:paraId="0E697541" w14:textId="52203A5C" w:rsidR="00AE3D2D" w:rsidRDefault="00AE3D2D" w:rsidP="00AE3D2D">
      <w:r>
        <w:t>Nyní se hra skládá z těchto prvků:</w:t>
      </w:r>
    </w:p>
    <w:p w14:paraId="52B4D3D0" w14:textId="0FAA9690" w:rsidR="00AE3D2D" w:rsidRDefault="00AE3D2D" w:rsidP="00FA0F67">
      <w:pPr>
        <w:pStyle w:val="ListParagraph"/>
        <w:numPr>
          <w:ilvl w:val="0"/>
          <w:numId w:val="33"/>
        </w:numPr>
      </w:pPr>
      <w:r>
        <w:t xml:space="preserve">Podlaha – </w:t>
      </w:r>
      <w:r w:rsidR="00DF62C5">
        <w:t>p</w:t>
      </w:r>
      <w:r>
        <w:t>ouze značí, kde se hráč může pohybovat.</w:t>
      </w:r>
    </w:p>
    <w:p w14:paraId="7DE9CDB7" w14:textId="5A062502" w:rsidR="006C5281" w:rsidRDefault="006C5281" w:rsidP="00D4312C">
      <w:pPr>
        <w:pStyle w:val="ListParagraph"/>
        <w:ind w:left="1571"/>
      </w:pPr>
      <w:r>
        <w:rPr>
          <w:noProof/>
          <w:lang w:eastAsia="cs-CZ"/>
        </w:rPr>
        <w:drawing>
          <wp:inline distT="0" distB="0" distL="0" distR="0" wp14:anchorId="6CA1A613" wp14:editId="3D70AC50">
            <wp:extent cx="402609" cy="4026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225" cy="414225"/>
                    </a:xfrm>
                    <a:prstGeom prst="rect">
                      <a:avLst/>
                    </a:prstGeom>
                    <a:noFill/>
                    <a:ln>
                      <a:noFill/>
                    </a:ln>
                  </pic:spPr>
                </pic:pic>
              </a:graphicData>
            </a:graphic>
          </wp:inline>
        </w:drawing>
      </w:r>
    </w:p>
    <w:p w14:paraId="2CEB13CC" w14:textId="186EEB13" w:rsidR="00FA0F67" w:rsidRDefault="00FA0F67" w:rsidP="00FA0F67">
      <w:pPr>
        <w:pStyle w:val="ListParagraph"/>
        <w:numPr>
          <w:ilvl w:val="0"/>
          <w:numId w:val="33"/>
        </w:numPr>
      </w:pPr>
      <w:r>
        <w:t xml:space="preserve">Zeď – </w:t>
      </w:r>
      <w:r w:rsidR="00DF62C5">
        <w:t>b</w:t>
      </w:r>
      <w:r>
        <w:t>rání hráči v pohybu.</w:t>
      </w:r>
    </w:p>
    <w:p w14:paraId="11DB4899" w14:textId="61D5BE26" w:rsidR="006C5281" w:rsidRDefault="006C5281" w:rsidP="00D4312C">
      <w:pPr>
        <w:pStyle w:val="ListParagraph"/>
        <w:ind w:left="1571"/>
      </w:pPr>
      <w:r>
        <w:rPr>
          <w:noProof/>
          <w:lang w:eastAsia="cs-CZ"/>
        </w:rPr>
        <w:drawing>
          <wp:inline distT="0" distB="0" distL="0" distR="0" wp14:anchorId="5FEC9384" wp14:editId="11E41562">
            <wp:extent cx="400050" cy="400050"/>
            <wp:effectExtent l="0" t="0" r="0" b="0"/>
            <wp:docPr id="24" name="Picture 24" descr="A picture containing building, brick, building material,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uilding, brick, building material, window&#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63" cy="424363"/>
                    </a:xfrm>
                    <a:prstGeom prst="rect">
                      <a:avLst/>
                    </a:prstGeom>
                    <a:noFill/>
                    <a:ln>
                      <a:noFill/>
                    </a:ln>
                  </pic:spPr>
                </pic:pic>
              </a:graphicData>
            </a:graphic>
          </wp:inline>
        </w:drawing>
      </w:r>
    </w:p>
    <w:p w14:paraId="314CE32B" w14:textId="4317F986" w:rsidR="00FA0F67" w:rsidRDefault="00FA0F67" w:rsidP="00FA0F67">
      <w:pPr>
        <w:pStyle w:val="ListParagraph"/>
        <w:numPr>
          <w:ilvl w:val="0"/>
          <w:numId w:val="33"/>
        </w:numPr>
      </w:pPr>
      <w:r>
        <w:t xml:space="preserve">Hráč – </w:t>
      </w:r>
      <w:r w:rsidR="00DF62C5">
        <w:t>p</w:t>
      </w:r>
      <w:r>
        <w:t>ostava, kterou uživatel ovládá.</w:t>
      </w:r>
    </w:p>
    <w:p w14:paraId="137011E2" w14:textId="4EF2CB21" w:rsidR="006C5281" w:rsidRDefault="006C5281" w:rsidP="00D4312C">
      <w:pPr>
        <w:pStyle w:val="ListParagraph"/>
        <w:ind w:left="1571"/>
      </w:pPr>
      <w:r>
        <w:rPr>
          <w:noProof/>
          <w:lang w:eastAsia="cs-CZ"/>
        </w:rPr>
        <w:drawing>
          <wp:inline distT="0" distB="0" distL="0" distR="0" wp14:anchorId="53678CD9" wp14:editId="46935532">
            <wp:extent cx="398780" cy="398780"/>
            <wp:effectExtent l="0" t="0" r="0" b="127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a:ln>
                      <a:noFill/>
                    </a:ln>
                  </pic:spPr>
                </pic:pic>
              </a:graphicData>
            </a:graphic>
          </wp:inline>
        </w:drawing>
      </w:r>
    </w:p>
    <w:p w14:paraId="1C04C8C8" w14:textId="4379ABB7" w:rsidR="00FA0F67" w:rsidRDefault="00FA0F67" w:rsidP="00FA0F67">
      <w:pPr>
        <w:pStyle w:val="ListParagraph"/>
        <w:numPr>
          <w:ilvl w:val="0"/>
          <w:numId w:val="33"/>
        </w:numPr>
      </w:pPr>
      <w:r>
        <w:t xml:space="preserve">Bedna – </w:t>
      </w:r>
      <w:r w:rsidR="00DF62C5">
        <w:t>o</w:t>
      </w:r>
      <w:r>
        <w:t>bjekt, který hráč musí dotlačit do skladiště.</w:t>
      </w:r>
    </w:p>
    <w:p w14:paraId="127A3850" w14:textId="043CC423" w:rsidR="006C5281" w:rsidRDefault="006C5281" w:rsidP="00D4312C">
      <w:pPr>
        <w:pStyle w:val="ListParagraph"/>
        <w:ind w:left="1571"/>
      </w:pPr>
      <w:r>
        <w:rPr>
          <w:noProof/>
          <w:lang w:eastAsia="cs-CZ"/>
        </w:rPr>
        <w:drawing>
          <wp:inline distT="0" distB="0" distL="0" distR="0" wp14:anchorId="2A3D2EE2" wp14:editId="083C6879">
            <wp:extent cx="398145" cy="398145"/>
            <wp:effectExtent l="0" t="0" r="1905" b="190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14:paraId="493450B3" w14:textId="67CA2DF9" w:rsidR="00FA0F67" w:rsidRDefault="00FA0F67" w:rsidP="00FA0F67">
      <w:pPr>
        <w:pStyle w:val="ListParagraph"/>
        <w:numPr>
          <w:ilvl w:val="0"/>
          <w:numId w:val="33"/>
        </w:numPr>
      </w:pPr>
      <w:r>
        <w:t xml:space="preserve">Skladiště – </w:t>
      </w:r>
      <w:r w:rsidR="00DF62C5">
        <w:t>p</w:t>
      </w:r>
      <w:r>
        <w:t>ředem vybrané místo pro bedny.</w:t>
      </w:r>
    </w:p>
    <w:p w14:paraId="255EA716" w14:textId="398DD6B0" w:rsidR="006C5281" w:rsidRDefault="006C5281" w:rsidP="00D4312C">
      <w:pPr>
        <w:pStyle w:val="ListParagraph"/>
        <w:ind w:left="1571"/>
      </w:pPr>
      <w:r>
        <w:rPr>
          <w:noProof/>
          <w:lang w:eastAsia="cs-CZ"/>
        </w:rPr>
        <w:drawing>
          <wp:inline distT="0" distB="0" distL="0" distR="0" wp14:anchorId="1171EAAB" wp14:editId="5A445598">
            <wp:extent cx="398145" cy="398145"/>
            <wp:effectExtent l="0" t="0" r="1905" b="1905"/>
            <wp:docPr id="28" name="Picture 2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14:paraId="035E9466" w14:textId="77777777" w:rsidR="006C5281" w:rsidRDefault="006C5281" w:rsidP="006C5281">
      <w:pPr>
        <w:pStyle w:val="ListParagraph"/>
        <w:ind w:left="1571"/>
      </w:pPr>
    </w:p>
    <w:p w14:paraId="12B48F5F" w14:textId="64AE0207" w:rsidR="00AE3D2D" w:rsidRPr="00AE3D2D" w:rsidRDefault="006C5281" w:rsidP="006C5281">
      <w:pPr>
        <w:pStyle w:val="Sta"/>
      </w:pPr>
      <w:r>
        <w:t>Tyto obrázky jsou dočasné. Jedna z věcí</w:t>
      </w:r>
      <w:r w:rsidR="00DF62C5">
        <w:t>,</w:t>
      </w:r>
      <w:r>
        <w:t xml:space="preserve"> kter</w:t>
      </w:r>
      <w:r w:rsidR="00DF62C5">
        <w:t>ou</w:t>
      </w:r>
      <w:r>
        <w:t xml:space="preserve"> mám v plánu později dodělat</w:t>
      </w:r>
      <w:r w:rsidR="00DF62C5">
        <w:t>,</w:t>
      </w:r>
      <w:r>
        <w:t xml:space="preserve"> je kompletní vylepšení grafiky.</w:t>
      </w:r>
    </w:p>
    <w:p w14:paraId="08861AFC" w14:textId="7784432A" w:rsidR="00A16C01" w:rsidRPr="006C5281" w:rsidRDefault="00D41457" w:rsidP="00A16C01">
      <w:pPr>
        <w:pStyle w:val="Sta"/>
      </w:pPr>
      <w:r>
        <w:t>Hned po spuštění se zobrazí obrázek s</w:t>
      </w:r>
      <w:r w:rsidR="00A16C01">
        <w:t> </w:t>
      </w:r>
      <w:r w:rsidR="00A16C01" w:rsidRPr="006C5281">
        <w:t>ovládáním.</w:t>
      </w:r>
    </w:p>
    <w:p w14:paraId="5882FBD7" w14:textId="35382004" w:rsidR="00D41457" w:rsidRDefault="00D41457" w:rsidP="00D41457">
      <w:pPr>
        <w:pStyle w:val="ObrzekvMP"/>
      </w:pPr>
      <w:r>
        <w:rPr>
          <w:noProof/>
          <w:lang w:eastAsia="cs-CZ"/>
        </w:rPr>
        <w:drawing>
          <wp:inline distT="0" distB="0" distL="0" distR="0" wp14:anchorId="327412F6" wp14:editId="54A8D1C1">
            <wp:extent cx="2926086" cy="2194564"/>
            <wp:effectExtent l="0" t="0" r="762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086" cy="2194564"/>
                    </a:xfrm>
                    <a:prstGeom prst="rect">
                      <a:avLst/>
                    </a:prstGeom>
                  </pic:spPr>
                </pic:pic>
              </a:graphicData>
            </a:graphic>
          </wp:inline>
        </w:drawing>
      </w:r>
    </w:p>
    <w:p w14:paraId="5E0A7A7C" w14:textId="59E037F9" w:rsidR="00FF176E" w:rsidRDefault="00D41457" w:rsidP="00D41457">
      <w:pPr>
        <w:pStyle w:val="Caption"/>
      </w:pPr>
      <w:bookmarkStart w:id="33" w:name="_Toc98067135"/>
      <w:r>
        <w:t xml:space="preserve">Obrázek </w:t>
      </w:r>
      <w:r w:rsidR="005B292B">
        <w:fldChar w:fldCharType="begin"/>
      </w:r>
      <w:r w:rsidR="005B292B">
        <w:instrText xml:space="preserve"> SEQ Obrázek \* ARABIC </w:instrText>
      </w:r>
      <w:r w:rsidR="005B292B">
        <w:fldChar w:fldCharType="separate"/>
      </w:r>
      <w:r w:rsidR="00293C84">
        <w:rPr>
          <w:noProof/>
        </w:rPr>
        <w:t>4</w:t>
      </w:r>
      <w:r w:rsidR="005B292B">
        <w:rPr>
          <w:noProof/>
        </w:rPr>
        <w:fldChar w:fldCharType="end"/>
      </w:r>
      <w:r>
        <w:t xml:space="preserve"> </w:t>
      </w:r>
      <w:r w:rsidRPr="00D41457">
        <w:t>Ovládání</w:t>
      </w:r>
      <w:bookmarkEnd w:id="33"/>
    </w:p>
    <w:p w14:paraId="41F6D437" w14:textId="2C873429" w:rsidR="00D41457" w:rsidRDefault="00A16C01" w:rsidP="00D41457">
      <w:r>
        <w:lastRenderedPageBreak/>
        <w:t>Ve hře jsou zatím jen 4 levely. Jsou zde spíše jako demonstrace mechanik a herního cyklu. První level je moje představa tutoriálu. Velmi jednoduchá úroveň</w:t>
      </w:r>
      <w:r w:rsidR="00DF62C5">
        <w:t>,</w:t>
      </w:r>
      <w:r>
        <w:t xml:space="preserve"> na které hráč pochopí </w:t>
      </w:r>
      <w:r w:rsidR="005D175B">
        <w:t>základ nějakého objektu, nebo určitou novou informaci. Až bude ve hře více objektů, každý bude mít samostatný tutoriál v podobě snadné hříčky pro vysvětlení konceptu.</w:t>
      </w:r>
    </w:p>
    <w:p w14:paraId="5B2BE954" w14:textId="77777777" w:rsidR="0041296B" w:rsidRDefault="0041296B" w:rsidP="0041296B">
      <w:pPr>
        <w:pStyle w:val="ObrzekvMP"/>
        <w:keepNext/>
      </w:pPr>
      <w:r>
        <w:rPr>
          <w:noProof/>
          <w:lang w:eastAsia="cs-CZ"/>
        </w:rPr>
        <w:drawing>
          <wp:inline distT="0" distB="0" distL="0" distR="0" wp14:anchorId="1F49EB62" wp14:editId="5B5A0659">
            <wp:extent cx="2419350" cy="225405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25821" cy="2260082"/>
                    </a:xfrm>
                    <a:prstGeom prst="rect">
                      <a:avLst/>
                    </a:prstGeom>
                  </pic:spPr>
                </pic:pic>
              </a:graphicData>
            </a:graphic>
          </wp:inline>
        </w:drawing>
      </w:r>
    </w:p>
    <w:p w14:paraId="7534C2F3" w14:textId="69C0D959" w:rsidR="0041296B" w:rsidRDefault="0041296B" w:rsidP="0041296B">
      <w:pPr>
        <w:pStyle w:val="Caption"/>
      </w:pPr>
      <w:bookmarkStart w:id="34" w:name="_Toc98067136"/>
      <w:r>
        <w:t xml:space="preserve">Obrázek </w:t>
      </w:r>
      <w:r w:rsidR="005B292B">
        <w:fldChar w:fldCharType="begin"/>
      </w:r>
      <w:r w:rsidR="005B292B">
        <w:instrText xml:space="preserve"> SEQ Obrázek \* ARABIC </w:instrText>
      </w:r>
      <w:r w:rsidR="005B292B">
        <w:fldChar w:fldCharType="separate"/>
      </w:r>
      <w:r w:rsidR="00293C84">
        <w:rPr>
          <w:noProof/>
        </w:rPr>
        <w:t>5</w:t>
      </w:r>
      <w:r w:rsidR="005B292B">
        <w:rPr>
          <w:noProof/>
        </w:rPr>
        <w:fldChar w:fldCharType="end"/>
      </w:r>
      <w:r>
        <w:t xml:space="preserve"> První úroveň</w:t>
      </w:r>
      <w:bookmarkEnd w:id="34"/>
    </w:p>
    <w:p w14:paraId="1047D1CA" w14:textId="009F51E5" w:rsidR="0041296B" w:rsidRDefault="0041296B" w:rsidP="0041296B">
      <w:r>
        <w:t>Hráč se může posouvat pomocí šipek do stran nebo čekat na místě</w:t>
      </w:r>
      <w:r w:rsidR="00744E4D">
        <w:t>. To bude využito, až budou ve hře</w:t>
      </w:r>
      <w:r w:rsidR="00DF62C5">
        <w:t xml:space="preserve"> obsaženy objekty nezávislé</w:t>
      </w:r>
      <w:r w:rsidR="00744E4D">
        <w:t xml:space="preserve"> na hráči. </w:t>
      </w:r>
      <w:r w:rsidR="00DF62C5">
        <w:t xml:space="preserve">Ten také může </w:t>
      </w:r>
      <w:r w:rsidR="00744E4D">
        <w:t xml:space="preserve">vracet neomezený počet tahů pomocí klávesy Z. Vrátit level do </w:t>
      </w:r>
      <w:r w:rsidR="00DF62C5">
        <w:t xml:space="preserve">výchozího </w:t>
      </w:r>
      <w:r w:rsidR="00744E4D">
        <w:t xml:space="preserve">stavu lze </w:t>
      </w:r>
      <w:r w:rsidR="00DF62C5">
        <w:t xml:space="preserve">stisknutím klávesy </w:t>
      </w:r>
      <w:r w:rsidR="00744E4D">
        <w:t>R. Je možné, že se některé ovládání změní.</w:t>
      </w:r>
    </w:p>
    <w:p w14:paraId="32CC6EEA" w14:textId="720B6470" w:rsidR="001E3163" w:rsidRDefault="001E3163" w:rsidP="0041296B">
      <w:r>
        <w:t xml:space="preserve">Cílem hráče je </w:t>
      </w:r>
      <w:r w:rsidR="003C3F2C">
        <w:t>zajistit, aby byly všechny bedny na předem určených místech.</w:t>
      </w:r>
      <w:r w:rsidR="000673A3">
        <w:t xml:space="preserve"> </w:t>
      </w:r>
      <w:r w:rsidR="00525674">
        <w:t xml:space="preserve">Správně umístěná bedna rozsvítí políčko zelenou barvou, takže lze na první pohled vidět pokrok v úrovni. </w:t>
      </w:r>
    </w:p>
    <w:p w14:paraId="209CA88C" w14:textId="77777777" w:rsidR="00981FB1" w:rsidRDefault="00981FB1" w:rsidP="00981FB1">
      <w:pPr>
        <w:pStyle w:val="ObrzekvMP"/>
        <w:keepNext/>
      </w:pPr>
      <w:r>
        <w:rPr>
          <w:noProof/>
          <w:lang w:eastAsia="cs-CZ"/>
        </w:rPr>
        <w:lastRenderedPageBreak/>
        <w:drawing>
          <wp:inline distT="0" distB="0" distL="0" distR="0" wp14:anchorId="4F9E5440" wp14:editId="5129EA66">
            <wp:extent cx="3524250" cy="3234059"/>
            <wp:effectExtent l="0" t="0" r="0" b="4445"/>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38305" cy="3246957"/>
                    </a:xfrm>
                    <a:prstGeom prst="rect">
                      <a:avLst/>
                    </a:prstGeom>
                  </pic:spPr>
                </pic:pic>
              </a:graphicData>
            </a:graphic>
          </wp:inline>
        </w:drawing>
      </w:r>
    </w:p>
    <w:p w14:paraId="3A19127A" w14:textId="1C4247E8" w:rsidR="00981FB1" w:rsidRDefault="00981FB1" w:rsidP="00981FB1">
      <w:pPr>
        <w:pStyle w:val="Caption"/>
      </w:pPr>
      <w:bookmarkStart w:id="35" w:name="_Toc98067137"/>
      <w:r>
        <w:t xml:space="preserve">Obrázek </w:t>
      </w:r>
      <w:r w:rsidR="005B292B">
        <w:fldChar w:fldCharType="begin"/>
      </w:r>
      <w:r w:rsidR="005B292B">
        <w:instrText xml:space="preserve"> SEQ Obrázek \* ARABIC </w:instrText>
      </w:r>
      <w:r w:rsidR="005B292B">
        <w:fldChar w:fldCharType="separate"/>
      </w:r>
      <w:r w:rsidR="00293C84">
        <w:rPr>
          <w:noProof/>
        </w:rPr>
        <w:t>6</w:t>
      </w:r>
      <w:r w:rsidR="005B292B">
        <w:rPr>
          <w:noProof/>
        </w:rPr>
        <w:fldChar w:fldCharType="end"/>
      </w:r>
      <w:r>
        <w:t xml:space="preserve"> Správně umístěna bedna</w:t>
      </w:r>
      <w:bookmarkEnd w:id="35"/>
    </w:p>
    <w:p w14:paraId="69C69578" w14:textId="429B5C90" w:rsidR="00D06F07" w:rsidRDefault="00DB2912" w:rsidP="00DB2912">
      <w:r>
        <w:t xml:space="preserve">Po každém dokončeném levelu </w:t>
      </w:r>
      <w:r w:rsidR="00DF62C5">
        <w:t xml:space="preserve">zazní </w:t>
      </w:r>
      <w:r>
        <w:t>zvuk pro indikaci správného řešení. Poté se načte následující úroveň. Pokud hráč projde všemi levely, zobrazí se obrázek značící konec hry.</w:t>
      </w:r>
    </w:p>
    <w:p w14:paraId="31E70C3A" w14:textId="77777777" w:rsidR="00EB0737" w:rsidRDefault="00EB0737" w:rsidP="00EB0737">
      <w:pPr>
        <w:pStyle w:val="ObrzekvMP"/>
        <w:keepNext/>
      </w:pPr>
      <w:r>
        <w:rPr>
          <w:noProof/>
        </w:rPr>
        <w:drawing>
          <wp:inline distT="0" distB="0" distL="0" distR="0" wp14:anchorId="45A210FC" wp14:editId="1CE1BF98">
            <wp:extent cx="2926086" cy="2194564"/>
            <wp:effectExtent l="0" t="0" r="762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6086" cy="2194564"/>
                    </a:xfrm>
                    <a:prstGeom prst="rect">
                      <a:avLst/>
                    </a:prstGeom>
                  </pic:spPr>
                </pic:pic>
              </a:graphicData>
            </a:graphic>
          </wp:inline>
        </w:drawing>
      </w:r>
    </w:p>
    <w:p w14:paraId="5D3ACA7D" w14:textId="12429B45" w:rsidR="00EB0737" w:rsidRPr="00DB2912" w:rsidRDefault="00EB0737" w:rsidP="00EB0737">
      <w:pPr>
        <w:pStyle w:val="Caption"/>
      </w:pPr>
      <w:bookmarkStart w:id="36" w:name="_Toc98067138"/>
      <w:r>
        <w:t xml:space="preserve">Obrázek </w:t>
      </w:r>
      <w:r w:rsidR="005B292B">
        <w:fldChar w:fldCharType="begin"/>
      </w:r>
      <w:r w:rsidR="005B292B">
        <w:instrText xml:space="preserve"> SEQ Obrázek \* ARABIC </w:instrText>
      </w:r>
      <w:r w:rsidR="005B292B">
        <w:fldChar w:fldCharType="separate"/>
      </w:r>
      <w:r w:rsidR="00293C84">
        <w:rPr>
          <w:noProof/>
        </w:rPr>
        <w:t>7</w:t>
      </w:r>
      <w:r w:rsidR="005B292B">
        <w:rPr>
          <w:noProof/>
        </w:rPr>
        <w:fldChar w:fldCharType="end"/>
      </w:r>
      <w:r>
        <w:t xml:space="preserve"> Konec hry</w:t>
      </w:r>
      <w:bookmarkEnd w:id="36"/>
    </w:p>
    <w:p w14:paraId="5F987409" w14:textId="77777777" w:rsidR="0023432B" w:rsidRPr="004C061F" w:rsidRDefault="00440DE5" w:rsidP="00440DE5">
      <w:pPr>
        <w:pStyle w:val="Neslovannadpis"/>
      </w:pPr>
      <w:bookmarkStart w:id="37" w:name="_Toc86047603"/>
      <w:bookmarkStart w:id="38" w:name="_Toc86055210"/>
      <w:bookmarkStart w:id="39" w:name="_Toc98173013"/>
      <w:r w:rsidRPr="004C061F">
        <w:lastRenderedPageBreak/>
        <w:t>Závěr</w:t>
      </w:r>
      <w:bookmarkEnd w:id="37"/>
      <w:bookmarkEnd w:id="38"/>
      <w:bookmarkEnd w:id="39"/>
    </w:p>
    <w:p w14:paraId="13B9CEB0" w14:textId="77777777" w:rsidR="00AA784A" w:rsidRDefault="00AA784A" w:rsidP="00AA784A">
      <w:r>
        <w:t xml:space="preserve">Když mě poprvé napadla myšlenka tohoto tématu maturitní práce, netušil jsem, kolik se </w:t>
      </w:r>
      <w:r w:rsidRPr="00FE20F8">
        <w:t>toho vlastně musí</w:t>
      </w:r>
      <w:r>
        <w:t xml:space="preserve"> vytvořit a zvládnout, než se spustí samotný vývoj obsahu hry. Musel jsem si vytvořit vlastní systém pro ukládání dat,</w:t>
      </w:r>
      <w:r>
        <w:rPr>
          <w:lang w:val="en-US"/>
        </w:rPr>
        <w:t xml:space="preserve"> </w:t>
      </w:r>
      <w:r>
        <w:t>interakce mezi jednotlivými prvky hry, a najít způsob, jak je vykreslovat při každé změně. Určitě by to šlo vyřešit jednodušeji, ale jak už bylo několikrát řečeno, to nakonec nebyl můj cíl. Účelem bylo vytvořit solidní základ, do kterého bude možné přidávat všelijaké nové nápady a mechaniky.</w:t>
      </w:r>
    </w:p>
    <w:p w14:paraId="5A3AEA50" w14:textId="77777777" w:rsidR="00AA784A" w:rsidRDefault="00AA784A" w:rsidP="00AA784A">
      <w:r>
        <w:t>Kdyby výsledkem mé práce byla nerozšiřitelná kopie hry Sokoban, nemělo by to pro mě žádný smysl. Takto jsem naopak získal mnoho zkušeností s organizací práce a mohl přemýšlet nad budoucím vývojem. Hlavní pozitivní stránka mého finálního cíle je to, že mám stále motivaci na této práci dále pokračovat. Snad se mi i podaří implementovat některé z uvedených plánovaných rozšíření. To je něco, co by s původním přístupem nebylo vůbec možné.</w:t>
      </w:r>
    </w:p>
    <w:p w14:paraId="0E2F7376" w14:textId="79E72FB9" w:rsidR="00806D94" w:rsidRDefault="00806D94" w:rsidP="00806D94">
      <w:r>
        <w:t>Zjistil jsem</w:t>
      </w:r>
      <w:r w:rsidR="00825652">
        <w:t xml:space="preserve"> také</w:t>
      </w:r>
      <w:r>
        <w:t>, jak důležité je časové rozložení práce</w:t>
      </w:r>
      <w:r w:rsidR="00825652">
        <w:t xml:space="preserve">. Na začátku jsem měl </w:t>
      </w:r>
      <w:r w:rsidR="00A55640">
        <w:t>pět</w:t>
      </w:r>
      <w:r w:rsidR="00825652">
        <w:t xml:space="preserve"> měsíců rozdělených na následující přibližně stejně dlouhé úseky:</w:t>
      </w:r>
    </w:p>
    <w:p w14:paraId="1E40B3A1" w14:textId="046165E9" w:rsidR="00825652" w:rsidRDefault="00825652" w:rsidP="00825652">
      <w:pPr>
        <w:pStyle w:val="ListParagraph"/>
        <w:numPr>
          <w:ilvl w:val="0"/>
          <w:numId w:val="32"/>
        </w:numPr>
      </w:pPr>
      <w:r>
        <w:t>Datové struktury</w:t>
      </w:r>
    </w:p>
    <w:p w14:paraId="278F4E26" w14:textId="55BFE912" w:rsidR="00825652" w:rsidRDefault="00825652" w:rsidP="00825652">
      <w:pPr>
        <w:pStyle w:val="ListParagraph"/>
        <w:numPr>
          <w:ilvl w:val="1"/>
          <w:numId w:val="32"/>
        </w:numPr>
      </w:pPr>
      <w:r>
        <w:t>Entity</w:t>
      </w:r>
    </w:p>
    <w:p w14:paraId="3E5D484E" w14:textId="2C0EDBD6" w:rsidR="00825652" w:rsidRDefault="00825652" w:rsidP="00825652">
      <w:pPr>
        <w:pStyle w:val="ListParagraph"/>
        <w:numPr>
          <w:ilvl w:val="1"/>
          <w:numId w:val="32"/>
        </w:numPr>
      </w:pPr>
      <w:r>
        <w:t>Levely</w:t>
      </w:r>
    </w:p>
    <w:p w14:paraId="51145890" w14:textId="7972404E" w:rsidR="00825652" w:rsidRDefault="00825652" w:rsidP="00825652">
      <w:pPr>
        <w:pStyle w:val="ListParagraph"/>
        <w:numPr>
          <w:ilvl w:val="1"/>
          <w:numId w:val="32"/>
        </w:numPr>
      </w:pPr>
      <w:r>
        <w:t xml:space="preserve">Pomocné třídy pro </w:t>
      </w:r>
      <w:r w:rsidR="00356D32">
        <w:t>parsování</w:t>
      </w:r>
      <w:r>
        <w:t xml:space="preserve"> </w:t>
      </w:r>
      <w:r w:rsidR="00356D32">
        <w:t>z</w:t>
      </w:r>
      <w:r>
        <w:t xml:space="preserve"> JSON</w:t>
      </w:r>
    </w:p>
    <w:p w14:paraId="25F4762D" w14:textId="26981883" w:rsidR="00825652" w:rsidRDefault="00825652" w:rsidP="00825652">
      <w:pPr>
        <w:pStyle w:val="ListParagraph"/>
        <w:numPr>
          <w:ilvl w:val="0"/>
          <w:numId w:val="32"/>
        </w:numPr>
      </w:pPr>
      <w:r>
        <w:t xml:space="preserve">Základní </w:t>
      </w:r>
      <w:r w:rsidR="00A55640">
        <w:t>m</w:t>
      </w:r>
      <w:r>
        <w:t>echaniky</w:t>
      </w:r>
    </w:p>
    <w:p w14:paraId="727AB860" w14:textId="77FAA83D" w:rsidR="00825652" w:rsidRDefault="00825652" w:rsidP="00825652">
      <w:pPr>
        <w:pStyle w:val="ListParagraph"/>
        <w:numPr>
          <w:ilvl w:val="1"/>
          <w:numId w:val="32"/>
        </w:numPr>
      </w:pPr>
      <w:r>
        <w:t>Pohyb hráče</w:t>
      </w:r>
    </w:p>
    <w:p w14:paraId="2F40E7C4" w14:textId="33F12BA3" w:rsidR="00356D32" w:rsidRDefault="00AF7592" w:rsidP="00356D32">
      <w:pPr>
        <w:pStyle w:val="ListParagraph"/>
        <w:numPr>
          <w:ilvl w:val="1"/>
          <w:numId w:val="32"/>
        </w:numPr>
      </w:pPr>
      <w:r>
        <w:t xml:space="preserve">Posouvání </w:t>
      </w:r>
      <w:r w:rsidR="00A55640">
        <w:t>beden</w:t>
      </w:r>
    </w:p>
    <w:p w14:paraId="42BEEE39" w14:textId="0995E43A" w:rsidR="00060F90" w:rsidRDefault="00060F90" w:rsidP="00060F90">
      <w:pPr>
        <w:pStyle w:val="ListParagraph"/>
        <w:numPr>
          <w:ilvl w:val="0"/>
          <w:numId w:val="32"/>
        </w:numPr>
      </w:pPr>
      <w:r>
        <w:t>Levely</w:t>
      </w:r>
    </w:p>
    <w:p w14:paraId="566137F2" w14:textId="3312F185" w:rsidR="00060F90" w:rsidRDefault="00356D32" w:rsidP="00060F90">
      <w:pPr>
        <w:pStyle w:val="ListParagraph"/>
        <w:numPr>
          <w:ilvl w:val="1"/>
          <w:numId w:val="32"/>
        </w:numPr>
      </w:pPr>
      <w:r>
        <w:t>Level editor</w:t>
      </w:r>
    </w:p>
    <w:p w14:paraId="161A478B" w14:textId="24808E10" w:rsidR="00356D32" w:rsidRDefault="00356D32" w:rsidP="00356D32">
      <w:pPr>
        <w:pStyle w:val="ListParagraph"/>
        <w:numPr>
          <w:ilvl w:val="1"/>
          <w:numId w:val="32"/>
        </w:numPr>
      </w:pPr>
      <w:r>
        <w:t>Zpracovávání vstupu</w:t>
      </w:r>
    </w:p>
    <w:p w14:paraId="72D6BB0D" w14:textId="4490D0D9" w:rsidR="00356D32" w:rsidRDefault="00356D32" w:rsidP="00356D32">
      <w:pPr>
        <w:pStyle w:val="ListParagraph"/>
        <w:numPr>
          <w:ilvl w:val="0"/>
          <w:numId w:val="32"/>
        </w:numPr>
      </w:pPr>
      <w:r>
        <w:t xml:space="preserve"> Ostatní</w:t>
      </w:r>
    </w:p>
    <w:p w14:paraId="02A8F844" w14:textId="70064301" w:rsidR="00356D32" w:rsidRDefault="00356D32" w:rsidP="00356D32">
      <w:pPr>
        <w:pStyle w:val="ListParagraph"/>
        <w:numPr>
          <w:ilvl w:val="1"/>
          <w:numId w:val="32"/>
        </w:numPr>
      </w:pPr>
      <w:r>
        <w:t>Implementování rozšiřujících entit</w:t>
      </w:r>
    </w:p>
    <w:p w14:paraId="3B45727A" w14:textId="0398F9DE" w:rsidR="00356D32" w:rsidRDefault="00356D32" w:rsidP="00356D32">
      <w:pPr>
        <w:pStyle w:val="ListParagraph"/>
        <w:numPr>
          <w:ilvl w:val="1"/>
          <w:numId w:val="32"/>
        </w:numPr>
      </w:pPr>
      <w:r>
        <w:t>Playtestování</w:t>
      </w:r>
    </w:p>
    <w:p w14:paraId="69E8199D" w14:textId="2453DD20" w:rsidR="00D03872" w:rsidRDefault="00356D32" w:rsidP="00D03872">
      <w:pPr>
        <w:pStyle w:val="ListParagraph"/>
        <w:numPr>
          <w:ilvl w:val="1"/>
          <w:numId w:val="32"/>
        </w:numPr>
      </w:pPr>
      <w:r>
        <w:t>Ladění chy</w:t>
      </w:r>
      <w:r w:rsidR="00D03872">
        <w:t>b</w:t>
      </w:r>
    </w:p>
    <w:p w14:paraId="46887055" w14:textId="65CE64DA" w:rsidR="000A43C4" w:rsidRDefault="00D03872" w:rsidP="00D03872">
      <w:r>
        <w:t xml:space="preserve">Toto rozložení mělo zásadní vadu. Ladění kódu většinou </w:t>
      </w:r>
      <w:r w:rsidR="00A55640">
        <w:t xml:space="preserve">zabere </w:t>
      </w:r>
      <w:r>
        <w:t>více jak polovin</w:t>
      </w:r>
      <w:r w:rsidR="00A55640">
        <w:t>u času</w:t>
      </w:r>
      <w:r>
        <w:t>. Během vývoje jsem narážel na různé problémy s moj</w:t>
      </w:r>
      <w:r w:rsidR="007527CA">
        <w:t>í</w:t>
      </w:r>
      <w:r>
        <w:t xml:space="preserve"> dosavadní</w:t>
      </w:r>
      <w:r w:rsidR="00EA17FD">
        <w:t xml:space="preserve"> strukturou, takže jsem musel </w:t>
      </w:r>
      <w:r w:rsidR="00A55640">
        <w:t xml:space="preserve">vytvářet </w:t>
      </w:r>
      <w:r w:rsidR="00EA17FD">
        <w:t>velké části kódu</w:t>
      </w:r>
      <w:r w:rsidR="00A55640">
        <w:t xml:space="preserve"> znovu</w:t>
      </w:r>
      <w:r w:rsidR="00EA17FD">
        <w:t xml:space="preserve"> od </w:t>
      </w:r>
      <w:r w:rsidR="00A55640">
        <w:t>začátku</w:t>
      </w:r>
      <w:r w:rsidR="00EA17FD">
        <w:t>.</w:t>
      </w:r>
    </w:p>
    <w:p w14:paraId="4056D331" w14:textId="1FE847D3" w:rsidR="00D03872" w:rsidRDefault="000A43C4" w:rsidP="00D03872">
      <w:r>
        <w:lastRenderedPageBreak/>
        <w:t>Vytváření základního systému tříd mi reálně zabralo asi měsíc a půl. Level editor a základní mechaniky jsem dělal najednou. Dohromady</w:t>
      </w:r>
      <w:r w:rsidR="00E5583C">
        <w:t xml:space="preserve"> jsem na nich pracoval přibližně měsíc. P</w:t>
      </w:r>
      <w:r w:rsidR="00A55640">
        <w:t>oměrně náročné bylo p</w:t>
      </w:r>
      <w:r w:rsidR="00E5583C">
        <w:t xml:space="preserve">ropojení herního kódu a externích souborů . Musel jsem kvůli tomu změnit fungování LevelManageru, nejdůležitější třídy. </w:t>
      </w:r>
      <w:r w:rsidR="00EA17FD">
        <w:t>Nestihl jsem ani playtestovat, ani vytvářet nové objekty. Většinu času zabralo opravování kódu. Jsem ale rád, že jsem tomu ten čas dal. Nyní je datový systém lépe rozšiřitelný</w:t>
      </w:r>
      <w:r w:rsidR="00234C5E">
        <w:t xml:space="preserve"> a bude se mi mnohem lépe později přidáv</w:t>
      </w:r>
      <w:r w:rsidR="00A55640">
        <w:t>a</w:t>
      </w:r>
      <w:r w:rsidR="00234C5E">
        <w:t xml:space="preserve">t a upravovat </w:t>
      </w:r>
      <w:r w:rsidR="00A55640">
        <w:t xml:space="preserve">další </w:t>
      </w:r>
      <w:r w:rsidR="00234C5E">
        <w:t>obsah.</w:t>
      </w:r>
    </w:p>
    <w:p w14:paraId="0E4CC0F6" w14:textId="77777777" w:rsidR="00AA784A" w:rsidRDefault="00AA784A" w:rsidP="00AA784A">
      <w:pPr>
        <w:pStyle w:val="Sta"/>
      </w:pPr>
      <w:r>
        <w:t>Základ hry mám sice již hotový, ale do mé představy dokončené hry je stále ještě daleko. Zde jsou některé ze změn, na kterých mám v plánu ještě pracovat:</w:t>
      </w:r>
    </w:p>
    <w:p w14:paraId="333908DB" w14:textId="77777777" w:rsidR="00AA784A" w:rsidRDefault="00AA784A" w:rsidP="00AA784A">
      <w:pPr>
        <w:pStyle w:val="ListParagraph"/>
        <w:numPr>
          <w:ilvl w:val="0"/>
          <w:numId w:val="31"/>
        </w:numPr>
      </w:pPr>
      <w:r>
        <w:t>Lepší editor levelů. Momentální jednoduchou verzi jsem si vytvořil pouze pro svoje účely během několika hodin. Po každém přidání mechaniky do hry se musí editor ručně aktualizovat. Další důležitá vlastnost, která zde chybí, je editování již existujících souborů. Zatím lze levely pouze generovat z prázdné plochy. Pravděpodobně přepíšu celý backend editoru do C#, aby se vytvořila kompatibilita s daty ve hře.</w:t>
      </w:r>
    </w:p>
    <w:p w14:paraId="060E0E9F" w14:textId="77777777" w:rsidR="00AA784A" w:rsidRDefault="00AA784A" w:rsidP="00AA784A">
      <w:pPr>
        <w:pStyle w:val="ListParagraph"/>
        <w:numPr>
          <w:ilvl w:val="0"/>
          <w:numId w:val="31"/>
        </w:numPr>
      </w:pPr>
      <w:r>
        <w:t>Rozšíření hry. Jeden z hlavních důvodů, proč jsem vytvořil vlastní třídy a rozhraní pro entity, je rozšiřitelnost mechanik. S tímto systémem lze přidávat prvky tak, aby zapadaly do již existujícího a fungujícího mechanismu.</w:t>
      </w:r>
    </w:p>
    <w:p w14:paraId="2F37B653" w14:textId="77777777" w:rsidR="00AA784A" w:rsidRDefault="00AA784A" w:rsidP="00AA784A">
      <w:pPr>
        <w:pStyle w:val="ListParagraph"/>
        <w:numPr>
          <w:ilvl w:val="0"/>
          <w:numId w:val="31"/>
        </w:numPr>
      </w:pPr>
      <w:r>
        <w:t>Možnost importování souborů po kompilaci, případně i za běhu. Nyní lze levely importovat pouze do nezkompilovaného projektu Unity. Po zkompilování se soubory zakódují a nelze je jednoduše měnit. Nový systém by tedy měl umožnit otevírat a načítat soubory s úrovněmi rovnou při spuštění nebo později i za běhu. Viděl jsem podobné mechaniky u jiných her vytvořených v Unity, jen jsem se k vlastní implementaci ještě nedostal.</w:t>
      </w:r>
    </w:p>
    <w:p w14:paraId="020E38CA" w14:textId="5E4BE46A" w:rsidR="00AA784A" w:rsidRDefault="00AA784A" w:rsidP="00AA784A">
      <w:pPr>
        <w:pStyle w:val="ListParagraph"/>
        <w:numPr>
          <w:ilvl w:val="0"/>
          <w:numId w:val="31"/>
        </w:numPr>
      </w:pPr>
      <w:r>
        <w:t>Podpora vlastních barevných variací a obrázků pro jednotlivé entity, případně i jin</w:t>
      </w:r>
      <w:r w:rsidR="00A55640">
        <w:t>ých</w:t>
      </w:r>
      <w:r>
        <w:t xml:space="preserve"> aspekt</w:t>
      </w:r>
      <w:r w:rsidR="00A55640">
        <w:t>ů</w:t>
      </w:r>
      <w:r>
        <w:t xml:space="preserve">, jako například vlastní zvuky a hudba. Bylo by to v souladu s mým cílem vytvořit univerzální Sokoban engine, ne jen jednu izolovanou hru. </w:t>
      </w:r>
    </w:p>
    <w:p w14:paraId="1F6953F4" w14:textId="1412D019" w:rsidR="00234C5E" w:rsidRDefault="00234C5E" w:rsidP="00311794">
      <w:pPr>
        <w:pStyle w:val="ListParagraph"/>
        <w:numPr>
          <w:ilvl w:val="0"/>
          <w:numId w:val="31"/>
        </w:numPr>
      </w:pPr>
      <w:r>
        <w:t>Správné pozicování kamery, vypočítané na střed, nebo dynamicky podle velikosti levelu.</w:t>
      </w:r>
    </w:p>
    <w:p w14:paraId="562D69AA" w14:textId="77777777" w:rsidR="00CD3D08" w:rsidRDefault="00CD3D08" w:rsidP="00CD3D08">
      <w:pPr>
        <w:pStyle w:val="ListParagraph"/>
        <w:ind w:left="1571"/>
      </w:pPr>
    </w:p>
    <w:p w14:paraId="018AB2F1" w14:textId="77777777" w:rsidR="00AA784A" w:rsidRPr="006F7576" w:rsidRDefault="00AA784A" w:rsidP="00AA784A">
      <w:pPr>
        <w:pStyle w:val="Sta"/>
      </w:pPr>
      <w:bookmarkStart w:id="40" w:name="_Toc86047604"/>
      <w:bookmarkStart w:id="41" w:name="_Toc86055211"/>
      <w:r>
        <w:lastRenderedPageBreak/>
        <w:t xml:space="preserve">Rozhodně nechci na tomto projektu přestat pracovat. Mám pro něj plán a vizi, kterou bych rád naplnil. Je to zatím nejrozsáhlejší programátorská práce, jakou jsem kdy udělal, a nerad bych zahodil příležitost dotáhnout jí do úplného konce.  </w:t>
      </w:r>
    </w:p>
    <w:p w14:paraId="32B563C2" w14:textId="77777777" w:rsidR="006F508F" w:rsidRPr="004C061F" w:rsidRDefault="006F508F" w:rsidP="00642AAC">
      <w:pPr>
        <w:pStyle w:val="Neslovannadpis"/>
      </w:pPr>
      <w:bookmarkStart w:id="42" w:name="_Toc98173014"/>
      <w:r w:rsidRPr="004C061F">
        <w:lastRenderedPageBreak/>
        <w:t>Seznam zkratek a odborných výrazů</w:t>
      </w:r>
      <w:bookmarkEnd w:id="40"/>
      <w:bookmarkEnd w:id="41"/>
      <w:bookmarkEnd w:id="42"/>
    </w:p>
    <w:p w14:paraId="08383226" w14:textId="5643DBC3" w:rsidR="009E6362" w:rsidRPr="004C061F" w:rsidRDefault="009E6362" w:rsidP="009E6362">
      <w:pPr>
        <w:pStyle w:val="Pojem"/>
      </w:pPr>
      <w:r w:rsidRPr="004C061F">
        <w:t>JSON</w:t>
      </w:r>
    </w:p>
    <w:p w14:paraId="0BADCE46" w14:textId="2900F302" w:rsidR="009E6362" w:rsidRDefault="009E6362" w:rsidP="001731AC">
      <w:pPr>
        <w:pStyle w:val="Vysvtlenpojmu"/>
      </w:pPr>
      <w:r w:rsidRPr="004C061F">
        <w:t>JavaScript Object Notation</w:t>
      </w:r>
      <w:r w:rsidR="00DC5A2F">
        <w:t xml:space="preserve"> – formát dat</w:t>
      </w:r>
    </w:p>
    <w:p w14:paraId="506E6854" w14:textId="553C59D0" w:rsidR="001731AC" w:rsidRDefault="00FA7A9C" w:rsidP="001731AC">
      <w:pPr>
        <w:pStyle w:val="Pojem"/>
      </w:pPr>
      <w:r>
        <w:t>Sprite</w:t>
      </w:r>
    </w:p>
    <w:p w14:paraId="074E663E" w14:textId="6C970200" w:rsidR="00FA7A9C" w:rsidRDefault="00DC5A2F" w:rsidP="00FA7A9C">
      <w:pPr>
        <w:pStyle w:val="Vysvtlenpojmu"/>
      </w:pPr>
      <w:r>
        <w:t>o</w:t>
      </w:r>
      <w:r w:rsidR="00FA7A9C">
        <w:t>brázek reprezentující herní objekt</w:t>
      </w:r>
    </w:p>
    <w:p w14:paraId="7DC1E050" w14:textId="2477694C" w:rsidR="00FA7A9C" w:rsidRDefault="00DC5A2F" w:rsidP="00FA7A9C">
      <w:pPr>
        <w:pStyle w:val="Pojem"/>
      </w:pPr>
      <w:r>
        <w:t>IDE</w:t>
      </w:r>
    </w:p>
    <w:p w14:paraId="2A3D68CA" w14:textId="4996EC3F" w:rsidR="00C460B4" w:rsidRDefault="00DC5A2F" w:rsidP="006B1CFA">
      <w:pPr>
        <w:pStyle w:val="Vysvtlenpojmu"/>
      </w:pPr>
      <w:r>
        <w:t>Integrated Development Environment – program určený pro vývoj software</w:t>
      </w:r>
    </w:p>
    <w:p w14:paraId="1B98A8D4" w14:textId="5ADFD69D" w:rsidR="00C460B4" w:rsidRDefault="00C460B4" w:rsidP="00C460B4">
      <w:pPr>
        <w:pStyle w:val="Pojem"/>
      </w:pPr>
      <w:r>
        <w:t>DAW</w:t>
      </w:r>
    </w:p>
    <w:p w14:paraId="5839295D" w14:textId="0488E8D2" w:rsidR="00C460B4" w:rsidRDefault="00C460B4" w:rsidP="00C460B4">
      <w:pPr>
        <w:pStyle w:val="Vysvtlenpojmu"/>
      </w:pPr>
      <w:r>
        <w:t>Digital Audio Workstation – Digitální audio stanice</w:t>
      </w:r>
    </w:p>
    <w:p w14:paraId="13586143" w14:textId="764F511C" w:rsidR="00C460B4" w:rsidRDefault="00C460B4" w:rsidP="00C460B4">
      <w:pPr>
        <w:pStyle w:val="Pojem"/>
      </w:pPr>
      <w:r>
        <w:t>Asset</w:t>
      </w:r>
    </w:p>
    <w:p w14:paraId="5BE795C8" w14:textId="2086AB06" w:rsidR="00C460B4" w:rsidRDefault="00C460B4" w:rsidP="00C460B4">
      <w:pPr>
        <w:pStyle w:val="Vysvtlenpojmu"/>
      </w:pPr>
      <w:r>
        <w:t xml:space="preserve">Jakýkoliv soubor </w:t>
      </w:r>
      <w:r w:rsidR="00A55640">
        <w:t xml:space="preserve">používaný </w:t>
      </w:r>
      <w:r>
        <w:t>v Unity. Může to být audioklip, obrázek, skript, nebo třeba materiál 3D objektů.</w:t>
      </w:r>
    </w:p>
    <w:p w14:paraId="1E6AA352" w14:textId="0AB9192C" w:rsidR="00C460B4" w:rsidRDefault="00C460B4" w:rsidP="00C460B4">
      <w:pPr>
        <w:pStyle w:val="Pojem"/>
      </w:pPr>
      <w:r>
        <w:t>Enum</w:t>
      </w:r>
    </w:p>
    <w:p w14:paraId="36F08CA1" w14:textId="64BDD7E6" w:rsidR="00C460B4" w:rsidRDefault="00C460B4" w:rsidP="00C460B4">
      <w:pPr>
        <w:pStyle w:val="Vysvtlenpojmu"/>
      </w:pPr>
      <w:r>
        <w:t>Výčtový datový typ. Pro označení stavu se použijí neměnné názvy, které kompilátor interpretuje jako čísla. V kódu je ale čitelné, co daný stav představuje.</w:t>
      </w:r>
    </w:p>
    <w:p w14:paraId="62108D36" w14:textId="7DBF75DB" w:rsidR="00C460B4" w:rsidRDefault="00DA77CE" w:rsidP="00C460B4">
      <w:pPr>
        <w:pStyle w:val="Pojem"/>
      </w:pPr>
      <w:r>
        <w:t>Třída</w:t>
      </w:r>
    </w:p>
    <w:p w14:paraId="35194EDE" w14:textId="79224690" w:rsidR="00DA77CE" w:rsidRDefault="00DA77CE" w:rsidP="00DA77CE">
      <w:pPr>
        <w:pStyle w:val="Vysvtlenpojmu"/>
      </w:pPr>
      <w:r>
        <w:t>Záležitost objektově orientovaného programování. Je to jakási šablona pro vytváření instancí objektů.</w:t>
      </w:r>
    </w:p>
    <w:p w14:paraId="32FA055D" w14:textId="77C05C1F" w:rsidR="00DA77CE" w:rsidRDefault="00DA77CE" w:rsidP="00DA77CE">
      <w:pPr>
        <w:pStyle w:val="Pojem"/>
      </w:pPr>
      <w:r>
        <w:t>Struct</w:t>
      </w:r>
    </w:p>
    <w:p w14:paraId="299AF8E4" w14:textId="6DBD8C66" w:rsidR="00DA77CE" w:rsidRDefault="00DA77CE" w:rsidP="00DA77CE">
      <w:pPr>
        <w:pStyle w:val="Vysvtlenpojmu"/>
      </w:pPr>
      <w:r>
        <w:t>Datový typ podobný třídě. Nemůže mít vlastní metody a zabírá méně místa v paměti.</w:t>
      </w:r>
    </w:p>
    <w:p w14:paraId="1BC00424" w14:textId="16013378" w:rsidR="00DA77CE" w:rsidRDefault="00DA77CE" w:rsidP="00DA77CE">
      <w:pPr>
        <w:pStyle w:val="Pojem"/>
      </w:pPr>
      <w:r>
        <w:t>Serializace/Parsování</w:t>
      </w:r>
    </w:p>
    <w:p w14:paraId="0679F792" w14:textId="590C2B6F" w:rsidR="006B1CFA" w:rsidRDefault="00DA77CE" w:rsidP="006B1CFA">
      <w:pPr>
        <w:pStyle w:val="Vysvtlenpojmu"/>
      </w:pPr>
      <w:r>
        <w:t>Převod mezi instancí třídy a její textovou reprezentací</w:t>
      </w:r>
      <w:r w:rsidR="006B1CFA">
        <w:t>, většinou pomocí JSON.</w:t>
      </w:r>
    </w:p>
    <w:p w14:paraId="42EB2235" w14:textId="416453CA" w:rsidR="006B1CFA" w:rsidRDefault="006B1CFA" w:rsidP="006B1CFA">
      <w:pPr>
        <w:pStyle w:val="Pojem"/>
      </w:pPr>
      <w:r>
        <w:t>HTML</w:t>
      </w:r>
    </w:p>
    <w:p w14:paraId="5C88AAD6" w14:textId="6E83D446" w:rsidR="006B1CFA" w:rsidRPr="006B1CFA" w:rsidRDefault="006B1CFA" w:rsidP="006B1CFA">
      <w:pPr>
        <w:pStyle w:val="Vysvtlenpojmu"/>
      </w:pPr>
      <w:r>
        <w:t xml:space="preserve">HyperText Markup Language – </w:t>
      </w:r>
      <w:r w:rsidR="00F65D2B">
        <w:t>p</w:t>
      </w:r>
      <w:r>
        <w:t>rogramovací jazyk pro tvorbu webových stránek.</w:t>
      </w:r>
    </w:p>
    <w:p w14:paraId="4C695403" w14:textId="603A8BD1" w:rsidR="00DA77CE" w:rsidRPr="00DA77CE" w:rsidRDefault="00DA77CE" w:rsidP="006B1CFA">
      <w:pPr>
        <w:pStyle w:val="Vysvtlenpojmu"/>
        <w:ind w:left="0"/>
      </w:pPr>
    </w:p>
    <w:p w14:paraId="506FB8AF" w14:textId="77777777" w:rsidR="00440DE5" w:rsidRPr="004C061F" w:rsidRDefault="00440DE5" w:rsidP="00440DE5">
      <w:pPr>
        <w:pStyle w:val="Neslovannadpis"/>
      </w:pPr>
      <w:bookmarkStart w:id="43" w:name="_Toc86047605"/>
      <w:bookmarkStart w:id="44" w:name="_Toc86055212"/>
      <w:bookmarkStart w:id="45" w:name="_Toc98173015"/>
      <w:r w:rsidRPr="004C061F">
        <w:lastRenderedPageBreak/>
        <w:t>Seznam obrázků</w:t>
      </w:r>
      <w:bookmarkEnd w:id="43"/>
      <w:bookmarkEnd w:id="44"/>
      <w:bookmarkEnd w:id="45"/>
    </w:p>
    <w:p w14:paraId="72FC6FE3" w14:textId="2FF3827D" w:rsidR="00EB0737" w:rsidRDefault="0026663A">
      <w:pPr>
        <w:pStyle w:val="TableofFigures"/>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8067132" w:history="1">
        <w:r w:rsidR="00EB0737" w:rsidRPr="006D6A79">
          <w:rPr>
            <w:rStyle w:val="Hyperlink"/>
            <w:noProof/>
          </w:rPr>
          <w:t>Obrázek 1 Unity3D</w:t>
        </w:r>
        <w:r w:rsidR="00EB0737">
          <w:rPr>
            <w:noProof/>
            <w:webHidden/>
          </w:rPr>
          <w:tab/>
        </w:r>
        <w:r w:rsidR="00EB0737">
          <w:rPr>
            <w:noProof/>
            <w:webHidden/>
          </w:rPr>
          <w:fldChar w:fldCharType="begin"/>
        </w:r>
        <w:r w:rsidR="00EB0737">
          <w:rPr>
            <w:noProof/>
            <w:webHidden/>
          </w:rPr>
          <w:instrText xml:space="preserve"> PAGEREF _Toc98067132 \h </w:instrText>
        </w:r>
        <w:r w:rsidR="00EB0737">
          <w:rPr>
            <w:noProof/>
            <w:webHidden/>
          </w:rPr>
        </w:r>
        <w:r w:rsidR="00EB0737">
          <w:rPr>
            <w:noProof/>
            <w:webHidden/>
          </w:rPr>
          <w:fldChar w:fldCharType="separate"/>
        </w:r>
        <w:r w:rsidR="00293C84">
          <w:rPr>
            <w:noProof/>
            <w:webHidden/>
          </w:rPr>
          <w:t>2</w:t>
        </w:r>
        <w:r w:rsidR="00EB0737">
          <w:rPr>
            <w:noProof/>
            <w:webHidden/>
          </w:rPr>
          <w:fldChar w:fldCharType="end"/>
        </w:r>
      </w:hyperlink>
    </w:p>
    <w:p w14:paraId="595D484E" w14:textId="0D690380" w:rsidR="00EB0737" w:rsidRDefault="005B292B">
      <w:pPr>
        <w:pStyle w:val="TableofFigures"/>
        <w:tabs>
          <w:tab w:val="right" w:leader="dot" w:pos="9062"/>
        </w:tabs>
        <w:rPr>
          <w:rFonts w:eastAsiaTheme="minorEastAsia"/>
          <w:noProof/>
          <w:sz w:val="22"/>
          <w:lang w:val="en-US"/>
        </w:rPr>
      </w:pPr>
      <w:hyperlink w:anchor="_Toc98067133" w:history="1">
        <w:r w:rsidR="00EB0737" w:rsidRPr="006D6A79">
          <w:rPr>
            <w:rStyle w:val="Hyperlink"/>
            <w:noProof/>
          </w:rPr>
          <w:t>Obrázek 2 Originální Sokoban (1984)</w:t>
        </w:r>
        <w:r w:rsidR="00EB0737">
          <w:rPr>
            <w:noProof/>
            <w:webHidden/>
          </w:rPr>
          <w:tab/>
        </w:r>
        <w:r w:rsidR="00EB0737">
          <w:rPr>
            <w:noProof/>
            <w:webHidden/>
          </w:rPr>
          <w:fldChar w:fldCharType="begin"/>
        </w:r>
        <w:r w:rsidR="00EB0737">
          <w:rPr>
            <w:noProof/>
            <w:webHidden/>
          </w:rPr>
          <w:instrText xml:space="preserve"> PAGEREF _Toc98067133 \h </w:instrText>
        </w:r>
        <w:r w:rsidR="00EB0737">
          <w:rPr>
            <w:noProof/>
            <w:webHidden/>
          </w:rPr>
        </w:r>
        <w:r w:rsidR="00EB0737">
          <w:rPr>
            <w:noProof/>
            <w:webHidden/>
          </w:rPr>
          <w:fldChar w:fldCharType="separate"/>
        </w:r>
        <w:r w:rsidR="00293C84">
          <w:rPr>
            <w:noProof/>
            <w:webHidden/>
          </w:rPr>
          <w:t>6</w:t>
        </w:r>
        <w:r w:rsidR="00EB0737">
          <w:rPr>
            <w:noProof/>
            <w:webHidden/>
          </w:rPr>
          <w:fldChar w:fldCharType="end"/>
        </w:r>
      </w:hyperlink>
    </w:p>
    <w:p w14:paraId="6AABC774" w14:textId="7C0869CD" w:rsidR="00EB0737" w:rsidRDefault="005B292B">
      <w:pPr>
        <w:pStyle w:val="TableofFigures"/>
        <w:tabs>
          <w:tab w:val="right" w:leader="dot" w:pos="9062"/>
        </w:tabs>
        <w:rPr>
          <w:rFonts w:eastAsiaTheme="minorEastAsia"/>
          <w:noProof/>
          <w:sz w:val="22"/>
          <w:lang w:val="en-US"/>
        </w:rPr>
      </w:pPr>
      <w:hyperlink w:anchor="_Toc98067134" w:history="1">
        <w:r w:rsidR="00EB0737" w:rsidRPr="006D6A79">
          <w:rPr>
            <w:rStyle w:val="Hyperlink"/>
            <w:noProof/>
          </w:rPr>
          <w:t>Obrázek 3 Rozhraní editoru</w:t>
        </w:r>
        <w:r w:rsidR="00EB0737">
          <w:rPr>
            <w:noProof/>
            <w:webHidden/>
          </w:rPr>
          <w:tab/>
        </w:r>
        <w:r w:rsidR="00EB0737">
          <w:rPr>
            <w:noProof/>
            <w:webHidden/>
          </w:rPr>
          <w:fldChar w:fldCharType="begin"/>
        </w:r>
        <w:r w:rsidR="00EB0737">
          <w:rPr>
            <w:noProof/>
            <w:webHidden/>
          </w:rPr>
          <w:instrText xml:space="preserve"> PAGEREF _Toc98067134 \h </w:instrText>
        </w:r>
        <w:r w:rsidR="00EB0737">
          <w:rPr>
            <w:noProof/>
            <w:webHidden/>
          </w:rPr>
        </w:r>
        <w:r w:rsidR="00EB0737">
          <w:rPr>
            <w:noProof/>
            <w:webHidden/>
          </w:rPr>
          <w:fldChar w:fldCharType="separate"/>
        </w:r>
        <w:r w:rsidR="00293C84">
          <w:rPr>
            <w:noProof/>
            <w:webHidden/>
          </w:rPr>
          <w:t>13</w:t>
        </w:r>
        <w:r w:rsidR="00EB0737">
          <w:rPr>
            <w:noProof/>
            <w:webHidden/>
          </w:rPr>
          <w:fldChar w:fldCharType="end"/>
        </w:r>
      </w:hyperlink>
    </w:p>
    <w:p w14:paraId="5B0F954A" w14:textId="64DFD9F5" w:rsidR="00EB0737" w:rsidRDefault="005B292B">
      <w:pPr>
        <w:pStyle w:val="TableofFigures"/>
        <w:tabs>
          <w:tab w:val="right" w:leader="dot" w:pos="9062"/>
        </w:tabs>
        <w:rPr>
          <w:rFonts w:eastAsiaTheme="minorEastAsia"/>
          <w:noProof/>
          <w:sz w:val="22"/>
          <w:lang w:val="en-US"/>
        </w:rPr>
      </w:pPr>
      <w:hyperlink w:anchor="_Toc98067135" w:history="1">
        <w:r w:rsidR="00EB0737" w:rsidRPr="006D6A79">
          <w:rPr>
            <w:rStyle w:val="Hyperlink"/>
            <w:noProof/>
          </w:rPr>
          <w:t>Obrázek 4 Ovládání</w:t>
        </w:r>
        <w:r w:rsidR="00EB0737">
          <w:rPr>
            <w:noProof/>
            <w:webHidden/>
          </w:rPr>
          <w:tab/>
        </w:r>
        <w:r w:rsidR="00EB0737">
          <w:rPr>
            <w:noProof/>
            <w:webHidden/>
          </w:rPr>
          <w:fldChar w:fldCharType="begin"/>
        </w:r>
        <w:r w:rsidR="00EB0737">
          <w:rPr>
            <w:noProof/>
            <w:webHidden/>
          </w:rPr>
          <w:instrText xml:space="preserve"> PAGEREF _Toc98067135 \h </w:instrText>
        </w:r>
        <w:r w:rsidR="00EB0737">
          <w:rPr>
            <w:noProof/>
            <w:webHidden/>
          </w:rPr>
        </w:r>
        <w:r w:rsidR="00EB0737">
          <w:rPr>
            <w:noProof/>
            <w:webHidden/>
          </w:rPr>
          <w:fldChar w:fldCharType="separate"/>
        </w:r>
        <w:r w:rsidR="00293C84">
          <w:rPr>
            <w:noProof/>
            <w:webHidden/>
          </w:rPr>
          <w:t>21</w:t>
        </w:r>
        <w:r w:rsidR="00EB0737">
          <w:rPr>
            <w:noProof/>
            <w:webHidden/>
          </w:rPr>
          <w:fldChar w:fldCharType="end"/>
        </w:r>
      </w:hyperlink>
    </w:p>
    <w:p w14:paraId="7FDF2427" w14:textId="37F4A514" w:rsidR="00EB0737" w:rsidRDefault="005B292B">
      <w:pPr>
        <w:pStyle w:val="TableofFigures"/>
        <w:tabs>
          <w:tab w:val="right" w:leader="dot" w:pos="9062"/>
        </w:tabs>
        <w:rPr>
          <w:rFonts w:eastAsiaTheme="minorEastAsia"/>
          <w:noProof/>
          <w:sz w:val="22"/>
          <w:lang w:val="en-US"/>
        </w:rPr>
      </w:pPr>
      <w:hyperlink w:anchor="_Toc98067136" w:history="1">
        <w:r w:rsidR="00EB0737" w:rsidRPr="006D6A79">
          <w:rPr>
            <w:rStyle w:val="Hyperlink"/>
            <w:noProof/>
          </w:rPr>
          <w:t>Obrázek 5 První úroveň</w:t>
        </w:r>
        <w:r w:rsidR="00EB0737">
          <w:rPr>
            <w:noProof/>
            <w:webHidden/>
          </w:rPr>
          <w:tab/>
        </w:r>
        <w:r w:rsidR="00EB0737">
          <w:rPr>
            <w:noProof/>
            <w:webHidden/>
          </w:rPr>
          <w:fldChar w:fldCharType="begin"/>
        </w:r>
        <w:r w:rsidR="00EB0737">
          <w:rPr>
            <w:noProof/>
            <w:webHidden/>
          </w:rPr>
          <w:instrText xml:space="preserve"> PAGEREF _Toc98067136 \h </w:instrText>
        </w:r>
        <w:r w:rsidR="00EB0737">
          <w:rPr>
            <w:noProof/>
            <w:webHidden/>
          </w:rPr>
        </w:r>
        <w:r w:rsidR="00EB0737">
          <w:rPr>
            <w:noProof/>
            <w:webHidden/>
          </w:rPr>
          <w:fldChar w:fldCharType="separate"/>
        </w:r>
        <w:r w:rsidR="00293C84">
          <w:rPr>
            <w:noProof/>
            <w:webHidden/>
          </w:rPr>
          <w:t>22</w:t>
        </w:r>
        <w:r w:rsidR="00EB0737">
          <w:rPr>
            <w:noProof/>
            <w:webHidden/>
          </w:rPr>
          <w:fldChar w:fldCharType="end"/>
        </w:r>
      </w:hyperlink>
    </w:p>
    <w:p w14:paraId="2E7AD811" w14:textId="7017D4B0" w:rsidR="00EB0737" w:rsidRDefault="005B292B">
      <w:pPr>
        <w:pStyle w:val="TableofFigures"/>
        <w:tabs>
          <w:tab w:val="right" w:leader="dot" w:pos="9062"/>
        </w:tabs>
        <w:rPr>
          <w:rFonts w:eastAsiaTheme="minorEastAsia"/>
          <w:noProof/>
          <w:sz w:val="22"/>
          <w:lang w:val="en-US"/>
        </w:rPr>
      </w:pPr>
      <w:hyperlink w:anchor="_Toc98067137" w:history="1">
        <w:r w:rsidR="00EB0737" w:rsidRPr="006D6A79">
          <w:rPr>
            <w:rStyle w:val="Hyperlink"/>
            <w:noProof/>
          </w:rPr>
          <w:t>Obrázek 6 Správně umístěna bedna</w:t>
        </w:r>
        <w:r w:rsidR="00EB0737">
          <w:rPr>
            <w:noProof/>
            <w:webHidden/>
          </w:rPr>
          <w:tab/>
        </w:r>
        <w:r w:rsidR="00EB0737">
          <w:rPr>
            <w:noProof/>
            <w:webHidden/>
          </w:rPr>
          <w:fldChar w:fldCharType="begin"/>
        </w:r>
        <w:r w:rsidR="00EB0737">
          <w:rPr>
            <w:noProof/>
            <w:webHidden/>
          </w:rPr>
          <w:instrText xml:space="preserve"> PAGEREF _Toc98067137 \h </w:instrText>
        </w:r>
        <w:r w:rsidR="00EB0737">
          <w:rPr>
            <w:noProof/>
            <w:webHidden/>
          </w:rPr>
        </w:r>
        <w:r w:rsidR="00EB0737">
          <w:rPr>
            <w:noProof/>
            <w:webHidden/>
          </w:rPr>
          <w:fldChar w:fldCharType="separate"/>
        </w:r>
        <w:r w:rsidR="00293C84">
          <w:rPr>
            <w:noProof/>
            <w:webHidden/>
          </w:rPr>
          <w:t>23</w:t>
        </w:r>
        <w:r w:rsidR="00EB0737">
          <w:rPr>
            <w:noProof/>
            <w:webHidden/>
          </w:rPr>
          <w:fldChar w:fldCharType="end"/>
        </w:r>
      </w:hyperlink>
    </w:p>
    <w:p w14:paraId="39BFCD3B" w14:textId="1494E4F4" w:rsidR="00EB0737" w:rsidRDefault="005B292B">
      <w:pPr>
        <w:pStyle w:val="TableofFigures"/>
        <w:tabs>
          <w:tab w:val="right" w:leader="dot" w:pos="9062"/>
        </w:tabs>
        <w:rPr>
          <w:rFonts w:eastAsiaTheme="minorEastAsia"/>
          <w:noProof/>
          <w:sz w:val="22"/>
          <w:lang w:val="en-US"/>
        </w:rPr>
      </w:pPr>
      <w:hyperlink w:anchor="_Toc98067138" w:history="1">
        <w:r w:rsidR="00EB0737" w:rsidRPr="006D6A79">
          <w:rPr>
            <w:rStyle w:val="Hyperlink"/>
            <w:noProof/>
          </w:rPr>
          <w:t>Obrázek 7 Konec hry</w:t>
        </w:r>
        <w:r w:rsidR="00EB0737">
          <w:rPr>
            <w:noProof/>
            <w:webHidden/>
          </w:rPr>
          <w:tab/>
        </w:r>
        <w:r w:rsidR="00EB0737">
          <w:rPr>
            <w:noProof/>
            <w:webHidden/>
          </w:rPr>
          <w:fldChar w:fldCharType="begin"/>
        </w:r>
        <w:r w:rsidR="00EB0737">
          <w:rPr>
            <w:noProof/>
            <w:webHidden/>
          </w:rPr>
          <w:instrText xml:space="preserve"> PAGEREF _Toc98067138 \h </w:instrText>
        </w:r>
        <w:r w:rsidR="00EB0737">
          <w:rPr>
            <w:noProof/>
            <w:webHidden/>
          </w:rPr>
        </w:r>
        <w:r w:rsidR="00EB0737">
          <w:rPr>
            <w:noProof/>
            <w:webHidden/>
          </w:rPr>
          <w:fldChar w:fldCharType="separate"/>
        </w:r>
        <w:r w:rsidR="00293C84">
          <w:rPr>
            <w:noProof/>
            <w:webHidden/>
          </w:rPr>
          <w:t>23</w:t>
        </w:r>
        <w:r w:rsidR="00EB0737">
          <w:rPr>
            <w:noProof/>
            <w:webHidden/>
          </w:rPr>
          <w:fldChar w:fldCharType="end"/>
        </w:r>
      </w:hyperlink>
    </w:p>
    <w:p w14:paraId="74E5EC07" w14:textId="0E312E19" w:rsidR="002570DC" w:rsidRPr="004C061F" w:rsidRDefault="0026663A" w:rsidP="00394D8A">
      <w:r w:rsidRPr="004C061F">
        <w:rPr>
          <w:b/>
          <w:bCs/>
          <w:noProof/>
          <w:sz w:val="22"/>
        </w:rPr>
        <w:fldChar w:fldCharType="end"/>
      </w:r>
      <w:bookmarkStart w:id="46" w:name="_Toc86047606"/>
    </w:p>
    <w:bookmarkStart w:id="47" w:name="_Toc98173016" w:displacedByCustomXml="next"/>
    <w:bookmarkStart w:id="4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6"/>
          <w:bookmarkEnd w:id="48"/>
          <w:bookmarkEnd w:id="47"/>
        </w:p>
        <w:p w14:paraId="35C759A2" w14:textId="77777777" w:rsidR="00642AAC" w:rsidRDefault="00440DE5" w:rsidP="00642AAC">
          <w:pPr>
            <w:pStyle w:val="Bibliography"/>
            <w:rPr>
              <w:noProof/>
              <w:szCs w:val="24"/>
            </w:rPr>
          </w:pPr>
          <w:r w:rsidRPr="00C214C6">
            <w:fldChar w:fldCharType="begin"/>
          </w:r>
          <w:r w:rsidRPr="00C214C6">
            <w:instrText>BIBLIOGRAPHY</w:instrText>
          </w:r>
          <w:r w:rsidRPr="00C214C6">
            <w:fldChar w:fldCharType="separate"/>
          </w:r>
          <w:r w:rsidR="00642AAC">
            <w:rPr>
              <w:noProof/>
            </w:rPr>
            <w:t xml:space="preserve">1. </w:t>
          </w:r>
          <w:r w:rsidR="00642AAC">
            <w:rPr>
              <w:b/>
              <w:bCs/>
              <w:noProof/>
            </w:rPr>
            <w:t>Pettersson, Tomas.</w:t>
          </w:r>
          <w:r w:rsidR="00642AAC">
            <w:rPr>
              <w:noProof/>
            </w:rPr>
            <w:t xml:space="preserve"> sfxr. </w:t>
          </w:r>
          <w:r w:rsidR="00642AAC">
            <w:rPr>
              <w:i/>
              <w:iCs/>
              <w:noProof/>
            </w:rPr>
            <w:t xml:space="preserve">DrPetter's homepage. </w:t>
          </w:r>
          <w:r w:rsidR="00642AAC">
            <w:rPr>
              <w:noProof/>
            </w:rPr>
            <w:t>[Online] https://www.drpetter.se/project_sfxr.html.</w:t>
          </w:r>
        </w:p>
        <w:p w14:paraId="3BC665A8" w14:textId="77777777" w:rsidR="00642AAC" w:rsidRDefault="00642AAC" w:rsidP="00642AAC">
          <w:pPr>
            <w:pStyle w:val="Bibliography"/>
            <w:rPr>
              <w:noProof/>
            </w:rPr>
          </w:pPr>
          <w:r>
            <w:rPr>
              <w:noProof/>
            </w:rPr>
            <w:t xml:space="preserve">2. </w:t>
          </w:r>
          <w:r>
            <w:rPr>
              <w:b/>
              <w:bCs/>
              <w:noProof/>
            </w:rPr>
            <w:t>Image-Line.</w:t>
          </w:r>
          <w:r>
            <w:rPr>
              <w:noProof/>
            </w:rPr>
            <w:t xml:space="preserve"> FL Studio. [Online] https://www.image-line.com/fl-studio/.</w:t>
          </w:r>
        </w:p>
        <w:p w14:paraId="4536B4A6" w14:textId="77777777" w:rsidR="00642AAC" w:rsidRDefault="00642AAC" w:rsidP="00642AAC">
          <w:pPr>
            <w:pStyle w:val="Bibliography"/>
            <w:rPr>
              <w:noProof/>
            </w:rPr>
          </w:pPr>
          <w:r>
            <w:rPr>
              <w:noProof/>
            </w:rPr>
            <w:t xml:space="preserve">3. </w:t>
          </w:r>
          <w:r>
            <w:rPr>
              <w:b/>
              <w:bCs/>
              <w:noProof/>
            </w:rPr>
            <w:t>Unity Technologies.</w:t>
          </w:r>
          <w:r>
            <w:rPr>
              <w:noProof/>
            </w:rPr>
            <w:t xml:space="preserve"> </w:t>
          </w:r>
          <w:r>
            <w:rPr>
              <w:i/>
              <w:iCs/>
              <w:noProof/>
            </w:rPr>
            <w:t xml:space="preserve">Unity. </w:t>
          </w:r>
          <w:r>
            <w:rPr>
              <w:noProof/>
            </w:rPr>
            <w:t>[Online] https://unity.com/our-company.</w:t>
          </w:r>
        </w:p>
        <w:p w14:paraId="5EBD1D3E" w14:textId="77777777" w:rsidR="00642AAC" w:rsidRDefault="00642AAC" w:rsidP="00642AAC">
          <w:pPr>
            <w:pStyle w:val="Bibliography"/>
            <w:rPr>
              <w:noProof/>
            </w:rPr>
          </w:pPr>
          <w:r>
            <w:rPr>
              <w:noProof/>
            </w:rPr>
            <w:t xml:space="preserve">4. </w:t>
          </w:r>
          <w:r>
            <w:rPr>
              <w:b/>
              <w:bCs/>
              <w:noProof/>
            </w:rPr>
            <w:t>Domènech, Jordi.</w:t>
          </w:r>
          <w:r>
            <w:rPr>
              <w:noProof/>
            </w:rPr>
            <w:t xml:space="preserve"> Sokoban 30th anniversary. [Online] http://sokoban-jd.blogspot.com/2012/10/sokoban-30th-anniversary-1982-2012.html.</w:t>
          </w:r>
        </w:p>
        <w:p w14:paraId="1817C4AB" w14:textId="77777777" w:rsidR="00642AAC" w:rsidRDefault="00642AAC" w:rsidP="00642AAC">
          <w:pPr>
            <w:pStyle w:val="Bibliography"/>
            <w:rPr>
              <w:noProof/>
            </w:rPr>
          </w:pPr>
          <w:r>
            <w:rPr>
              <w:noProof/>
            </w:rPr>
            <w:t xml:space="preserve">5. </w:t>
          </w:r>
          <w:r>
            <w:rPr>
              <w:b/>
              <w:bCs/>
              <w:noProof/>
            </w:rPr>
            <w:t>Microsoft.</w:t>
          </w:r>
          <w:r>
            <w:rPr>
              <w:noProof/>
            </w:rPr>
            <w:t xml:space="preserve"> Visual Studio Code. [Online] https://code.visualstudio.com/docs.</w:t>
          </w:r>
        </w:p>
        <w:p w14:paraId="62E0923C" w14:textId="77777777" w:rsidR="00642AAC" w:rsidRDefault="00642AAC" w:rsidP="00642AAC">
          <w:pPr>
            <w:pStyle w:val="Bibliography"/>
            <w:rPr>
              <w:noProof/>
            </w:rPr>
          </w:pPr>
          <w:r>
            <w:rPr>
              <w:noProof/>
            </w:rPr>
            <w:t xml:space="preserve">6. </w:t>
          </w:r>
          <w:r>
            <w:rPr>
              <w:b/>
              <w:bCs/>
              <w:noProof/>
            </w:rPr>
            <w:t>The GIMP Team.</w:t>
          </w:r>
          <w:r>
            <w:rPr>
              <w:noProof/>
            </w:rPr>
            <w:t xml:space="preserve"> Gimp. [Online] https://www.gimp.org/.</w:t>
          </w:r>
        </w:p>
        <w:p w14:paraId="5C56F7E3" w14:textId="77777777" w:rsidR="00642AAC" w:rsidRDefault="00642AAC" w:rsidP="00642AAC">
          <w:pPr>
            <w:pStyle w:val="Bibliography"/>
            <w:rPr>
              <w:noProof/>
            </w:rPr>
          </w:pPr>
          <w:r>
            <w:rPr>
              <w:noProof/>
            </w:rPr>
            <w:t xml:space="preserve">7. </w:t>
          </w:r>
          <w:r>
            <w:rPr>
              <w:b/>
              <w:bCs/>
              <w:noProof/>
            </w:rPr>
            <w:t>Crockford, Douglas.</w:t>
          </w:r>
          <w:r>
            <w:rPr>
              <w:noProof/>
            </w:rPr>
            <w:t xml:space="preserve"> JSON. [Online] https://www.json.org/json-en.html.</w:t>
          </w:r>
        </w:p>
        <w:p w14:paraId="0F70B57B" w14:textId="77777777" w:rsidR="00642AAC" w:rsidRDefault="00642AAC" w:rsidP="00642AAC">
          <w:pPr>
            <w:pStyle w:val="Bibliography"/>
            <w:rPr>
              <w:noProof/>
            </w:rPr>
          </w:pPr>
          <w:r>
            <w:rPr>
              <w:noProof/>
            </w:rPr>
            <w:t xml:space="preserve">8. </w:t>
          </w:r>
          <w:r>
            <w:rPr>
              <w:b/>
              <w:bCs/>
              <w:noProof/>
            </w:rPr>
            <w:t>Audacity.</w:t>
          </w:r>
          <w:r>
            <w:rPr>
              <w:noProof/>
            </w:rPr>
            <w:t xml:space="preserve"> Audacity. [Online] https://www.audacityteam.org/.</w:t>
          </w:r>
        </w:p>
        <w:p w14:paraId="71EEE661" w14:textId="77777777" w:rsidR="00642AAC" w:rsidRDefault="00642AAC" w:rsidP="00642AAC">
          <w:pPr>
            <w:pStyle w:val="Bibliography"/>
            <w:rPr>
              <w:noProof/>
            </w:rPr>
          </w:pPr>
          <w:r>
            <w:rPr>
              <w:noProof/>
            </w:rPr>
            <w:t xml:space="preserve">9. </w:t>
          </w:r>
          <w:r>
            <w:rPr>
              <w:b/>
              <w:bCs/>
              <w:noProof/>
            </w:rPr>
            <w:t>Huber, Thomas Claudius.</w:t>
          </w:r>
          <w:r>
            <w:rPr>
              <w:noProof/>
            </w:rPr>
            <w:t xml:space="preserve"> [Online] https://www.thomasclaudiushuber.com/2021/02/25/c-9-0-pattern-matching-in-switch-expressions/.</w:t>
          </w:r>
        </w:p>
        <w:p w14:paraId="75090801" w14:textId="77777777" w:rsidR="00642AAC" w:rsidRDefault="00642AAC" w:rsidP="00642AAC">
          <w:pPr>
            <w:pStyle w:val="Bibliography"/>
            <w:rPr>
              <w:noProof/>
            </w:rPr>
          </w:pPr>
          <w:r>
            <w:rPr>
              <w:noProof/>
            </w:rPr>
            <w:t xml:space="preserve">10. </w:t>
          </w:r>
          <w:r>
            <w:rPr>
              <w:b/>
              <w:bCs/>
              <w:noProof/>
            </w:rPr>
            <w:t>Wikipedia.</w:t>
          </w:r>
          <w:r>
            <w:rPr>
              <w:noProof/>
            </w:rPr>
            <w:t xml:space="preserve"> Sokoban. [Online] https://en.wikipedia.org/wiki/Sokoban.</w:t>
          </w:r>
        </w:p>
        <w:p w14:paraId="338BC345" w14:textId="41B3D1DE" w:rsidR="00440DE5" w:rsidRPr="004C061F" w:rsidRDefault="00440DE5" w:rsidP="00642AAC">
          <w:pPr>
            <w:sectPr w:rsidR="00440DE5" w:rsidRPr="004C061F" w:rsidSect="00566029">
              <w:footerReference w:type="default" r:id="rId27"/>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9" w:name="_Toc86047607"/>
      <w:bookmarkStart w:id="50" w:name="_Toc86055214"/>
      <w:bookmarkStart w:id="51" w:name="_Toc98173017"/>
      <w:r w:rsidRPr="004C061F">
        <w:lastRenderedPageBreak/>
        <w:t>Seznam přiložených souborů</w:t>
      </w:r>
      <w:bookmarkEnd w:id="49"/>
      <w:bookmarkEnd w:id="50"/>
      <w:bookmarkEnd w:id="51"/>
    </w:p>
    <w:p w14:paraId="04DD0A15" w14:textId="77777777" w:rsidR="00F846B4" w:rsidRPr="004C061F" w:rsidRDefault="00F846B4" w:rsidP="00394D8A">
      <w:r w:rsidRPr="004C061F">
        <w:t>Na přiloženém datovém nosiči se nacházejí následující soubory a složky:</w:t>
      </w:r>
    </w:p>
    <w:p w14:paraId="2ED880CD" w14:textId="6E5B1EB6" w:rsidR="00F846B4" w:rsidRPr="004C061F" w:rsidRDefault="00F846B4" w:rsidP="00394D8A">
      <w:pPr>
        <w:pStyle w:val="ListParagraph"/>
        <w:numPr>
          <w:ilvl w:val="0"/>
          <w:numId w:val="24"/>
        </w:numPr>
      </w:pPr>
      <w:r w:rsidRPr="004C061F">
        <w:rPr>
          <w:b/>
          <w:bCs/>
        </w:rPr>
        <w:t>MP20</w:t>
      </w:r>
      <w:r w:rsidR="001634A7">
        <w:rPr>
          <w:b/>
          <w:bCs/>
        </w:rPr>
        <w:t>22</w:t>
      </w:r>
      <w:r w:rsidRPr="004C061F">
        <w:rPr>
          <w:b/>
          <w:bCs/>
        </w:rPr>
        <w:t>-</w:t>
      </w:r>
      <w:r w:rsidR="00B50226">
        <w:rPr>
          <w:b/>
          <w:bCs/>
        </w:rPr>
        <w:t>Vrba</w:t>
      </w:r>
      <w:r w:rsidRPr="004C061F">
        <w:rPr>
          <w:b/>
          <w:bCs/>
        </w:rPr>
        <w:t>-</w:t>
      </w:r>
      <w:r w:rsidR="00B50226">
        <w:rPr>
          <w:b/>
          <w:bCs/>
        </w:rPr>
        <w:t>Martin</w:t>
      </w:r>
      <w:r w:rsidRPr="004C061F">
        <w:rPr>
          <w:b/>
          <w:bCs/>
        </w:rPr>
        <w:t>-</w:t>
      </w:r>
      <w:r w:rsidR="00B50226">
        <w:rPr>
          <w:b/>
          <w:bCs/>
        </w:rPr>
        <w:t>P</w:t>
      </w:r>
      <w:r w:rsidRPr="004C061F">
        <w:rPr>
          <w:b/>
          <w:bCs/>
        </w:rPr>
        <w:t>4-</w:t>
      </w:r>
      <w:r w:rsidR="00B50226" w:rsidRPr="00B50226">
        <w:rPr>
          <w:b/>
          <w:bCs/>
        </w:rPr>
        <w:t>2D</w:t>
      </w:r>
      <w:r w:rsidR="00B50226">
        <w:rPr>
          <w:b/>
          <w:bCs/>
        </w:rPr>
        <w:t>_</w:t>
      </w:r>
      <w:r w:rsidR="00B50226" w:rsidRPr="00B50226">
        <w:rPr>
          <w:b/>
          <w:bCs/>
        </w:rPr>
        <w:t>logická</w:t>
      </w:r>
      <w:r w:rsidR="00B50226">
        <w:rPr>
          <w:b/>
          <w:bCs/>
        </w:rPr>
        <w:t>_</w:t>
      </w:r>
      <w:r w:rsidR="00B50226" w:rsidRPr="00B50226">
        <w:rPr>
          <w:b/>
          <w:bCs/>
        </w:rPr>
        <w:t>hra</w:t>
      </w:r>
      <w:r w:rsidR="00B50226">
        <w:rPr>
          <w:b/>
          <w:bCs/>
        </w:rPr>
        <w:t>_</w:t>
      </w:r>
      <w:r w:rsidR="00B50226" w:rsidRPr="00B50226">
        <w:rPr>
          <w:b/>
          <w:bCs/>
        </w:rPr>
        <w:t>v</w:t>
      </w:r>
      <w:r w:rsidR="00B50226">
        <w:rPr>
          <w:b/>
          <w:bCs/>
        </w:rPr>
        <w:t>_</w:t>
      </w:r>
      <w:r w:rsidR="00B50226" w:rsidRPr="00B50226">
        <w:rPr>
          <w:b/>
          <w:bCs/>
        </w:rPr>
        <w:t>Unity</w:t>
      </w:r>
      <w:r w:rsidRPr="004C061F">
        <w:rPr>
          <w:b/>
          <w:bCs/>
        </w:rPr>
        <w:t>.docx</w:t>
      </w:r>
      <w:r w:rsidRPr="004C061F">
        <w:t xml:space="preserve"> – editovatelná verze dokumentace maturitní práce</w:t>
      </w:r>
    </w:p>
    <w:p w14:paraId="42D202A7" w14:textId="41C74EC1" w:rsidR="00DB614E" w:rsidRDefault="00B50226" w:rsidP="00394D8A">
      <w:pPr>
        <w:pStyle w:val="ListParagraph"/>
        <w:numPr>
          <w:ilvl w:val="0"/>
          <w:numId w:val="24"/>
        </w:numPr>
      </w:pPr>
      <w:r w:rsidRPr="004C061F">
        <w:rPr>
          <w:b/>
          <w:bCs/>
        </w:rPr>
        <w:t>MP20</w:t>
      </w:r>
      <w:r w:rsidR="001634A7">
        <w:rPr>
          <w:b/>
          <w:bCs/>
        </w:rPr>
        <w:t>22</w:t>
      </w:r>
      <w:r w:rsidRPr="004C061F">
        <w:rPr>
          <w:b/>
          <w:bCs/>
        </w:rPr>
        <w:t>-</w:t>
      </w:r>
      <w:r>
        <w:rPr>
          <w:b/>
          <w:bCs/>
        </w:rPr>
        <w:t>Vrba</w:t>
      </w:r>
      <w:r w:rsidRPr="004C061F">
        <w:rPr>
          <w:b/>
          <w:bCs/>
        </w:rPr>
        <w:t>-</w:t>
      </w:r>
      <w:r>
        <w:rPr>
          <w:b/>
          <w:bCs/>
        </w:rPr>
        <w:t>Martin</w:t>
      </w:r>
      <w:r w:rsidRPr="004C061F">
        <w:rPr>
          <w:b/>
          <w:bCs/>
        </w:rPr>
        <w:t>-</w:t>
      </w:r>
      <w:r>
        <w:rPr>
          <w:b/>
          <w:bCs/>
        </w:rPr>
        <w:t>P</w:t>
      </w:r>
      <w:r w:rsidRPr="004C061F">
        <w:rPr>
          <w:b/>
          <w:bCs/>
        </w:rPr>
        <w:t>4-</w:t>
      </w:r>
      <w:r w:rsidRPr="00B50226">
        <w:rPr>
          <w:b/>
          <w:bCs/>
        </w:rPr>
        <w:t>2D</w:t>
      </w:r>
      <w:r>
        <w:rPr>
          <w:b/>
          <w:bCs/>
        </w:rPr>
        <w:t>_</w:t>
      </w:r>
      <w:r w:rsidRPr="00B50226">
        <w:rPr>
          <w:b/>
          <w:bCs/>
        </w:rPr>
        <w:t>logická</w:t>
      </w:r>
      <w:r>
        <w:rPr>
          <w:b/>
          <w:bCs/>
        </w:rPr>
        <w:t>_</w:t>
      </w:r>
      <w:r w:rsidRPr="00B50226">
        <w:rPr>
          <w:b/>
          <w:bCs/>
        </w:rPr>
        <w:t>hra</w:t>
      </w:r>
      <w:r>
        <w:rPr>
          <w:b/>
          <w:bCs/>
        </w:rPr>
        <w:t>_</w:t>
      </w:r>
      <w:r w:rsidRPr="00B50226">
        <w:rPr>
          <w:b/>
          <w:bCs/>
        </w:rPr>
        <w:t>v</w:t>
      </w:r>
      <w:r>
        <w:rPr>
          <w:b/>
          <w:bCs/>
        </w:rPr>
        <w:t>_</w:t>
      </w:r>
      <w:r w:rsidRPr="00B50226">
        <w:rPr>
          <w:b/>
          <w:bCs/>
        </w:rPr>
        <w:t>Unity</w:t>
      </w:r>
      <w:r w:rsidR="00F846B4" w:rsidRPr="004C061F">
        <w:rPr>
          <w:b/>
          <w:bCs/>
        </w:rPr>
        <w:t>.pdf</w:t>
      </w:r>
      <w:r w:rsidR="00F846B4" w:rsidRPr="004C061F">
        <w:t xml:space="preserve"> – tisknutelná verze dokumentace maturitní práce</w:t>
      </w:r>
    </w:p>
    <w:p w14:paraId="0DBC93C4" w14:textId="07DE20FF" w:rsidR="00F846B4" w:rsidRPr="004C061F" w:rsidRDefault="00B50226" w:rsidP="00804FB1">
      <w:pPr>
        <w:pStyle w:val="ListParagraph"/>
        <w:numPr>
          <w:ilvl w:val="0"/>
          <w:numId w:val="24"/>
        </w:numPr>
      </w:pPr>
      <w:r>
        <w:rPr>
          <w:b/>
          <w:bCs/>
        </w:rPr>
        <w:t>Unity Projekt</w:t>
      </w:r>
      <w:r w:rsidR="00AB024F">
        <w:rPr>
          <w:b/>
          <w:bCs/>
        </w:rPr>
        <w:t>.zip</w:t>
      </w:r>
      <w:r>
        <w:rPr>
          <w:b/>
          <w:bCs/>
        </w:rPr>
        <w:t xml:space="preserve"> </w:t>
      </w:r>
      <w:r w:rsidR="00AB024F">
        <w:t>– nezkompilovaný projekt pro Unity 2020.3.12f1</w:t>
      </w:r>
    </w:p>
    <w:p w14:paraId="167D8A8A" w14:textId="5B08B030" w:rsidR="001E67F6" w:rsidRPr="004C061F" w:rsidRDefault="00804FB1" w:rsidP="00394D8A">
      <w:pPr>
        <w:pStyle w:val="ListParagraph"/>
        <w:numPr>
          <w:ilvl w:val="0"/>
          <w:numId w:val="24"/>
        </w:numPr>
      </w:pPr>
      <w:r>
        <w:rPr>
          <w:b/>
          <w:bCs/>
        </w:rPr>
        <w:t>Hra.zip</w:t>
      </w:r>
      <w:r w:rsidR="00F846B4" w:rsidRPr="004C061F">
        <w:t xml:space="preserve"> – </w:t>
      </w:r>
      <w:r w:rsidR="004859ED">
        <w:t>z</w:t>
      </w:r>
      <w:r>
        <w:t>kompilovaná a spustitelná hra</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AD7E" w14:textId="77777777" w:rsidR="005B292B" w:rsidRDefault="005B292B" w:rsidP="00A758D8">
      <w:pPr>
        <w:spacing w:line="240" w:lineRule="auto"/>
      </w:pPr>
      <w:r>
        <w:separator/>
      </w:r>
    </w:p>
  </w:endnote>
  <w:endnote w:type="continuationSeparator" w:id="0">
    <w:p w14:paraId="15391578" w14:textId="77777777" w:rsidR="005B292B" w:rsidRDefault="005B292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4A24F9" w:rsidRDefault="004A24F9">
    <w:pPr>
      <w:pStyle w:val="Footer"/>
      <w:jc w:val="right"/>
    </w:pPr>
  </w:p>
  <w:p w14:paraId="37029039" w14:textId="77777777" w:rsidR="004A24F9" w:rsidRDefault="004A2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4A24F9" w:rsidRDefault="004A24F9">
    <w:pPr>
      <w:pStyle w:val="Footer"/>
      <w:jc w:val="right"/>
    </w:pPr>
  </w:p>
  <w:p w14:paraId="4B1FA73D" w14:textId="77777777" w:rsidR="004A24F9" w:rsidRDefault="004A24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060A6A14" w:rsidR="004A24F9" w:rsidRDefault="004A24F9">
        <w:pPr>
          <w:pStyle w:val="Footer"/>
          <w:jc w:val="right"/>
        </w:pPr>
        <w:r>
          <w:fldChar w:fldCharType="begin"/>
        </w:r>
        <w:r>
          <w:instrText>PAGE   \* MERGEFORMAT</w:instrText>
        </w:r>
        <w:r>
          <w:fldChar w:fldCharType="separate"/>
        </w:r>
        <w:r w:rsidR="00F65D2B">
          <w:rPr>
            <w:noProof/>
          </w:rPr>
          <w:t>29</w:t>
        </w:r>
        <w:r>
          <w:fldChar w:fldCharType="end"/>
        </w:r>
      </w:p>
    </w:sdtContent>
  </w:sdt>
  <w:p w14:paraId="7ED2B819" w14:textId="77777777" w:rsidR="004A24F9" w:rsidRDefault="004A2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E21D" w14:textId="77777777" w:rsidR="005B292B" w:rsidRDefault="005B292B" w:rsidP="00A758D8">
      <w:pPr>
        <w:spacing w:line="240" w:lineRule="auto"/>
      </w:pPr>
      <w:r>
        <w:separator/>
      </w:r>
    </w:p>
  </w:footnote>
  <w:footnote w:type="continuationSeparator" w:id="0">
    <w:p w14:paraId="54D0AB21" w14:textId="77777777" w:rsidR="005B292B" w:rsidRDefault="005B292B"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4A24F9" w:rsidRPr="00A758D8" w:rsidRDefault="004A24F9"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4081F"/>
    <w:multiLevelType w:val="hybridMultilevel"/>
    <w:tmpl w:val="886AB49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3"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2" w15:restartNumberingAfterBreak="0">
    <w:nsid w:val="333702D1"/>
    <w:multiLevelType w:val="hybridMultilevel"/>
    <w:tmpl w:val="961296C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38276116"/>
    <w:multiLevelType w:val="multilevel"/>
    <w:tmpl w:val="3DE8382A"/>
    <w:numStyleLink w:val="Seznamodrkov"/>
  </w:abstractNum>
  <w:abstractNum w:abstractNumId="25"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6" w15:restartNumberingAfterBreak="0">
    <w:nsid w:val="42520F69"/>
    <w:multiLevelType w:val="multilevel"/>
    <w:tmpl w:val="FB88413A"/>
    <w:numStyleLink w:val="slovnnadpis"/>
  </w:abstractNum>
  <w:abstractNum w:abstractNumId="27" w15:restartNumberingAfterBreak="0">
    <w:nsid w:val="51C83AE6"/>
    <w:multiLevelType w:val="multilevel"/>
    <w:tmpl w:val="3DE8382A"/>
    <w:numStyleLink w:val="Seznamodrkov"/>
  </w:abstractNum>
  <w:abstractNum w:abstractNumId="28"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9"/>
  </w:num>
  <w:num w:numId="6">
    <w:abstractNumId w:val="7"/>
  </w:num>
  <w:num w:numId="7">
    <w:abstractNumId w:val="6"/>
  </w:num>
  <w:num w:numId="8">
    <w:abstractNumId w:val="5"/>
  </w:num>
  <w:num w:numId="9">
    <w:abstractNumId w:val="4"/>
  </w:num>
  <w:num w:numId="10">
    <w:abstractNumId w:val="25"/>
  </w:num>
  <w:num w:numId="11">
    <w:abstractNumId w:val="27"/>
  </w:num>
  <w:num w:numId="12">
    <w:abstractNumId w:val="16"/>
  </w:num>
  <w:num w:numId="13">
    <w:abstractNumId w:val="15"/>
  </w:num>
  <w:num w:numId="14">
    <w:abstractNumId w:val="12"/>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8"/>
  </w:num>
  <w:num w:numId="23">
    <w:abstractNumId w:val="24"/>
  </w:num>
  <w:num w:numId="24">
    <w:abstractNumId w:val="23"/>
  </w:num>
  <w:num w:numId="25">
    <w:abstractNumId w:val="14"/>
  </w:num>
  <w:num w:numId="26">
    <w:abstractNumId w:val="28"/>
  </w:num>
  <w:num w:numId="27">
    <w:abstractNumId w:val="31"/>
  </w:num>
  <w:num w:numId="28">
    <w:abstractNumId w:val="19"/>
  </w:num>
  <w:num w:numId="29">
    <w:abstractNumId w:val="29"/>
  </w:num>
  <w:num w:numId="30">
    <w:abstractNumId w:val="11"/>
  </w:num>
  <w:num w:numId="31">
    <w:abstractNumId w:val="30"/>
  </w:num>
  <w:num w:numId="32">
    <w:abstractNumId w:val="22"/>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73"/>
    <w:rsid w:val="000316FC"/>
    <w:rsid w:val="00054DDC"/>
    <w:rsid w:val="000577CD"/>
    <w:rsid w:val="00060F90"/>
    <w:rsid w:val="000673A3"/>
    <w:rsid w:val="00073253"/>
    <w:rsid w:val="000852E2"/>
    <w:rsid w:val="000A10DE"/>
    <w:rsid w:val="000A43C4"/>
    <w:rsid w:val="000C2C23"/>
    <w:rsid w:val="000D4760"/>
    <w:rsid w:val="000E3A34"/>
    <w:rsid w:val="000E6E0D"/>
    <w:rsid w:val="000F1D35"/>
    <w:rsid w:val="000F2D77"/>
    <w:rsid w:val="000F30AA"/>
    <w:rsid w:val="000F34C4"/>
    <w:rsid w:val="0010156A"/>
    <w:rsid w:val="00130911"/>
    <w:rsid w:val="0013305C"/>
    <w:rsid w:val="0013391F"/>
    <w:rsid w:val="00143A99"/>
    <w:rsid w:val="001634A7"/>
    <w:rsid w:val="001731AC"/>
    <w:rsid w:val="001833A9"/>
    <w:rsid w:val="001860A3"/>
    <w:rsid w:val="001A0C0C"/>
    <w:rsid w:val="001C0437"/>
    <w:rsid w:val="001D4A0E"/>
    <w:rsid w:val="001E2A57"/>
    <w:rsid w:val="001E2D74"/>
    <w:rsid w:val="001E3163"/>
    <w:rsid w:val="001E3227"/>
    <w:rsid w:val="001E67F6"/>
    <w:rsid w:val="002006D0"/>
    <w:rsid w:val="00204B8A"/>
    <w:rsid w:val="00214445"/>
    <w:rsid w:val="00214CE6"/>
    <w:rsid w:val="002154A5"/>
    <w:rsid w:val="0022727F"/>
    <w:rsid w:val="0023432B"/>
    <w:rsid w:val="00234C5E"/>
    <w:rsid w:val="00236BCF"/>
    <w:rsid w:val="002570DC"/>
    <w:rsid w:val="0026663A"/>
    <w:rsid w:val="002679ED"/>
    <w:rsid w:val="002738F3"/>
    <w:rsid w:val="00293C84"/>
    <w:rsid w:val="0029630B"/>
    <w:rsid w:val="002C4516"/>
    <w:rsid w:val="002C4E5A"/>
    <w:rsid w:val="002E22D5"/>
    <w:rsid w:val="00311794"/>
    <w:rsid w:val="00315813"/>
    <w:rsid w:val="00326C73"/>
    <w:rsid w:val="00327C8F"/>
    <w:rsid w:val="0033474C"/>
    <w:rsid w:val="003368F0"/>
    <w:rsid w:val="00341B93"/>
    <w:rsid w:val="00355141"/>
    <w:rsid w:val="00356D32"/>
    <w:rsid w:val="00361920"/>
    <w:rsid w:val="0036280A"/>
    <w:rsid w:val="003714BA"/>
    <w:rsid w:val="00393E90"/>
    <w:rsid w:val="00394D8A"/>
    <w:rsid w:val="003C161E"/>
    <w:rsid w:val="003C3F2C"/>
    <w:rsid w:val="003C4AEE"/>
    <w:rsid w:val="003D01F0"/>
    <w:rsid w:val="0041296B"/>
    <w:rsid w:val="004133F0"/>
    <w:rsid w:val="00437EDA"/>
    <w:rsid w:val="00440DE5"/>
    <w:rsid w:val="00447CF2"/>
    <w:rsid w:val="00475209"/>
    <w:rsid w:val="004859ED"/>
    <w:rsid w:val="00493A06"/>
    <w:rsid w:val="004956FD"/>
    <w:rsid w:val="004A24F9"/>
    <w:rsid w:val="004B5F15"/>
    <w:rsid w:val="004C061F"/>
    <w:rsid w:val="004C1142"/>
    <w:rsid w:val="004C13AD"/>
    <w:rsid w:val="004C3DF6"/>
    <w:rsid w:val="004C3F65"/>
    <w:rsid w:val="004E7159"/>
    <w:rsid w:val="0050583F"/>
    <w:rsid w:val="00510C29"/>
    <w:rsid w:val="00525674"/>
    <w:rsid w:val="00526BCA"/>
    <w:rsid w:val="00536B36"/>
    <w:rsid w:val="005528ED"/>
    <w:rsid w:val="00566029"/>
    <w:rsid w:val="00584945"/>
    <w:rsid w:val="0058508C"/>
    <w:rsid w:val="005B292B"/>
    <w:rsid w:val="005B54DB"/>
    <w:rsid w:val="005B62FF"/>
    <w:rsid w:val="005C1FF3"/>
    <w:rsid w:val="005D175B"/>
    <w:rsid w:val="005E699E"/>
    <w:rsid w:val="00603A57"/>
    <w:rsid w:val="00607FFB"/>
    <w:rsid w:val="00611C9A"/>
    <w:rsid w:val="00625EEE"/>
    <w:rsid w:val="00626A22"/>
    <w:rsid w:val="00637809"/>
    <w:rsid w:val="00642AAC"/>
    <w:rsid w:val="0064636B"/>
    <w:rsid w:val="006803EF"/>
    <w:rsid w:val="0068064C"/>
    <w:rsid w:val="00683922"/>
    <w:rsid w:val="006A14F8"/>
    <w:rsid w:val="006A2780"/>
    <w:rsid w:val="006A396F"/>
    <w:rsid w:val="006A47BB"/>
    <w:rsid w:val="006B0049"/>
    <w:rsid w:val="006B1CFA"/>
    <w:rsid w:val="006C5281"/>
    <w:rsid w:val="006E388C"/>
    <w:rsid w:val="006E7D1F"/>
    <w:rsid w:val="006F3E2A"/>
    <w:rsid w:val="006F508F"/>
    <w:rsid w:val="006F7576"/>
    <w:rsid w:val="0070348C"/>
    <w:rsid w:val="00704F00"/>
    <w:rsid w:val="007123FF"/>
    <w:rsid w:val="00717D4E"/>
    <w:rsid w:val="00741922"/>
    <w:rsid w:val="00744E4D"/>
    <w:rsid w:val="007527CA"/>
    <w:rsid w:val="00776C13"/>
    <w:rsid w:val="007A7E34"/>
    <w:rsid w:val="007B22DE"/>
    <w:rsid w:val="007B44F8"/>
    <w:rsid w:val="007C4289"/>
    <w:rsid w:val="007D0E97"/>
    <w:rsid w:val="007D6BC1"/>
    <w:rsid w:val="007E28F0"/>
    <w:rsid w:val="007F2EE5"/>
    <w:rsid w:val="008038E8"/>
    <w:rsid w:val="00804FB1"/>
    <w:rsid w:val="00806D94"/>
    <w:rsid w:val="00810D86"/>
    <w:rsid w:val="00820086"/>
    <w:rsid w:val="00820FA3"/>
    <w:rsid w:val="00825652"/>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8F4605"/>
    <w:rsid w:val="00901549"/>
    <w:rsid w:val="00917117"/>
    <w:rsid w:val="009307AC"/>
    <w:rsid w:val="00933EF5"/>
    <w:rsid w:val="009348E6"/>
    <w:rsid w:val="00934EEA"/>
    <w:rsid w:val="009428F4"/>
    <w:rsid w:val="00947008"/>
    <w:rsid w:val="009512A2"/>
    <w:rsid w:val="009623BA"/>
    <w:rsid w:val="00962C19"/>
    <w:rsid w:val="00963BB1"/>
    <w:rsid w:val="00963E3B"/>
    <w:rsid w:val="009660F0"/>
    <w:rsid w:val="00981FB1"/>
    <w:rsid w:val="0098384A"/>
    <w:rsid w:val="009860D8"/>
    <w:rsid w:val="00986F5C"/>
    <w:rsid w:val="009911BE"/>
    <w:rsid w:val="00994188"/>
    <w:rsid w:val="00995F02"/>
    <w:rsid w:val="009A0D9C"/>
    <w:rsid w:val="009B1022"/>
    <w:rsid w:val="009C5A28"/>
    <w:rsid w:val="009D79A7"/>
    <w:rsid w:val="009E6362"/>
    <w:rsid w:val="009F3B64"/>
    <w:rsid w:val="00A03AD7"/>
    <w:rsid w:val="00A108C2"/>
    <w:rsid w:val="00A16C01"/>
    <w:rsid w:val="00A21ED1"/>
    <w:rsid w:val="00A22328"/>
    <w:rsid w:val="00A2417C"/>
    <w:rsid w:val="00A25031"/>
    <w:rsid w:val="00A35596"/>
    <w:rsid w:val="00A4583A"/>
    <w:rsid w:val="00A55640"/>
    <w:rsid w:val="00A56E9C"/>
    <w:rsid w:val="00A57786"/>
    <w:rsid w:val="00A618F8"/>
    <w:rsid w:val="00A63A3B"/>
    <w:rsid w:val="00A651FD"/>
    <w:rsid w:val="00A67A68"/>
    <w:rsid w:val="00A70B3D"/>
    <w:rsid w:val="00A758D8"/>
    <w:rsid w:val="00A8626A"/>
    <w:rsid w:val="00AA5A84"/>
    <w:rsid w:val="00AA784A"/>
    <w:rsid w:val="00AB024F"/>
    <w:rsid w:val="00AC700F"/>
    <w:rsid w:val="00AE1EF4"/>
    <w:rsid w:val="00AE226D"/>
    <w:rsid w:val="00AE3D2D"/>
    <w:rsid w:val="00AF02F8"/>
    <w:rsid w:val="00AF5202"/>
    <w:rsid w:val="00AF7592"/>
    <w:rsid w:val="00B02C69"/>
    <w:rsid w:val="00B06BFF"/>
    <w:rsid w:val="00B162B0"/>
    <w:rsid w:val="00B2701B"/>
    <w:rsid w:val="00B449E5"/>
    <w:rsid w:val="00B4604C"/>
    <w:rsid w:val="00B50226"/>
    <w:rsid w:val="00B71A78"/>
    <w:rsid w:val="00B74B0E"/>
    <w:rsid w:val="00B81C68"/>
    <w:rsid w:val="00B91FB8"/>
    <w:rsid w:val="00BA365E"/>
    <w:rsid w:val="00BA76EF"/>
    <w:rsid w:val="00BB3568"/>
    <w:rsid w:val="00C044DC"/>
    <w:rsid w:val="00C214C6"/>
    <w:rsid w:val="00C2586C"/>
    <w:rsid w:val="00C33241"/>
    <w:rsid w:val="00C460B4"/>
    <w:rsid w:val="00C5165C"/>
    <w:rsid w:val="00C548A6"/>
    <w:rsid w:val="00C60E54"/>
    <w:rsid w:val="00C72271"/>
    <w:rsid w:val="00C76D41"/>
    <w:rsid w:val="00C85D15"/>
    <w:rsid w:val="00C87D8A"/>
    <w:rsid w:val="00C93750"/>
    <w:rsid w:val="00CA404C"/>
    <w:rsid w:val="00CC5042"/>
    <w:rsid w:val="00CD2DF9"/>
    <w:rsid w:val="00CD3D08"/>
    <w:rsid w:val="00CE0A46"/>
    <w:rsid w:val="00CF3C2E"/>
    <w:rsid w:val="00D02039"/>
    <w:rsid w:val="00D03872"/>
    <w:rsid w:val="00D06100"/>
    <w:rsid w:val="00D06F07"/>
    <w:rsid w:val="00D30D01"/>
    <w:rsid w:val="00D30F23"/>
    <w:rsid w:val="00D41457"/>
    <w:rsid w:val="00D415A1"/>
    <w:rsid w:val="00D4312C"/>
    <w:rsid w:val="00D4315D"/>
    <w:rsid w:val="00DA2383"/>
    <w:rsid w:val="00DA77CE"/>
    <w:rsid w:val="00DB2912"/>
    <w:rsid w:val="00DB614E"/>
    <w:rsid w:val="00DC5A2F"/>
    <w:rsid w:val="00DC606D"/>
    <w:rsid w:val="00DE724D"/>
    <w:rsid w:val="00DF2F43"/>
    <w:rsid w:val="00DF62C5"/>
    <w:rsid w:val="00DF7246"/>
    <w:rsid w:val="00E05278"/>
    <w:rsid w:val="00E167EA"/>
    <w:rsid w:val="00E21641"/>
    <w:rsid w:val="00E25907"/>
    <w:rsid w:val="00E26AA2"/>
    <w:rsid w:val="00E277FB"/>
    <w:rsid w:val="00E442D4"/>
    <w:rsid w:val="00E5583C"/>
    <w:rsid w:val="00E57144"/>
    <w:rsid w:val="00E615D3"/>
    <w:rsid w:val="00E90A73"/>
    <w:rsid w:val="00EA17FD"/>
    <w:rsid w:val="00EA593D"/>
    <w:rsid w:val="00EB0737"/>
    <w:rsid w:val="00EB3AF3"/>
    <w:rsid w:val="00EC6934"/>
    <w:rsid w:val="00ED1BA8"/>
    <w:rsid w:val="00ED25E6"/>
    <w:rsid w:val="00EE47CB"/>
    <w:rsid w:val="00EE5F5D"/>
    <w:rsid w:val="00EE61C1"/>
    <w:rsid w:val="00EE6321"/>
    <w:rsid w:val="00EF19E8"/>
    <w:rsid w:val="00F17E61"/>
    <w:rsid w:val="00F2500D"/>
    <w:rsid w:val="00F31E63"/>
    <w:rsid w:val="00F4774B"/>
    <w:rsid w:val="00F55331"/>
    <w:rsid w:val="00F57C1B"/>
    <w:rsid w:val="00F65D2B"/>
    <w:rsid w:val="00F74230"/>
    <w:rsid w:val="00F766FA"/>
    <w:rsid w:val="00F83164"/>
    <w:rsid w:val="00F846B4"/>
    <w:rsid w:val="00F94AF8"/>
    <w:rsid w:val="00F96D91"/>
    <w:rsid w:val="00FA0F67"/>
    <w:rsid w:val="00FA3334"/>
    <w:rsid w:val="00FA7A9C"/>
    <w:rsid w:val="00FC4714"/>
    <w:rsid w:val="00FD2987"/>
    <w:rsid w:val="00FE20F8"/>
    <w:rsid w:val="00FF176E"/>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 w:type="paragraph" w:styleId="EndnoteText">
    <w:name w:val="endnote text"/>
    <w:basedOn w:val="Normal"/>
    <w:link w:val="EndnoteTextChar"/>
    <w:uiPriority w:val="99"/>
    <w:semiHidden/>
    <w:unhideWhenUsed/>
    <w:rsid w:val="00A21ED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A21ED1"/>
    <w:rPr>
      <w:sz w:val="20"/>
      <w:szCs w:val="20"/>
    </w:rPr>
  </w:style>
  <w:style w:type="character" w:styleId="EndnoteReference">
    <w:name w:val="endnote reference"/>
    <w:basedOn w:val="DefaultParagraphFont"/>
    <w:uiPriority w:val="99"/>
    <w:semiHidden/>
    <w:unhideWhenUsed/>
    <w:rsid w:val="00A21ED1"/>
    <w:rPr>
      <w:vertAlign w:val="superscript"/>
    </w:rPr>
  </w:style>
  <w:style w:type="character" w:styleId="CommentReference">
    <w:name w:val="annotation reference"/>
    <w:basedOn w:val="DefaultParagraphFont"/>
    <w:uiPriority w:val="99"/>
    <w:semiHidden/>
    <w:unhideWhenUsed/>
    <w:rsid w:val="00ED1BA8"/>
    <w:rPr>
      <w:sz w:val="16"/>
      <w:szCs w:val="16"/>
    </w:rPr>
  </w:style>
  <w:style w:type="paragraph" w:styleId="CommentText">
    <w:name w:val="annotation text"/>
    <w:basedOn w:val="Normal"/>
    <w:link w:val="CommentTextChar"/>
    <w:uiPriority w:val="99"/>
    <w:semiHidden/>
    <w:unhideWhenUsed/>
    <w:rsid w:val="00ED1BA8"/>
    <w:pPr>
      <w:spacing w:line="240" w:lineRule="auto"/>
    </w:pPr>
    <w:rPr>
      <w:sz w:val="20"/>
      <w:szCs w:val="20"/>
    </w:rPr>
  </w:style>
  <w:style w:type="character" w:customStyle="1" w:styleId="CommentTextChar">
    <w:name w:val="Comment Text Char"/>
    <w:basedOn w:val="DefaultParagraphFont"/>
    <w:link w:val="CommentText"/>
    <w:uiPriority w:val="99"/>
    <w:semiHidden/>
    <w:rsid w:val="00ED1BA8"/>
    <w:rPr>
      <w:sz w:val="20"/>
      <w:szCs w:val="20"/>
    </w:rPr>
  </w:style>
  <w:style w:type="paragraph" w:styleId="CommentSubject">
    <w:name w:val="annotation subject"/>
    <w:basedOn w:val="CommentText"/>
    <w:next w:val="CommentText"/>
    <w:link w:val="CommentSubjectChar"/>
    <w:uiPriority w:val="99"/>
    <w:semiHidden/>
    <w:unhideWhenUsed/>
    <w:rsid w:val="00F65D2B"/>
    <w:rPr>
      <w:b/>
      <w:bCs/>
    </w:rPr>
  </w:style>
  <w:style w:type="character" w:customStyle="1" w:styleId="CommentSubjectChar">
    <w:name w:val="Comment Subject Char"/>
    <w:basedOn w:val="CommentTextChar"/>
    <w:link w:val="CommentSubject"/>
    <w:uiPriority w:val="99"/>
    <w:semiHidden/>
    <w:rsid w:val="00F65D2B"/>
    <w:rPr>
      <w:b/>
      <w:bCs/>
      <w:sz w:val="20"/>
      <w:szCs w:val="20"/>
    </w:rPr>
  </w:style>
  <w:style w:type="paragraph" w:styleId="BalloonText">
    <w:name w:val="Balloon Text"/>
    <w:basedOn w:val="Normal"/>
    <w:link w:val="BalloonTextChar"/>
    <w:uiPriority w:val="99"/>
    <w:semiHidden/>
    <w:unhideWhenUsed/>
    <w:rsid w:val="00F65D2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D2B"/>
    <w:rPr>
      <w:rFonts w:ascii="Segoe UI" w:hAnsi="Segoe UI" w:cs="Segoe UI"/>
      <w:sz w:val="18"/>
      <w:szCs w:val="18"/>
    </w:rPr>
  </w:style>
  <w:style w:type="paragraph" w:styleId="Revision">
    <w:name w:val="Revision"/>
    <w:hidden/>
    <w:uiPriority w:val="99"/>
    <w:semiHidden/>
    <w:rsid w:val="00E21641"/>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989">
      <w:bodyDiv w:val="1"/>
      <w:marLeft w:val="0"/>
      <w:marRight w:val="0"/>
      <w:marTop w:val="0"/>
      <w:marBottom w:val="0"/>
      <w:divBdr>
        <w:top w:val="none" w:sz="0" w:space="0" w:color="auto"/>
        <w:left w:val="none" w:sz="0" w:space="0" w:color="auto"/>
        <w:bottom w:val="none" w:sz="0" w:space="0" w:color="auto"/>
        <w:right w:val="none" w:sz="0" w:space="0" w:color="auto"/>
      </w:divBdr>
    </w:div>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330062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25424584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46521400">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7970049">
      <w:bodyDiv w:val="1"/>
      <w:marLeft w:val="0"/>
      <w:marRight w:val="0"/>
      <w:marTop w:val="0"/>
      <w:marBottom w:val="0"/>
      <w:divBdr>
        <w:top w:val="none" w:sz="0" w:space="0" w:color="auto"/>
        <w:left w:val="none" w:sz="0" w:space="0" w:color="auto"/>
        <w:bottom w:val="none" w:sz="0" w:space="0" w:color="auto"/>
        <w:right w:val="none" w:sz="0" w:space="0" w:color="auto"/>
      </w:divBdr>
    </w:div>
    <w:div w:id="547375107">
      <w:bodyDiv w:val="1"/>
      <w:marLeft w:val="0"/>
      <w:marRight w:val="0"/>
      <w:marTop w:val="0"/>
      <w:marBottom w:val="0"/>
      <w:divBdr>
        <w:top w:val="none" w:sz="0" w:space="0" w:color="auto"/>
        <w:left w:val="none" w:sz="0" w:space="0" w:color="auto"/>
        <w:bottom w:val="none" w:sz="0" w:space="0" w:color="auto"/>
        <w:right w:val="none" w:sz="0" w:space="0" w:color="auto"/>
      </w:divBdr>
    </w:div>
    <w:div w:id="570896242">
      <w:bodyDiv w:val="1"/>
      <w:marLeft w:val="0"/>
      <w:marRight w:val="0"/>
      <w:marTop w:val="0"/>
      <w:marBottom w:val="0"/>
      <w:divBdr>
        <w:top w:val="none" w:sz="0" w:space="0" w:color="auto"/>
        <w:left w:val="none" w:sz="0" w:space="0" w:color="auto"/>
        <w:bottom w:val="none" w:sz="0" w:space="0" w:color="auto"/>
        <w:right w:val="none" w:sz="0" w:space="0" w:color="auto"/>
      </w:divBdr>
    </w:div>
    <w:div w:id="60138070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5089111">
      <w:bodyDiv w:val="1"/>
      <w:marLeft w:val="0"/>
      <w:marRight w:val="0"/>
      <w:marTop w:val="0"/>
      <w:marBottom w:val="0"/>
      <w:divBdr>
        <w:top w:val="none" w:sz="0" w:space="0" w:color="auto"/>
        <w:left w:val="none" w:sz="0" w:space="0" w:color="auto"/>
        <w:bottom w:val="none" w:sz="0" w:space="0" w:color="auto"/>
        <w:right w:val="none" w:sz="0" w:space="0" w:color="auto"/>
      </w:divBdr>
    </w:div>
    <w:div w:id="660622508">
      <w:bodyDiv w:val="1"/>
      <w:marLeft w:val="0"/>
      <w:marRight w:val="0"/>
      <w:marTop w:val="0"/>
      <w:marBottom w:val="0"/>
      <w:divBdr>
        <w:top w:val="none" w:sz="0" w:space="0" w:color="auto"/>
        <w:left w:val="none" w:sz="0" w:space="0" w:color="auto"/>
        <w:bottom w:val="none" w:sz="0" w:space="0" w:color="auto"/>
        <w:right w:val="none" w:sz="0" w:space="0" w:color="auto"/>
      </w:divBdr>
    </w:div>
    <w:div w:id="692538118">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2012898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316490">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5021671">
      <w:bodyDiv w:val="1"/>
      <w:marLeft w:val="0"/>
      <w:marRight w:val="0"/>
      <w:marTop w:val="0"/>
      <w:marBottom w:val="0"/>
      <w:divBdr>
        <w:top w:val="none" w:sz="0" w:space="0" w:color="auto"/>
        <w:left w:val="none" w:sz="0" w:space="0" w:color="auto"/>
        <w:bottom w:val="none" w:sz="0" w:space="0" w:color="auto"/>
        <w:right w:val="none" w:sz="0" w:space="0" w:color="auto"/>
      </w:divBdr>
    </w:div>
    <w:div w:id="877206861">
      <w:bodyDiv w:val="1"/>
      <w:marLeft w:val="0"/>
      <w:marRight w:val="0"/>
      <w:marTop w:val="0"/>
      <w:marBottom w:val="0"/>
      <w:divBdr>
        <w:top w:val="none" w:sz="0" w:space="0" w:color="auto"/>
        <w:left w:val="none" w:sz="0" w:space="0" w:color="auto"/>
        <w:bottom w:val="none" w:sz="0" w:space="0" w:color="auto"/>
        <w:right w:val="none" w:sz="0" w:space="0" w:color="auto"/>
      </w:divBdr>
    </w:div>
    <w:div w:id="924143617">
      <w:bodyDiv w:val="1"/>
      <w:marLeft w:val="0"/>
      <w:marRight w:val="0"/>
      <w:marTop w:val="0"/>
      <w:marBottom w:val="0"/>
      <w:divBdr>
        <w:top w:val="none" w:sz="0" w:space="0" w:color="auto"/>
        <w:left w:val="none" w:sz="0" w:space="0" w:color="auto"/>
        <w:bottom w:val="none" w:sz="0" w:space="0" w:color="auto"/>
        <w:right w:val="none" w:sz="0" w:space="0" w:color="auto"/>
      </w:divBdr>
    </w:div>
    <w:div w:id="929894867">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18468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38829197">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0712889">
      <w:bodyDiv w:val="1"/>
      <w:marLeft w:val="0"/>
      <w:marRight w:val="0"/>
      <w:marTop w:val="0"/>
      <w:marBottom w:val="0"/>
      <w:divBdr>
        <w:top w:val="none" w:sz="0" w:space="0" w:color="auto"/>
        <w:left w:val="none" w:sz="0" w:space="0" w:color="auto"/>
        <w:bottom w:val="none" w:sz="0" w:space="0" w:color="auto"/>
        <w:right w:val="none" w:sz="0" w:space="0" w:color="auto"/>
      </w:divBdr>
    </w:div>
    <w:div w:id="1405254820">
      <w:bodyDiv w:val="1"/>
      <w:marLeft w:val="0"/>
      <w:marRight w:val="0"/>
      <w:marTop w:val="0"/>
      <w:marBottom w:val="0"/>
      <w:divBdr>
        <w:top w:val="none" w:sz="0" w:space="0" w:color="auto"/>
        <w:left w:val="none" w:sz="0" w:space="0" w:color="auto"/>
        <w:bottom w:val="none" w:sz="0" w:space="0" w:color="auto"/>
        <w:right w:val="none" w:sz="0" w:space="0" w:color="auto"/>
      </w:divBdr>
    </w:div>
    <w:div w:id="1481193554">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1536095">
      <w:bodyDiv w:val="1"/>
      <w:marLeft w:val="0"/>
      <w:marRight w:val="0"/>
      <w:marTop w:val="0"/>
      <w:marBottom w:val="0"/>
      <w:divBdr>
        <w:top w:val="none" w:sz="0" w:space="0" w:color="auto"/>
        <w:left w:val="none" w:sz="0" w:space="0" w:color="auto"/>
        <w:bottom w:val="none" w:sz="0" w:space="0" w:color="auto"/>
        <w:right w:val="none" w:sz="0" w:space="0" w:color="auto"/>
      </w:divBdr>
    </w:div>
    <w:div w:id="1528372705">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717907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2413489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65094059">
      <w:bodyDiv w:val="1"/>
      <w:marLeft w:val="0"/>
      <w:marRight w:val="0"/>
      <w:marTop w:val="0"/>
      <w:marBottom w:val="0"/>
      <w:divBdr>
        <w:top w:val="none" w:sz="0" w:space="0" w:color="auto"/>
        <w:left w:val="none" w:sz="0" w:space="0" w:color="auto"/>
        <w:bottom w:val="none" w:sz="0" w:space="0" w:color="auto"/>
        <w:right w:val="none" w:sz="0" w:space="0" w:color="auto"/>
      </w:divBdr>
    </w:div>
    <w:div w:id="1879774010">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F2E"/>
    <w:rsid w:val="00090774"/>
    <w:rsid w:val="0017500B"/>
    <w:rsid w:val="00194B3D"/>
    <w:rsid w:val="00245533"/>
    <w:rsid w:val="002D2668"/>
    <w:rsid w:val="00371624"/>
    <w:rsid w:val="00412E6C"/>
    <w:rsid w:val="00536BAE"/>
    <w:rsid w:val="005E66D1"/>
    <w:rsid w:val="007032D3"/>
    <w:rsid w:val="00747DAC"/>
    <w:rsid w:val="007B4D5D"/>
    <w:rsid w:val="00CF0F2E"/>
    <w:rsid w:val="00D1328C"/>
    <w:rsid w:val="00D33417"/>
    <w:rsid w:val="00D55F98"/>
    <w:rsid w:val="00D57967"/>
    <w:rsid w:val="00D82B0C"/>
    <w:rsid w:val="00DC3976"/>
    <w:rsid w:val="00EB06F1"/>
    <w:rsid w:val="00ED54A1"/>
    <w:rsid w:val="00F77382"/>
    <w:rsid w:val="00FF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1</b:RefOrder>
  </b:Source>
  <b:Source>
    <b:Tag>FLS</b:Tag>
    <b:SourceType>InternetSite</b:SourceType>
    <b:Guid>{C19B7755-25F4-4B41-9614-74ED64826C7E}</b:Guid>
    <b:Title>FL Studio</b:Title>
    <b:URL>https://www.image-line.com/fl-studio/</b:URL>
    <b:Author>
      <b:Author>
        <b:Corporate>Image-Line</b:Corporate>
      </b:Author>
    </b:Author>
    <b:RefOrder>2</b:RefOrder>
  </b:Source>
  <b:Source>
    <b:Tag>Uni</b:Tag>
    <b:SourceType>InternetSite</b:SourceType>
    <b:Guid>{785F5B91-AF23-4772-B4E2-8B69A9674FE6}</b:Guid>
    <b:Author>
      <b:Author>
        <b:Corporate>Unity Technologies</b:Corporate>
      </b:Author>
    </b:Author>
    <b:InternetSiteTitle>Unity</b:InternetSiteTitle>
    <b:URL>https://unity.com/our-company</b:URL>
    <b:RefOrder>3</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4</b:RefOrder>
  </b:Source>
  <b:Source>
    <b:Tag>Mic</b:Tag>
    <b:SourceType>InternetSite</b:SourceType>
    <b:Guid>{C191A7FA-4F7A-4A75-A47E-D645EA843FC1}</b:Guid>
    <b:Author>
      <b:Author>
        <b:Corporate>Microsoft</b:Corporate>
      </b:Author>
    </b:Author>
    <b:Title>Visual Studio Code</b:Title>
    <b:URL>https://code.visualstudio.com/docs</b:URL>
    <b:RefOrder>5</b:RefOrder>
  </b:Source>
  <b:Source>
    <b:Tag>Gim</b:Tag>
    <b:SourceType>InternetSite</b:SourceType>
    <b:Guid>{08C55C82-E482-49F5-A782-974757BD1DD1}</b:Guid>
    <b:Title>Gimp</b:Title>
    <b:URL>https://www.gimp.org/</b:URL>
    <b:Author>
      <b:Author>
        <b:Corporate>The GIMP Team</b:Corporate>
      </b:Author>
    </b:Author>
    <b:RefOrder>6</b:RefOrder>
  </b:Source>
  <b:Source>
    <b:Tag>htt</b:Tag>
    <b:SourceType>InternetSite</b:SourceType>
    <b:Guid>{EBD2EEC6-0397-4E7F-8F78-C440611F3DA9}</b:Guid>
    <b:Title>JSON</b:Title>
    <b:URL>https://www.json.org/json-en.html</b:URL>
    <b:Author>
      <b:Author>
        <b:NameList>
          <b:Person>
            <b:Last>Crockford</b:Last>
            <b:First>Douglas</b:First>
          </b:Person>
        </b:NameList>
      </b:Author>
    </b:Author>
    <b:RefOrder>7</b:RefOrder>
  </b:Source>
  <b:Source>
    <b:Tag>Aud</b:Tag>
    <b:SourceType>InternetSite</b:SourceType>
    <b:Guid>{3C03F5BB-A2A4-4A1B-AE89-29DF20648CF7}</b:Guid>
    <b:Title>Audacity</b:Title>
    <b:URL>https://www.audacityteam.org/</b:URL>
    <b:Author>
      <b:Author>
        <b:Corporate>Audacity</b:Corporate>
      </b:Author>
    </b:Author>
    <b:RefOrder>8</b:RefOrder>
  </b:Source>
  <b:Source>
    <b:Tag>Tho21</b:Tag>
    <b:SourceType>InternetSite</b:SourceType>
    <b:Guid>{6E9EB9C6-C0D2-42D8-AC34-6946FF682C40}</b:Guid>
    <b:Author>
      <b:Author>
        <b:NameList>
          <b:Person>
            <b:Last>Huber</b:Last>
            <b:First>Thomas</b:First>
            <b:Middle>Claudius</b:Middle>
          </b:Person>
        </b:NameList>
      </b:Author>
    </b:Author>
    <b:URL>https://www.thomasclaudiushuber.com/2021/02/25/c-9-0-pattern-matching-in-switch-expressions/</b:URL>
    <b:RefOrder>9</b:RefOrder>
  </b:Source>
  <b:Source>
    <b:Tag>Wik</b:Tag>
    <b:SourceType>InternetSite</b:SourceType>
    <b:Guid>{776C3836-CC18-4AF3-8659-0EB6DE8DC6F5}</b:Guid>
    <b:Author>
      <b:Author>
        <b:Corporate>Wikipedia</b:Corporate>
      </b:Author>
    </b:Author>
    <b:Title>Sokoban</b:Title>
    <b:URL>https://en.wikipedia.org/wiki/Sokoban</b:URL>
    <b:RefOrder>10</b:RefOrder>
  </b:Source>
</b:Sources>
</file>

<file path=customXml/itemProps1.xml><?xml version="1.0" encoding="utf-8"?>
<ds:datastoreItem xmlns:ds="http://schemas.openxmlformats.org/officeDocument/2006/customXml" ds:itemID="{809B9FDB-CE3B-49CE-83CF-7EC6BE34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1065</TotalTime>
  <Pages>1</Pages>
  <Words>4534</Words>
  <Characters>25848</Characters>
  <Application>Microsoft Office Word</Application>
  <DocSecurity>0</DocSecurity>
  <Lines>215</Lines>
  <Paragraphs>60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30322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22</cp:revision>
  <cp:lastPrinted>2022-03-14T16:57:00Z</cp:lastPrinted>
  <dcterms:created xsi:type="dcterms:W3CDTF">2022-03-12T16:15:00Z</dcterms:created>
  <dcterms:modified xsi:type="dcterms:W3CDTF">2022-03-14T17:00:00Z</dcterms:modified>
</cp:coreProperties>
</file>