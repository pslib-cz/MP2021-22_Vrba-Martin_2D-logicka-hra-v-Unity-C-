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B517" w14:textId="77777777" w:rsidR="00510C29" w:rsidRPr="004C061F" w:rsidRDefault="00341B93" w:rsidP="00341B93">
      <w:r w:rsidRPr="004C061F">
        <w:rPr>
          <w:noProof/>
        </w:rPr>
        <mc:AlternateContent>
          <mc:Choice Requires="wps">
            <w:drawing>
              <wp:anchor distT="0" distB="0" distL="114300" distR="114300" simplePos="0" relativeHeight="251659264" behindDoc="0" locked="1" layoutInCell="1" allowOverlap="1" wp14:anchorId="69389CC8" wp14:editId="3BE39DE4">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89CC8"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3A23F042"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4C061F">
        <w:rPr>
          <w:noProof/>
        </w:rPr>
        <mc:AlternateContent>
          <mc:Choice Requires="wps">
            <w:drawing>
              <wp:anchor distT="0" distB="0" distL="114300" distR="114300" simplePos="0" relativeHeight="251660288" behindDoc="0" locked="1" layoutInCell="1" allowOverlap="1" wp14:anchorId="262D099F" wp14:editId="28D6F1C7">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2D099F"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122ECDBA" w14:textId="318539F3" w:rsidR="00341B93" w:rsidRPr="00BA365E" w:rsidRDefault="00315813"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rPr>
                            <w:t>2D logická hra v Unity</w:t>
                          </w:r>
                        </w:p>
                      </w:sdtContent>
                    </w:sdt>
                    <w:p w14:paraId="28972466"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4C061F">
        <w:rPr>
          <w:noProof/>
        </w:rPr>
        <mc:AlternateContent>
          <mc:Choice Requires="wps">
            <w:drawing>
              <wp:anchor distT="0" distB="0" distL="114300" distR="114300" simplePos="0" relativeHeight="251661312" behindDoc="0" locked="1" layoutInCell="1" allowOverlap="1" wp14:anchorId="5906310A" wp14:editId="5D942CFD">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F128513"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" strokecolor="#bfbfbf" strokeweight="3pt">
                <v:stroke dashstyle="1 1" endcap="round"/>
                <v:shadow color="#243f60" opacity=".5" offset="1pt"/>
                <w10:wrap anchorx="margin" anchory="margin"/>
                <w10:anchorlock/>
              </v:shape>
            </w:pict>
          </mc:Fallback>
        </mc:AlternateContent>
      </w:r>
      <w:r w:rsidRPr="004C061F">
        <w:rPr>
          <w:noProof/>
        </w:rPr>
        <mc:AlternateContent>
          <mc:Choice Requires="wps">
            <w:drawing>
              <wp:anchor distT="0" distB="0" distL="114300" distR="114300" simplePos="0" relativeHeight="251662336" behindDoc="0" locked="1" layoutInCell="1" allowOverlap="1" wp14:anchorId="188ED661" wp14:editId="3AC3135E">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ED661"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70AA4CC2" w14:textId="70EF12AF"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776C13">
                            <w:rPr>
                              <w:b/>
                            </w:rPr>
                            <w:t>Martin Vrba</w:t>
                          </w:r>
                        </w:sdtContent>
                      </w:sdt>
                    </w:p>
                    <w:p w14:paraId="504FA9BC" w14:textId="176234BA" w:rsidR="00341B93" w:rsidRPr="00B003CF" w:rsidRDefault="00341B93" w:rsidP="00D06100">
                      <w:pPr>
                        <w:tabs>
                          <w:tab w:val="right" w:pos="2268"/>
                          <w:tab w:val="left" w:pos="2977"/>
                        </w:tabs>
                        <w:spacing w:line="259" w:lineRule="auto"/>
                        <w:ind w:firstLine="0"/>
                      </w:pPr>
                      <w:r w:rsidRPr="00B003CF">
                        <w:tab/>
                        <w:t>Obor</w:t>
                      </w:r>
                      <w:r w:rsidRPr="00B003CF">
                        <w:tab/>
                      </w:r>
                      <w:r w:rsidR="002C4516">
                        <w:rPr>
                          <w:b/>
                        </w:rPr>
                        <w:t>Informační technologie</w:t>
                      </w:r>
                    </w:p>
                    <w:p w14:paraId="1B2F637F" w14:textId="18184047" w:rsidR="00341B93" w:rsidRPr="00B003CF" w:rsidRDefault="00341B93" w:rsidP="00D06100">
                      <w:pPr>
                        <w:tabs>
                          <w:tab w:val="right" w:pos="2268"/>
                          <w:tab w:val="left" w:pos="2977"/>
                        </w:tabs>
                        <w:spacing w:line="259" w:lineRule="auto"/>
                        <w:ind w:firstLine="0"/>
                      </w:pPr>
                      <w:r w:rsidRPr="00B003CF">
                        <w:tab/>
                        <w:t>Vedoucí práce</w:t>
                      </w:r>
                      <w:r w:rsidRPr="00B003CF">
                        <w:tab/>
                      </w:r>
                      <w:r w:rsidR="002C4516">
                        <w:rPr>
                          <w:b/>
                        </w:rPr>
                        <w:t>Mgr. Michal Stehlík</w:t>
                      </w:r>
                    </w:p>
                    <w:p w14:paraId="0408BC95"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4C061F">
        <w:rPr>
          <w:noProof/>
        </w:rPr>
        <w:drawing>
          <wp:anchor distT="0" distB="0" distL="114300" distR="114300" simplePos="0" relativeHeight="251663360" behindDoc="0" locked="0" layoutInCell="1" allowOverlap="1" wp14:anchorId="68CAC59A" wp14:editId="460B9796">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53D2E508" w14:textId="77777777" w:rsidR="00341B93" w:rsidRPr="004C061F" w:rsidRDefault="00341B93"/>
    <w:p w14:paraId="5CA94E27" w14:textId="77777777" w:rsidR="00341B93" w:rsidRPr="004C061F" w:rsidRDefault="00341B93">
      <w:pPr>
        <w:sectPr w:rsidR="00341B93" w:rsidRPr="004C061F">
          <w:footerReference w:type="default" r:id="rId10"/>
          <w:pgSz w:w="11906" w:h="16838"/>
          <w:pgMar w:top="1417" w:right="1417" w:bottom="1417" w:left="1417" w:header="708" w:footer="708" w:gutter="0"/>
          <w:cols w:space="708"/>
          <w:docGrid w:linePitch="360"/>
        </w:sectPr>
      </w:pPr>
    </w:p>
    <w:p w14:paraId="66281DBC" w14:textId="77777777" w:rsidR="00341B93" w:rsidRPr="004C061F" w:rsidRDefault="00341B93" w:rsidP="00341B93">
      <w:pPr>
        <w:pStyle w:val="Nezaazovannadpis"/>
      </w:pPr>
      <w:r w:rsidRPr="004C061F">
        <w:lastRenderedPageBreak/>
        <w:t>Anotace</w:t>
      </w:r>
    </w:p>
    <w:p w14:paraId="094FCE72" w14:textId="2BDDBD26" w:rsidR="00341B93" w:rsidRPr="004C061F" w:rsidRDefault="00341B93" w:rsidP="00A22328">
      <w:r w:rsidRPr="004C061F">
        <w:t>Práce se zabývá</w:t>
      </w:r>
      <w:r w:rsidR="00A22328" w:rsidRPr="004C061F">
        <w:t xml:space="preserve"> vývojem </w:t>
      </w:r>
      <w:r w:rsidR="009623BA" w:rsidRPr="004C061F">
        <w:t xml:space="preserve">logické hry založené na </w:t>
      </w:r>
      <w:r w:rsidR="002C4516" w:rsidRPr="004C061F">
        <w:t>japonské hře Sokoban</w:t>
      </w:r>
      <w:r w:rsidR="00861C8C" w:rsidRPr="004C061F">
        <w:t>.</w:t>
      </w:r>
      <w:r w:rsidR="009623BA" w:rsidRPr="004C061F">
        <w:t xml:space="preserve"> Popisuje vnitřní fungovaní samotné hry,</w:t>
      </w:r>
      <w:r w:rsidR="002C4516" w:rsidRPr="004C061F">
        <w:t xml:space="preserve"> vývoj vlastního nástroje pro vlastní úrovně, a možné využití v budoucnu.</w:t>
      </w:r>
    </w:p>
    <w:p w14:paraId="55AF9F57" w14:textId="77777777" w:rsidR="00341B93" w:rsidRPr="004C061F" w:rsidRDefault="00341B93" w:rsidP="00341B93">
      <w:pPr>
        <w:pStyle w:val="Nezaazovannadpis"/>
      </w:pPr>
      <w:r w:rsidRPr="004C061F">
        <w:t>Summary</w:t>
      </w:r>
    </w:p>
    <w:p w14:paraId="4D80A1B9" w14:textId="1F8EA30C" w:rsidR="00341B93" w:rsidRPr="004C061F" w:rsidRDefault="00341B93" w:rsidP="00D06100">
      <w:r w:rsidRPr="004C061F">
        <w:t xml:space="preserve">This </w:t>
      </w:r>
      <w:r w:rsidR="002679ED">
        <w:t xml:space="preserve">work deals with development of a puzzle game based on </w:t>
      </w:r>
      <w:r w:rsidR="00B71A78">
        <w:t>Japanese videogame Sokoban. It describes internal functions of the game itself, custom tool for generating own levels, and possible future use and expansion.</w:t>
      </w:r>
    </w:p>
    <w:p w14:paraId="5AC91D3B" w14:textId="77777777" w:rsidR="00341B93" w:rsidRPr="004C061F" w:rsidRDefault="00341B93" w:rsidP="00341B93">
      <w:pPr>
        <w:pStyle w:val="Nezaazovannadpis"/>
      </w:pPr>
      <w:r w:rsidRPr="004C061F">
        <w:t>Čestné prohlášení</w:t>
      </w:r>
    </w:p>
    <w:p w14:paraId="70735744" w14:textId="77777777" w:rsidR="00341B93" w:rsidRPr="004C061F" w:rsidRDefault="00341B93" w:rsidP="00D06100">
      <w:r w:rsidRPr="004C061F">
        <w:t>Prohlašuji, že jsem předkládanou maturitní práci vypracoval sám</w:t>
      </w:r>
      <w:r w:rsidR="000F34C4" w:rsidRPr="004C061F">
        <w:t xml:space="preserve"> </w:t>
      </w:r>
      <w:r w:rsidRPr="004C061F">
        <w:t>a uvedl jsem veškerou použitou literaturu a bibliografické citace.</w:t>
      </w:r>
    </w:p>
    <w:p w14:paraId="13E7CF0E" w14:textId="28F35376" w:rsidR="00341B93" w:rsidRPr="004C061F" w:rsidRDefault="00341B93" w:rsidP="002570DC">
      <w:pPr>
        <w:pStyle w:val="Podpisovdek"/>
      </w:pPr>
      <w:r w:rsidRPr="004C061F">
        <w:t xml:space="preserve">V Liberci dne </w:t>
      </w:r>
      <w:r w:rsidR="00E43606">
        <w:fldChar w:fldCharType="begin"/>
      </w:r>
      <w:r w:rsidR="00E43606">
        <w:instrText xml:space="preserve"> DATE   \* MERGEFORMAT </w:instrText>
      </w:r>
      <w:r w:rsidR="00E43606">
        <w:fldChar w:fldCharType="separate"/>
      </w:r>
      <w:r w:rsidR="00AA5A84">
        <w:rPr>
          <w:noProof/>
        </w:rPr>
        <w:t>07.03.2022</w:t>
      </w:r>
      <w:r w:rsidR="00E43606">
        <w:rPr>
          <w:noProof/>
        </w:rPr>
        <w:fldChar w:fldCharType="end"/>
      </w:r>
      <w:r w:rsidRPr="004C061F">
        <w:tab/>
      </w:r>
      <w:r w:rsidRPr="004C061F">
        <w:tab/>
      </w:r>
    </w:p>
    <w:p w14:paraId="3EFF0F99" w14:textId="7F7C10CB" w:rsidR="00341B93" w:rsidRPr="004C061F" w:rsidRDefault="00341B93" w:rsidP="00341B93">
      <w:pPr>
        <w:pStyle w:val="Jmnopodpodpisovmdkem"/>
      </w:pPr>
      <w:r w:rsidRPr="004C061F">
        <w:tab/>
      </w:r>
      <w:sdt>
        <w:sdtPr>
          <w:alias w:val="Autor"/>
          <w:tag w:val=""/>
          <w:id w:val="172458754"/>
          <w:placeholder>
            <w:docPart w:val="7909FEAA855F4908A4DFCEF391489C2A"/>
          </w:placeholder>
          <w:dataBinding w:prefixMappings="xmlns:ns0='http://purl.org/dc/elements/1.1/' xmlns:ns1='http://schemas.openxmlformats.org/package/2006/metadata/core-properties' " w:xpath="/ns1:coreProperties[1]/ns0:creator[1]" w:storeItemID="{6C3C8BC8-F283-45AE-878A-BAB7291924A1}"/>
          <w:text/>
        </w:sdtPr>
        <w:sdtEndPr/>
        <w:sdtContent>
          <w:r w:rsidR="00776C13" w:rsidRPr="004C061F">
            <w:t>Martin Vrba</w:t>
          </w:r>
        </w:sdtContent>
      </w:sdt>
    </w:p>
    <w:p w14:paraId="5A062D4F" w14:textId="77777777" w:rsidR="00341B93" w:rsidRPr="004C061F" w:rsidRDefault="00341B93" w:rsidP="002570DC">
      <w:pPr>
        <w:pStyle w:val="Jmnopodpodpisovmdkem"/>
        <w:sectPr w:rsidR="00341B93" w:rsidRPr="004C061F"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rFonts w:eastAsia="MS Mincho"/>
          <w:b/>
          <w:bCs/>
          <w:sz w:val="24"/>
        </w:rPr>
      </w:sdtEndPr>
      <w:sdtContent>
        <w:p w14:paraId="3A05098A" w14:textId="77777777" w:rsidR="00236BCF" w:rsidRPr="004C061F" w:rsidRDefault="00236BCF">
          <w:pPr>
            <w:pStyle w:val="TOCHeading"/>
          </w:pPr>
          <w:r w:rsidRPr="004C061F">
            <w:t>Obsah</w:t>
          </w:r>
        </w:p>
        <w:p w14:paraId="76434D36" w14:textId="3285A72A" w:rsidR="00A67A68" w:rsidRDefault="00236BCF">
          <w:pPr>
            <w:pStyle w:val="TOC1"/>
            <w:rPr>
              <w:rFonts w:eastAsiaTheme="minorEastAsia"/>
              <w:noProof/>
              <w:sz w:val="22"/>
              <w:lang w:val="en-US"/>
            </w:rPr>
          </w:pPr>
          <w:r w:rsidRPr="004C061F">
            <w:fldChar w:fldCharType="begin"/>
          </w:r>
          <w:r w:rsidRPr="004C061F">
            <w:instrText xml:space="preserve"> TOC \o "1-3" \h \z \u </w:instrText>
          </w:r>
          <w:r w:rsidRPr="004C061F">
            <w:fldChar w:fldCharType="separate"/>
          </w:r>
          <w:hyperlink w:anchor="_Toc97482590" w:history="1">
            <w:r w:rsidR="00A67A68" w:rsidRPr="00335E16">
              <w:rPr>
                <w:rStyle w:val="Hyperlink"/>
                <w:noProof/>
              </w:rPr>
              <w:t>Úvod</w:t>
            </w:r>
            <w:r w:rsidR="00A67A68">
              <w:rPr>
                <w:noProof/>
                <w:webHidden/>
              </w:rPr>
              <w:tab/>
            </w:r>
            <w:r w:rsidR="00A67A68">
              <w:rPr>
                <w:noProof/>
                <w:webHidden/>
              </w:rPr>
              <w:fldChar w:fldCharType="begin"/>
            </w:r>
            <w:r w:rsidR="00A67A68">
              <w:rPr>
                <w:noProof/>
                <w:webHidden/>
              </w:rPr>
              <w:instrText xml:space="preserve"> PAGEREF _Toc97482590 \h </w:instrText>
            </w:r>
            <w:r w:rsidR="00A67A68">
              <w:rPr>
                <w:noProof/>
                <w:webHidden/>
              </w:rPr>
            </w:r>
            <w:r w:rsidR="00A67A68">
              <w:rPr>
                <w:noProof/>
                <w:webHidden/>
              </w:rPr>
              <w:fldChar w:fldCharType="separate"/>
            </w:r>
            <w:r w:rsidR="00A67A68">
              <w:rPr>
                <w:noProof/>
                <w:webHidden/>
              </w:rPr>
              <w:t>1</w:t>
            </w:r>
            <w:r w:rsidR="00A67A68">
              <w:rPr>
                <w:noProof/>
                <w:webHidden/>
              </w:rPr>
              <w:fldChar w:fldCharType="end"/>
            </w:r>
          </w:hyperlink>
        </w:p>
        <w:p w14:paraId="0EF61398" w14:textId="2E3C4E92" w:rsidR="00A67A68" w:rsidRDefault="00E43606">
          <w:pPr>
            <w:pStyle w:val="TOC1"/>
            <w:tabs>
              <w:tab w:val="left" w:pos="720"/>
            </w:tabs>
            <w:rPr>
              <w:rFonts w:eastAsiaTheme="minorEastAsia"/>
              <w:noProof/>
              <w:sz w:val="22"/>
              <w:lang w:val="en-US"/>
            </w:rPr>
          </w:pPr>
          <w:hyperlink w:anchor="_Toc97482591" w:history="1">
            <w:r w:rsidR="00A67A68" w:rsidRPr="00335E16">
              <w:rPr>
                <w:rStyle w:val="Hyperlink"/>
                <w:noProof/>
              </w:rPr>
              <w:t>1</w:t>
            </w:r>
            <w:r w:rsidR="00A67A68">
              <w:rPr>
                <w:rFonts w:eastAsiaTheme="minorEastAsia"/>
                <w:noProof/>
                <w:sz w:val="22"/>
                <w:lang w:val="en-US"/>
              </w:rPr>
              <w:tab/>
            </w:r>
            <w:r w:rsidR="00A67A68" w:rsidRPr="00335E16">
              <w:rPr>
                <w:rStyle w:val="Hyperlink"/>
                <w:noProof/>
              </w:rPr>
              <w:t>Použité technologie a nástroje</w:t>
            </w:r>
            <w:r w:rsidR="00A67A68">
              <w:rPr>
                <w:noProof/>
                <w:webHidden/>
              </w:rPr>
              <w:tab/>
            </w:r>
            <w:r w:rsidR="00A67A68">
              <w:rPr>
                <w:noProof/>
                <w:webHidden/>
              </w:rPr>
              <w:fldChar w:fldCharType="begin"/>
            </w:r>
            <w:r w:rsidR="00A67A68">
              <w:rPr>
                <w:noProof/>
                <w:webHidden/>
              </w:rPr>
              <w:instrText xml:space="preserve"> PAGEREF _Toc97482591 \h </w:instrText>
            </w:r>
            <w:r w:rsidR="00A67A68">
              <w:rPr>
                <w:noProof/>
                <w:webHidden/>
              </w:rPr>
            </w:r>
            <w:r w:rsidR="00A67A68">
              <w:rPr>
                <w:noProof/>
                <w:webHidden/>
              </w:rPr>
              <w:fldChar w:fldCharType="separate"/>
            </w:r>
            <w:r w:rsidR="00A67A68">
              <w:rPr>
                <w:noProof/>
                <w:webHidden/>
              </w:rPr>
              <w:t>2</w:t>
            </w:r>
            <w:r w:rsidR="00A67A68">
              <w:rPr>
                <w:noProof/>
                <w:webHidden/>
              </w:rPr>
              <w:fldChar w:fldCharType="end"/>
            </w:r>
          </w:hyperlink>
        </w:p>
        <w:p w14:paraId="115A752E" w14:textId="28E5E5B0" w:rsidR="00A67A68" w:rsidRDefault="00E43606">
          <w:pPr>
            <w:pStyle w:val="TOC2"/>
            <w:rPr>
              <w:rFonts w:eastAsiaTheme="minorEastAsia"/>
              <w:noProof/>
              <w:sz w:val="22"/>
              <w:lang w:val="en-US"/>
            </w:rPr>
          </w:pPr>
          <w:hyperlink w:anchor="_Toc97482592" w:history="1">
            <w:r w:rsidR="00A67A68" w:rsidRPr="00335E16">
              <w:rPr>
                <w:rStyle w:val="Hyperlink"/>
                <w:noProof/>
              </w:rPr>
              <w:t>1.1</w:t>
            </w:r>
            <w:r w:rsidR="00A67A68">
              <w:rPr>
                <w:rFonts w:eastAsiaTheme="minorEastAsia"/>
                <w:noProof/>
                <w:sz w:val="22"/>
                <w:lang w:val="en-US"/>
              </w:rPr>
              <w:tab/>
            </w:r>
            <w:r w:rsidR="00A67A68" w:rsidRPr="00335E16">
              <w:rPr>
                <w:rStyle w:val="Hyperlink"/>
                <w:noProof/>
              </w:rPr>
              <w:t>Herní engine</w:t>
            </w:r>
            <w:r w:rsidR="00A67A68">
              <w:rPr>
                <w:noProof/>
                <w:webHidden/>
              </w:rPr>
              <w:tab/>
            </w:r>
            <w:r w:rsidR="00A67A68">
              <w:rPr>
                <w:noProof/>
                <w:webHidden/>
              </w:rPr>
              <w:fldChar w:fldCharType="begin"/>
            </w:r>
            <w:r w:rsidR="00A67A68">
              <w:rPr>
                <w:noProof/>
                <w:webHidden/>
              </w:rPr>
              <w:instrText xml:space="preserve"> PAGEREF _Toc97482592 \h </w:instrText>
            </w:r>
            <w:r w:rsidR="00A67A68">
              <w:rPr>
                <w:noProof/>
                <w:webHidden/>
              </w:rPr>
            </w:r>
            <w:r w:rsidR="00A67A68">
              <w:rPr>
                <w:noProof/>
                <w:webHidden/>
              </w:rPr>
              <w:fldChar w:fldCharType="separate"/>
            </w:r>
            <w:r w:rsidR="00A67A68">
              <w:rPr>
                <w:noProof/>
                <w:webHidden/>
              </w:rPr>
              <w:t>2</w:t>
            </w:r>
            <w:r w:rsidR="00A67A68">
              <w:rPr>
                <w:noProof/>
                <w:webHidden/>
              </w:rPr>
              <w:fldChar w:fldCharType="end"/>
            </w:r>
          </w:hyperlink>
        </w:p>
        <w:p w14:paraId="564E19B6" w14:textId="19C5A3DA" w:rsidR="00A67A68" w:rsidRDefault="00E43606">
          <w:pPr>
            <w:pStyle w:val="TOC2"/>
            <w:rPr>
              <w:rFonts w:eastAsiaTheme="minorEastAsia"/>
              <w:noProof/>
              <w:sz w:val="22"/>
              <w:lang w:val="en-US"/>
            </w:rPr>
          </w:pPr>
          <w:hyperlink w:anchor="_Toc97482593" w:history="1">
            <w:r w:rsidR="00A67A68" w:rsidRPr="00335E16">
              <w:rPr>
                <w:rStyle w:val="Hyperlink"/>
                <w:noProof/>
              </w:rPr>
              <w:t>1.2</w:t>
            </w:r>
            <w:r w:rsidR="00A67A68">
              <w:rPr>
                <w:rFonts w:eastAsiaTheme="minorEastAsia"/>
                <w:noProof/>
                <w:sz w:val="22"/>
                <w:lang w:val="en-US"/>
              </w:rPr>
              <w:tab/>
            </w:r>
            <w:r w:rsidR="00A67A68" w:rsidRPr="00335E16">
              <w:rPr>
                <w:rStyle w:val="Hyperlink"/>
                <w:noProof/>
              </w:rPr>
              <w:t>Kód</w:t>
            </w:r>
            <w:r w:rsidR="00A67A68">
              <w:rPr>
                <w:noProof/>
                <w:webHidden/>
              </w:rPr>
              <w:tab/>
            </w:r>
            <w:r w:rsidR="00A67A68">
              <w:rPr>
                <w:noProof/>
                <w:webHidden/>
              </w:rPr>
              <w:fldChar w:fldCharType="begin"/>
            </w:r>
            <w:r w:rsidR="00A67A68">
              <w:rPr>
                <w:noProof/>
                <w:webHidden/>
              </w:rPr>
              <w:instrText xml:space="preserve"> PAGEREF _Toc97482593 \h </w:instrText>
            </w:r>
            <w:r w:rsidR="00A67A68">
              <w:rPr>
                <w:noProof/>
                <w:webHidden/>
              </w:rPr>
            </w:r>
            <w:r w:rsidR="00A67A68">
              <w:rPr>
                <w:noProof/>
                <w:webHidden/>
              </w:rPr>
              <w:fldChar w:fldCharType="separate"/>
            </w:r>
            <w:r w:rsidR="00A67A68">
              <w:rPr>
                <w:noProof/>
                <w:webHidden/>
              </w:rPr>
              <w:t>2</w:t>
            </w:r>
            <w:r w:rsidR="00A67A68">
              <w:rPr>
                <w:noProof/>
                <w:webHidden/>
              </w:rPr>
              <w:fldChar w:fldCharType="end"/>
            </w:r>
          </w:hyperlink>
        </w:p>
        <w:p w14:paraId="0D3D3735" w14:textId="06151F92" w:rsidR="00A67A68" w:rsidRDefault="00E43606">
          <w:pPr>
            <w:pStyle w:val="TOC3"/>
            <w:rPr>
              <w:rFonts w:eastAsiaTheme="minorEastAsia"/>
              <w:noProof/>
              <w:sz w:val="22"/>
              <w:lang w:val="en-US"/>
            </w:rPr>
          </w:pPr>
          <w:hyperlink w:anchor="_Toc97482594" w:history="1">
            <w:r w:rsidR="00A67A68" w:rsidRPr="00335E16">
              <w:rPr>
                <w:rStyle w:val="Hyperlink"/>
                <w:noProof/>
              </w:rPr>
              <w:t>1.1.1</w:t>
            </w:r>
            <w:r w:rsidR="00A67A68">
              <w:rPr>
                <w:rFonts w:eastAsiaTheme="minorEastAsia"/>
                <w:noProof/>
                <w:sz w:val="22"/>
                <w:lang w:val="en-US"/>
              </w:rPr>
              <w:tab/>
            </w:r>
            <w:r w:rsidR="00A67A68" w:rsidRPr="00335E16">
              <w:rPr>
                <w:rStyle w:val="Hyperlink"/>
                <w:noProof/>
              </w:rPr>
              <w:t>Programovací jazyky</w:t>
            </w:r>
            <w:r w:rsidR="00A67A68">
              <w:rPr>
                <w:noProof/>
                <w:webHidden/>
              </w:rPr>
              <w:tab/>
            </w:r>
            <w:r w:rsidR="00A67A68">
              <w:rPr>
                <w:noProof/>
                <w:webHidden/>
              </w:rPr>
              <w:fldChar w:fldCharType="begin"/>
            </w:r>
            <w:r w:rsidR="00A67A68">
              <w:rPr>
                <w:noProof/>
                <w:webHidden/>
              </w:rPr>
              <w:instrText xml:space="preserve"> PAGEREF _Toc97482594 \h </w:instrText>
            </w:r>
            <w:r w:rsidR="00A67A68">
              <w:rPr>
                <w:noProof/>
                <w:webHidden/>
              </w:rPr>
            </w:r>
            <w:r w:rsidR="00A67A68">
              <w:rPr>
                <w:noProof/>
                <w:webHidden/>
              </w:rPr>
              <w:fldChar w:fldCharType="separate"/>
            </w:r>
            <w:r w:rsidR="00A67A68">
              <w:rPr>
                <w:noProof/>
                <w:webHidden/>
              </w:rPr>
              <w:t>2</w:t>
            </w:r>
            <w:r w:rsidR="00A67A68">
              <w:rPr>
                <w:noProof/>
                <w:webHidden/>
              </w:rPr>
              <w:fldChar w:fldCharType="end"/>
            </w:r>
          </w:hyperlink>
        </w:p>
        <w:p w14:paraId="007BA8CD" w14:textId="5A0FC11D" w:rsidR="00A67A68" w:rsidRDefault="00E43606">
          <w:pPr>
            <w:pStyle w:val="TOC3"/>
            <w:rPr>
              <w:rFonts w:eastAsiaTheme="minorEastAsia"/>
              <w:noProof/>
              <w:sz w:val="22"/>
              <w:lang w:val="en-US"/>
            </w:rPr>
          </w:pPr>
          <w:hyperlink w:anchor="_Toc97482595" w:history="1">
            <w:r w:rsidR="00A67A68" w:rsidRPr="00335E16">
              <w:rPr>
                <w:rStyle w:val="Hyperlink"/>
                <w:noProof/>
              </w:rPr>
              <w:t>1.1.2</w:t>
            </w:r>
            <w:r w:rsidR="00A67A68">
              <w:rPr>
                <w:rFonts w:eastAsiaTheme="minorEastAsia"/>
                <w:noProof/>
                <w:sz w:val="22"/>
                <w:lang w:val="en-US"/>
              </w:rPr>
              <w:tab/>
            </w:r>
            <w:r w:rsidR="00A67A68" w:rsidRPr="00335E16">
              <w:rPr>
                <w:rStyle w:val="Hyperlink"/>
                <w:noProof/>
              </w:rPr>
              <w:t>Vývojové prostředí</w:t>
            </w:r>
            <w:r w:rsidR="00A67A68">
              <w:rPr>
                <w:noProof/>
                <w:webHidden/>
              </w:rPr>
              <w:tab/>
            </w:r>
            <w:r w:rsidR="00A67A68">
              <w:rPr>
                <w:noProof/>
                <w:webHidden/>
              </w:rPr>
              <w:fldChar w:fldCharType="begin"/>
            </w:r>
            <w:r w:rsidR="00A67A68">
              <w:rPr>
                <w:noProof/>
                <w:webHidden/>
              </w:rPr>
              <w:instrText xml:space="preserve"> PAGEREF _Toc97482595 \h </w:instrText>
            </w:r>
            <w:r w:rsidR="00A67A68">
              <w:rPr>
                <w:noProof/>
                <w:webHidden/>
              </w:rPr>
            </w:r>
            <w:r w:rsidR="00A67A68">
              <w:rPr>
                <w:noProof/>
                <w:webHidden/>
              </w:rPr>
              <w:fldChar w:fldCharType="separate"/>
            </w:r>
            <w:r w:rsidR="00A67A68">
              <w:rPr>
                <w:noProof/>
                <w:webHidden/>
              </w:rPr>
              <w:t>2</w:t>
            </w:r>
            <w:r w:rsidR="00A67A68">
              <w:rPr>
                <w:noProof/>
                <w:webHidden/>
              </w:rPr>
              <w:fldChar w:fldCharType="end"/>
            </w:r>
          </w:hyperlink>
        </w:p>
        <w:p w14:paraId="23076AF6" w14:textId="0C82C18C" w:rsidR="00A67A68" w:rsidRDefault="00E43606">
          <w:pPr>
            <w:pStyle w:val="TOC2"/>
            <w:rPr>
              <w:rFonts w:eastAsiaTheme="minorEastAsia"/>
              <w:noProof/>
              <w:sz w:val="22"/>
              <w:lang w:val="en-US"/>
            </w:rPr>
          </w:pPr>
          <w:hyperlink w:anchor="_Toc97482596" w:history="1">
            <w:r w:rsidR="00A67A68" w:rsidRPr="00335E16">
              <w:rPr>
                <w:rStyle w:val="Hyperlink"/>
                <w:noProof/>
              </w:rPr>
              <w:t>1.2</w:t>
            </w:r>
            <w:r w:rsidR="00A67A68">
              <w:rPr>
                <w:rFonts w:eastAsiaTheme="minorEastAsia"/>
                <w:noProof/>
                <w:sz w:val="22"/>
                <w:lang w:val="en-US"/>
              </w:rPr>
              <w:tab/>
            </w:r>
            <w:r w:rsidR="00A67A68" w:rsidRPr="00335E16">
              <w:rPr>
                <w:rStyle w:val="Hyperlink"/>
                <w:noProof/>
              </w:rPr>
              <w:t>Audio</w:t>
            </w:r>
            <w:r w:rsidR="00A67A68">
              <w:rPr>
                <w:noProof/>
                <w:webHidden/>
              </w:rPr>
              <w:tab/>
            </w:r>
            <w:r w:rsidR="00A67A68">
              <w:rPr>
                <w:noProof/>
                <w:webHidden/>
              </w:rPr>
              <w:fldChar w:fldCharType="begin"/>
            </w:r>
            <w:r w:rsidR="00A67A68">
              <w:rPr>
                <w:noProof/>
                <w:webHidden/>
              </w:rPr>
              <w:instrText xml:space="preserve"> PAGEREF _Toc97482596 \h </w:instrText>
            </w:r>
            <w:r w:rsidR="00A67A68">
              <w:rPr>
                <w:noProof/>
                <w:webHidden/>
              </w:rPr>
            </w:r>
            <w:r w:rsidR="00A67A68">
              <w:rPr>
                <w:noProof/>
                <w:webHidden/>
              </w:rPr>
              <w:fldChar w:fldCharType="separate"/>
            </w:r>
            <w:r w:rsidR="00A67A68">
              <w:rPr>
                <w:noProof/>
                <w:webHidden/>
              </w:rPr>
              <w:t>3</w:t>
            </w:r>
            <w:r w:rsidR="00A67A68">
              <w:rPr>
                <w:noProof/>
                <w:webHidden/>
              </w:rPr>
              <w:fldChar w:fldCharType="end"/>
            </w:r>
          </w:hyperlink>
        </w:p>
        <w:p w14:paraId="6E9F1278" w14:textId="40B383F6" w:rsidR="00A67A68" w:rsidRDefault="00E43606">
          <w:pPr>
            <w:pStyle w:val="TOC3"/>
            <w:rPr>
              <w:rFonts w:eastAsiaTheme="minorEastAsia"/>
              <w:noProof/>
              <w:sz w:val="22"/>
              <w:lang w:val="en-US"/>
            </w:rPr>
          </w:pPr>
          <w:hyperlink w:anchor="_Toc97482597" w:history="1">
            <w:r w:rsidR="00A67A68" w:rsidRPr="00335E16">
              <w:rPr>
                <w:rStyle w:val="Hyperlink"/>
                <w:noProof/>
              </w:rPr>
              <w:t>1.2.1</w:t>
            </w:r>
            <w:r w:rsidR="00A67A68">
              <w:rPr>
                <w:rFonts w:eastAsiaTheme="minorEastAsia"/>
                <w:noProof/>
                <w:sz w:val="22"/>
                <w:lang w:val="en-US"/>
              </w:rPr>
              <w:tab/>
            </w:r>
            <w:r w:rsidR="00A67A68" w:rsidRPr="00335E16">
              <w:rPr>
                <w:rStyle w:val="Hyperlink"/>
                <w:noProof/>
              </w:rPr>
              <w:t>Sfxr</w:t>
            </w:r>
            <w:r w:rsidR="00A67A68">
              <w:rPr>
                <w:noProof/>
                <w:webHidden/>
              </w:rPr>
              <w:tab/>
            </w:r>
            <w:r w:rsidR="00A67A68">
              <w:rPr>
                <w:noProof/>
                <w:webHidden/>
              </w:rPr>
              <w:fldChar w:fldCharType="begin"/>
            </w:r>
            <w:r w:rsidR="00A67A68">
              <w:rPr>
                <w:noProof/>
                <w:webHidden/>
              </w:rPr>
              <w:instrText xml:space="preserve"> PAGEREF _Toc97482597 \h </w:instrText>
            </w:r>
            <w:r w:rsidR="00A67A68">
              <w:rPr>
                <w:noProof/>
                <w:webHidden/>
              </w:rPr>
            </w:r>
            <w:r w:rsidR="00A67A68">
              <w:rPr>
                <w:noProof/>
                <w:webHidden/>
              </w:rPr>
              <w:fldChar w:fldCharType="separate"/>
            </w:r>
            <w:r w:rsidR="00A67A68">
              <w:rPr>
                <w:noProof/>
                <w:webHidden/>
              </w:rPr>
              <w:t>3</w:t>
            </w:r>
            <w:r w:rsidR="00A67A68">
              <w:rPr>
                <w:noProof/>
                <w:webHidden/>
              </w:rPr>
              <w:fldChar w:fldCharType="end"/>
            </w:r>
          </w:hyperlink>
        </w:p>
        <w:p w14:paraId="67946649" w14:textId="451C31EE" w:rsidR="00A67A68" w:rsidRDefault="00E43606">
          <w:pPr>
            <w:pStyle w:val="TOC3"/>
            <w:rPr>
              <w:rFonts w:eastAsiaTheme="minorEastAsia"/>
              <w:noProof/>
              <w:sz w:val="22"/>
              <w:lang w:val="en-US"/>
            </w:rPr>
          </w:pPr>
          <w:hyperlink w:anchor="_Toc97482598" w:history="1">
            <w:r w:rsidR="00A67A68" w:rsidRPr="00335E16">
              <w:rPr>
                <w:rStyle w:val="Hyperlink"/>
                <w:noProof/>
              </w:rPr>
              <w:t>1.2.2</w:t>
            </w:r>
            <w:r w:rsidR="00A67A68">
              <w:rPr>
                <w:rFonts w:eastAsiaTheme="minorEastAsia"/>
                <w:noProof/>
                <w:sz w:val="22"/>
                <w:lang w:val="en-US"/>
              </w:rPr>
              <w:tab/>
            </w:r>
            <w:r w:rsidR="00A67A68" w:rsidRPr="00335E16">
              <w:rPr>
                <w:rStyle w:val="Hyperlink"/>
                <w:noProof/>
              </w:rPr>
              <w:t>FL Studio</w:t>
            </w:r>
            <w:r w:rsidR="00A67A68">
              <w:rPr>
                <w:noProof/>
                <w:webHidden/>
              </w:rPr>
              <w:tab/>
            </w:r>
            <w:r w:rsidR="00A67A68">
              <w:rPr>
                <w:noProof/>
                <w:webHidden/>
              </w:rPr>
              <w:fldChar w:fldCharType="begin"/>
            </w:r>
            <w:r w:rsidR="00A67A68">
              <w:rPr>
                <w:noProof/>
                <w:webHidden/>
              </w:rPr>
              <w:instrText xml:space="preserve"> PAGEREF _Toc97482598 \h </w:instrText>
            </w:r>
            <w:r w:rsidR="00A67A68">
              <w:rPr>
                <w:noProof/>
                <w:webHidden/>
              </w:rPr>
            </w:r>
            <w:r w:rsidR="00A67A68">
              <w:rPr>
                <w:noProof/>
                <w:webHidden/>
              </w:rPr>
              <w:fldChar w:fldCharType="separate"/>
            </w:r>
            <w:r w:rsidR="00A67A68">
              <w:rPr>
                <w:noProof/>
                <w:webHidden/>
              </w:rPr>
              <w:t>3</w:t>
            </w:r>
            <w:r w:rsidR="00A67A68">
              <w:rPr>
                <w:noProof/>
                <w:webHidden/>
              </w:rPr>
              <w:fldChar w:fldCharType="end"/>
            </w:r>
          </w:hyperlink>
        </w:p>
        <w:p w14:paraId="4324FB46" w14:textId="1A9D3C22" w:rsidR="00A67A68" w:rsidRDefault="00E43606">
          <w:pPr>
            <w:pStyle w:val="TOC3"/>
            <w:rPr>
              <w:rFonts w:eastAsiaTheme="minorEastAsia"/>
              <w:noProof/>
              <w:sz w:val="22"/>
              <w:lang w:val="en-US"/>
            </w:rPr>
          </w:pPr>
          <w:hyperlink w:anchor="_Toc97482599" w:history="1">
            <w:r w:rsidR="00A67A68" w:rsidRPr="00335E16">
              <w:rPr>
                <w:rStyle w:val="Hyperlink"/>
                <w:noProof/>
              </w:rPr>
              <w:t>1.2.3</w:t>
            </w:r>
            <w:r w:rsidR="00A67A68">
              <w:rPr>
                <w:rFonts w:eastAsiaTheme="minorEastAsia"/>
                <w:noProof/>
                <w:sz w:val="22"/>
                <w:lang w:val="en-US"/>
              </w:rPr>
              <w:tab/>
            </w:r>
            <w:r w:rsidR="00A67A68" w:rsidRPr="00335E16">
              <w:rPr>
                <w:rStyle w:val="Hyperlink"/>
                <w:noProof/>
              </w:rPr>
              <w:t>Audacity</w:t>
            </w:r>
            <w:r w:rsidR="00A67A68">
              <w:rPr>
                <w:noProof/>
                <w:webHidden/>
              </w:rPr>
              <w:tab/>
            </w:r>
            <w:r w:rsidR="00A67A68">
              <w:rPr>
                <w:noProof/>
                <w:webHidden/>
              </w:rPr>
              <w:fldChar w:fldCharType="begin"/>
            </w:r>
            <w:r w:rsidR="00A67A68">
              <w:rPr>
                <w:noProof/>
                <w:webHidden/>
              </w:rPr>
              <w:instrText xml:space="preserve"> PAGEREF _Toc97482599 \h </w:instrText>
            </w:r>
            <w:r w:rsidR="00A67A68">
              <w:rPr>
                <w:noProof/>
                <w:webHidden/>
              </w:rPr>
            </w:r>
            <w:r w:rsidR="00A67A68">
              <w:rPr>
                <w:noProof/>
                <w:webHidden/>
              </w:rPr>
              <w:fldChar w:fldCharType="separate"/>
            </w:r>
            <w:r w:rsidR="00A67A68">
              <w:rPr>
                <w:noProof/>
                <w:webHidden/>
              </w:rPr>
              <w:t>3</w:t>
            </w:r>
            <w:r w:rsidR="00A67A68">
              <w:rPr>
                <w:noProof/>
                <w:webHidden/>
              </w:rPr>
              <w:fldChar w:fldCharType="end"/>
            </w:r>
          </w:hyperlink>
        </w:p>
        <w:p w14:paraId="7CC896D3" w14:textId="1A504195" w:rsidR="00A67A68" w:rsidRDefault="00E43606">
          <w:pPr>
            <w:pStyle w:val="TOC2"/>
            <w:rPr>
              <w:rFonts w:eastAsiaTheme="minorEastAsia"/>
              <w:noProof/>
              <w:sz w:val="22"/>
              <w:lang w:val="en-US"/>
            </w:rPr>
          </w:pPr>
          <w:hyperlink w:anchor="_Toc97482600" w:history="1">
            <w:r w:rsidR="00A67A68" w:rsidRPr="00335E16">
              <w:rPr>
                <w:rStyle w:val="Hyperlink"/>
                <w:noProof/>
              </w:rPr>
              <w:t>1.3</w:t>
            </w:r>
            <w:r w:rsidR="00A67A68">
              <w:rPr>
                <w:rFonts w:eastAsiaTheme="minorEastAsia"/>
                <w:noProof/>
                <w:sz w:val="22"/>
                <w:lang w:val="en-US"/>
              </w:rPr>
              <w:tab/>
            </w:r>
            <w:r w:rsidR="00A67A68" w:rsidRPr="00335E16">
              <w:rPr>
                <w:rStyle w:val="Hyperlink"/>
                <w:noProof/>
              </w:rPr>
              <w:t>Grafika</w:t>
            </w:r>
            <w:r w:rsidR="00A67A68">
              <w:rPr>
                <w:noProof/>
                <w:webHidden/>
              </w:rPr>
              <w:tab/>
            </w:r>
            <w:r w:rsidR="00A67A68">
              <w:rPr>
                <w:noProof/>
                <w:webHidden/>
              </w:rPr>
              <w:fldChar w:fldCharType="begin"/>
            </w:r>
            <w:r w:rsidR="00A67A68">
              <w:rPr>
                <w:noProof/>
                <w:webHidden/>
              </w:rPr>
              <w:instrText xml:space="preserve"> PAGEREF _Toc97482600 \h </w:instrText>
            </w:r>
            <w:r w:rsidR="00A67A68">
              <w:rPr>
                <w:noProof/>
                <w:webHidden/>
              </w:rPr>
            </w:r>
            <w:r w:rsidR="00A67A68">
              <w:rPr>
                <w:noProof/>
                <w:webHidden/>
              </w:rPr>
              <w:fldChar w:fldCharType="separate"/>
            </w:r>
            <w:r w:rsidR="00A67A68">
              <w:rPr>
                <w:noProof/>
                <w:webHidden/>
              </w:rPr>
              <w:t>3</w:t>
            </w:r>
            <w:r w:rsidR="00A67A68">
              <w:rPr>
                <w:noProof/>
                <w:webHidden/>
              </w:rPr>
              <w:fldChar w:fldCharType="end"/>
            </w:r>
          </w:hyperlink>
        </w:p>
        <w:p w14:paraId="364F1A28" w14:textId="03D0DD64" w:rsidR="00A67A68" w:rsidRDefault="00E43606">
          <w:pPr>
            <w:pStyle w:val="TOC1"/>
            <w:tabs>
              <w:tab w:val="left" w:pos="720"/>
            </w:tabs>
            <w:rPr>
              <w:rFonts w:eastAsiaTheme="minorEastAsia"/>
              <w:noProof/>
              <w:sz w:val="22"/>
              <w:lang w:val="en-US"/>
            </w:rPr>
          </w:pPr>
          <w:hyperlink w:anchor="_Toc97482601" w:history="1">
            <w:r w:rsidR="00A67A68" w:rsidRPr="00335E16">
              <w:rPr>
                <w:rStyle w:val="Hyperlink"/>
                <w:noProof/>
              </w:rPr>
              <w:t>2</w:t>
            </w:r>
            <w:r w:rsidR="00A67A68">
              <w:rPr>
                <w:rFonts w:eastAsiaTheme="minorEastAsia"/>
                <w:noProof/>
                <w:sz w:val="22"/>
                <w:lang w:val="en-US"/>
              </w:rPr>
              <w:tab/>
            </w:r>
            <w:r w:rsidR="00A67A68" w:rsidRPr="00335E16">
              <w:rPr>
                <w:rStyle w:val="Hyperlink"/>
                <w:noProof/>
              </w:rPr>
              <w:t>Princip hry</w:t>
            </w:r>
            <w:r w:rsidR="00A67A68">
              <w:rPr>
                <w:noProof/>
                <w:webHidden/>
              </w:rPr>
              <w:tab/>
            </w:r>
            <w:r w:rsidR="00A67A68">
              <w:rPr>
                <w:noProof/>
                <w:webHidden/>
              </w:rPr>
              <w:fldChar w:fldCharType="begin"/>
            </w:r>
            <w:r w:rsidR="00A67A68">
              <w:rPr>
                <w:noProof/>
                <w:webHidden/>
              </w:rPr>
              <w:instrText xml:space="preserve"> PAGEREF _Toc97482601 \h </w:instrText>
            </w:r>
            <w:r w:rsidR="00A67A68">
              <w:rPr>
                <w:noProof/>
                <w:webHidden/>
              </w:rPr>
            </w:r>
            <w:r w:rsidR="00A67A68">
              <w:rPr>
                <w:noProof/>
                <w:webHidden/>
              </w:rPr>
              <w:fldChar w:fldCharType="separate"/>
            </w:r>
            <w:r w:rsidR="00A67A68">
              <w:rPr>
                <w:noProof/>
                <w:webHidden/>
              </w:rPr>
              <w:t>4</w:t>
            </w:r>
            <w:r w:rsidR="00A67A68">
              <w:rPr>
                <w:noProof/>
                <w:webHidden/>
              </w:rPr>
              <w:fldChar w:fldCharType="end"/>
            </w:r>
          </w:hyperlink>
        </w:p>
        <w:p w14:paraId="13AB53F7" w14:textId="67EEFAD7" w:rsidR="00A67A68" w:rsidRDefault="00E43606">
          <w:pPr>
            <w:pStyle w:val="TOC2"/>
            <w:rPr>
              <w:rFonts w:eastAsiaTheme="minorEastAsia"/>
              <w:noProof/>
              <w:sz w:val="22"/>
              <w:lang w:val="en-US"/>
            </w:rPr>
          </w:pPr>
          <w:hyperlink w:anchor="_Toc97482602" w:history="1">
            <w:r w:rsidR="00A67A68" w:rsidRPr="00335E16">
              <w:rPr>
                <w:rStyle w:val="Hyperlink"/>
                <w:noProof/>
              </w:rPr>
              <w:t>2.1</w:t>
            </w:r>
            <w:r w:rsidR="00A67A68">
              <w:rPr>
                <w:rFonts w:eastAsiaTheme="minorEastAsia"/>
                <w:noProof/>
                <w:sz w:val="22"/>
                <w:lang w:val="en-US"/>
              </w:rPr>
              <w:tab/>
            </w:r>
            <w:r w:rsidR="00A67A68" w:rsidRPr="00335E16">
              <w:rPr>
                <w:rStyle w:val="Hyperlink"/>
                <w:noProof/>
              </w:rPr>
              <w:t>Sokoban</w:t>
            </w:r>
            <w:r w:rsidR="00A67A68">
              <w:rPr>
                <w:noProof/>
                <w:webHidden/>
              </w:rPr>
              <w:tab/>
            </w:r>
            <w:r w:rsidR="00A67A68">
              <w:rPr>
                <w:noProof/>
                <w:webHidden/>
              </w:rPr>
              <w:fldChar w:fldCharType="begin"/>
            </w:r>
            <w:r w:rsidR="00A67A68">
              <w:rPr>
                <w:noProof/>
                <w:webHidden/>
              </w:rPr>
              <w:instrText xml:space="preserve"> PAGEREF _Toc97482602 \h </w:instrText>
            </w:r>
            <w:r w:rsidR="00A67A68">
              <w:rPr>
                <w:noProof/>
                <w:webHidden/>
              </w:rPr>
            </w:r>
            <w:r w:rsidR="00A67A68">
              <w:rPr>
                <w:noProof/>
                <w:webHidden/>
              </w:rPr>
              <w:fldChar w:fldCharType="separate"/>
            </w:r>
            <w:r w:rsidR="00A67A68">
              <w:rPr>
                <w:noProof/>
                <w:webHidden/>
              </w:rPr>
              <w:t>4</w:t>
            </w:r>
            <w:r w:rsidR="00A67A68">
              <w:rPr>
                <w:noProof/>
                <w:webHidden/>
              </w:rPr>
              <w:fldChar w:fldCharType="end"/>
            </w:r>
          </w:hyperlink>
        </w:p>
        <w:p w14:paraId="2EC0DFA2" w14:textId="34F54F9D" w:rsidR="00A67A68" w:rsidRDefault="00E43606">
          <w:pPr>
            <w:pStyle w:val="TOC2"/>
            <w:rPr>
              <w:rFonts w:eastAsiaTheme="minorEastAsia"/>
              <w:noProof/>
              <w:sz w:val="22"/>
              <w:lang w:val="en-US"/>
            </w:rPr>
          </w:pPr>
          <w:hyperlink w:anchor="_Toc97482603" w:history="1">
            <w:r w:rsidR="00A67A68" w:rsidRPr="00335E16">
              <w:rPr>
                <w:rStyle w:val="Hyperlink"/>
                <w:noProof/>
              </w:rPr>
              <w:t>2.2</w:t>
            </w:r>
            <w:r w:rsidR="00A67A68">
              <w:rPr>
                <w:rFonts w:eastAsiaTheme="minorEastAsia"/>
                <w:noProof/>
                <w:sz w:val="22"/>
                <w:lang w:val="en-US"/>
              </w:rPr>
              <w:tab/>
            </w:r>
            <w:r w:rsidR="00A67A68" w:rsidRPr="00335E16">
              <w:rPr>
                <w:rStyle w:val="Hyperlink"/>
                <w:noProof/>
              </w:rPr>
              <w:t>Vlastní rozšíření</w:t>
            </w:r>
            <w:r w:rsidR="00A67A68">
              <w:rPr>
                <w:noProof/>
                <w:webHidden/>
              </w:rPr>
              <w:tab/>
            </w:r>
            <w:r w:rsidR="00A67A68">
              <w:rPr>
                <w:noProof/>
                <w:webHidden/>
              </w:rPr>
              <w:fldChar w:fldCharType="begin"/>
            </w:r>
            <w:r w:rsidR="00A67A68">
              <w:rPr>
                <w:noProof/>
                <w:webHidden/>
              </w:rPr>
              <w:instrText xml:space="preserve"> PAGEREF _Toc97482603 \h </w:instrText>
            </w:r>
            <w:r w:rsidR="00A67A68">
              <w:rPr>
                <w:noProof/>
                <w:webHidden/>
              </w:rPr>
            </w:r>
            <w:r w:rsidR="00A67A68">
              <w:rPr>
                <w:noProof/>
                <w:webHidden/>
              </w:rPr>
              <w:fldChar w:fldCharType="separate"/>
            </w:r>
            <w:r w:rsidR="00A67A68">
              <w:rPr>
                <w:noProof/>
                <w:webHidden/>
              </w:rPr>
              <w:t>4</w:t>
            </w:r>
            <w:r w:rsidR="00A67A68">
              <w:rPr>
                <w:noProof/>
                <w:webHidden/>
              </w:rPr>
              <w:fldChar w:fldCharType="end"/>
            </w:r>
          </w:hyperlink>
        </w:p>
        <w:p w14:paraId="38500678" w14:textId="505DBC0E" w:rsidR="00A67A68" w:rsidRDefault="00E43606">
          <w:pPr>
            <w:pStyle w:val="TOC2"/>
            <w:rPr>
              <w:rFonts w:eastAsiaTheme="minorEastAsia"/>
              <w:noProof/>
              <w:sz w:val="22"/>
              <w:lang w:val="en-US"/>
            </w:rPr>
          </w:pPr>
          <w:hyperlink w:anchor="_Toc97482604" w:history="1">
            <w:r w:rsidR="00A67A68" w:rsidRPr="00335E16">
              <w:rPr>
                <w:rStyle w:val="Hyperlink"/>
                <w:noProof/>
                <w:highlight w:val="red"/>
              </w:rPr>
              <w:t>2.3</w:t>
            </w:r>
            <w:r w:rsidR="00A67A68">
              <w:rPr>
                <w:rFonts w:eastAsiaTheme="minorEastAsia"/>
                <w:noProof/>
                <w:sz w:val="22"/>
                <w:lang w:val="en-US"/>
              </w:rPr>
              <w:tab/>
            </w:r>
            <w:r w:rsidR="00A67A68" w:rsidRPr="00335E16">
              <w:rPr>
                <w:rStyle w:val="Hyperlink"/>
                <w:noProof/>
                <w:highlight w:val="red"/>
              </w:rPr>
              <w:t>Vhodny nadpis</w:t>
            </w:r>
            <w:r w:rsidR="00A67A68">
              <w:rPr>
                <w:noProof/>
                <w:webHidden/>
              </w:rPr>
              <w:tab/>
            </w:r>
            <w:r w:rsidR="00A67A68">
              <w:rPr>
                <w:noProof/>
                <w:webHidden/>
              </w:rPr>
              <w:fldChar w:fldCharType="begin"/>
            </w:r>
            <w:r w:rsidR="00A67A68">
              <w:rPr>
                <w:noProof/>
                <w:webHidden/>
              </w:rPr>
              <w:instrText xml:space="preserve"> PAGEREF _Toc97482604 \h </w:instrText>
            </w:r>
            <w:r w:rsidR="00A67A68">
              <w:rPr>
                <w:noProof/>
                <w:webHidden/>
              </w:rPr>
            </w:r>
            <w:r w:rsidR="00A67A68">
              <w:rPr>
                <w:noProof/>
                <w:webHidden/>
              </w:rPr>
              <w:fldChar w:fldCharType="separate"/>
            </w:r>
            <w:r w:rsidR="00A67A68">
              <w:rPr>
                <w:noProof/>
                <w:webHidden/>
              </w:rPr>
              <w:t>4</w:t>
            </w:r>
            <w:r w:rsidR="00A67A68">
              <w:rPr>
                <w:noProof/>
                <w:webHidden/>
              </w:rPr>
              <w:fldChar w:fldCharType="end"/>
            </w:r>
          </w:hyperlink>
        </w:p>
        <w:p w14:paraId="71150168" w14:textId="50CDDC91" w:rsidR="00A67A68" w:rsidRDefault="00E43606">
          <w:pPr>
            <w:pStyle w:val="TOC1"/>
            <w:tabs>
              <w:tab w:val="left" w:pos="720"/>
            </w:tabs>
            <w:rPr>
              <w:rFonts w:eastAsiaTheme="minorEastAsia"/>
              <w:noProof/>
              <w:sz w:val="22"/>
              <w:lang w:val="en-US"/>
            </w:rPr>
          </w:pPr>
          <w:hyperlink w:anchor="_Toc97482605" w:history="1">
            <w:r w:rsidR="00A67A68" w:rsidRPr="00335E16">
              <w:rPr>
                <w:rStyle w:val="Hyperlink"/>
                <w:noProof/>
              </w:rPr>
              <w:t>3</w:t>
            </w:r>
            <w:r w:rsidR="00A67A68">
              <w:rPr>
                <w:rFonts w:eastAsiaTheme="minorEastAsia"/>
                <w:noProof/>
                <w:sz w:val="22"/>
                <w:lang w:val="en-US"/>
              </w:rPr>
              <w:tab/>
            </w:r>
            <w:r w:rsidR="00A67A68" w:rsidRPr="00335E16">
              <w:rPr>
                <w:rStyle w:val="Hyperlink"/>
                <w:noProof/>
              </w:rPr>
              <w:t>Vývoj</w:t>
            </w:r>
            <w:r w:rsidR="00A67A68">
              <w:rPr>
                <w:noProof/>
                <w:webHidden/>
              </w:rPr>
              <w:tab/>
            </w:r>
            <w:r w:rsidR="00A67A68">
              <w:rPr>
                <w:noProof/>
                <w:webHidden/>
              </w:rPr>
              <w:fldChar w:fldCharType="begin"/>
            </w:r>
            <w:r w:rsidR="00A67A68">
              <w:rPr>
                <w:noProof/>
                <w:webHidden/>
              </w:rPr>
              <w:instrText xml:space="preserve"> PAGEREF _Toc97482605 \h </w:instrText>
            </w:r>
            <w:r w:rsidR="00A67A68">
              <w:rPr>
                <w:noProof/>
                <w:webHidden/>
              </w:rPr>
            </w:r>
            <w:r w:rsidR="00A67A68">
              <w:rPr>
                <w:noProof/>
                <w:webHidden/>
              </w:rPr>
              <w:fldChar w:fldCharType="separate"/>
            </w:r>
            <w:r w:rsidR="00A67A68">
              <w:rPr>
                <w:noProof/>
                <w:webHidden/>
              </w:rPr>
              <w:t>5</w:t>
            </w:r>
            <w:r w:rsidR="00A67A68">
              <w:rPr>
                <w:noProof/>
                <w:webHidden/>
              </w:rPr>
              <w:fldChar w:fldCharType="end"/>
            </w:r>
          </w:hyperlink>
        </w:p>
        <w:p w14:paraId="4DE3EE7D" w14:textId="0F499747" w:rsidR="00A67A68" w:rsidRDefault="00E43606">
          <w:pPr>
            <w:pStyle w:val="TOC2"/>
            <w:rPr>
              <w:rFonts w:eastAsiaTheme="minorEastAsia"/>
              <w:noProof/>
              <w:sz w:val="22"/>
              <w:lang w:val="en-US"/>
            </w:rPr>
          </w:pPr>
          <w:hyperlink w:anchor="_Toc97482606" w:history="1">
            <w:r w:rsidR="00A67A68" w:rsidRPr="00335E16">
              <w:rPr>
                <w:rStyle w:val="Hyperlink"/>
                <w:noProof/>
              </w:rPr>
              <w:t>3.1</w:t>
            </w:r>
            <w:r w:rsidR="00A67A68">
              <w:rPr>
                <w:rFonts w:eastAsiaTheme="minorEastAsia"/>
                <w:noProof/>
                <w:sz w:val="22"/>
                <w:lang w:val="en-US"/>
              </w:rPr>
              <w:tab/>
            </w:r>
            <w:r w:rsidR="00A67A68" w:rsidRPr="00335E16">
              <w:rPr>
                <w:rStyle w:val="Hyperlink"/>
                <w:noProof/>
              </w:rPr>
              <w:t>Datová struktura</w:t>
            </w:r>
            <w:r w:rsidR="00A67A68">
              <w:rPr>
                <w:noProof/>
                <w:webHidden/>
              </w:rPr>
              <w:tab/>
            </w:r>
            <w:r w:rsidR="00A67A68">
              <w:rPr>
                <w:noProof/>
                <w:webHidden/>
              </w:rPr>
              <w:fldChar w:fldCharType="begin"/>
            </w:r>
            <w:r w:rsidR="00A67A68">
              <w:rPr>
                <w:noProof/>
                <w:webHidden/>
              </w:rPr>
              <w:instrText xml:space="preserve"> PAGEREF _Toc97482606 \h </w:instrText>
            </w:r>
            <w:r w:rsidR="00A67A68">
              <w:rPr>
                <w:noProof/>
                <w:webHidden/>
              </w:rPr>
            </w:r>
            <w:r w:rsidR="00A67A68">
              <w:rPr>
                <w:noProof/>
                <w:webHidden/>
              </w:rPr>
              <w:fldChar w:fldCharType="separate"/>
            </w:r>
            <w:r w:rsidR="00A67A68">
              <w:rPr>
                <w:noProof/>
                <w:webHidden/>
              </w:rPr>
              <w:t>5</w:t>
            </w:r>
            <w:r w:rsidR="00A67A68">
              <w:rPr>
                <w:noProof/>
                <w:webHidden/>
              </w:rPr>
              <w:fldChar w:fldCharType="end"/>
            </w:r>
          </w:hyperlink>
        </w:p>
        <w:p w14:paraId="3C41070E" w14:textId="0278EC69" w:rsidR="00A67A68" w:rsidRDefault="00E43606">
          <w:pPr>
            <w:pStyle w:val="TOC3"/>
            <w:rPr>
              <w:rFonts w:eastAsiaTheme="minorEastAsia"/>
              <w:noProof/>
              <w:sz w:val="22"/>
              <w:lang w:val="en-US"/>
            </w:rPr>
          </w:pPr>
          <w:hyperlink w:anchor="_Toc97482607" w:history="1">
            <w:r w:rsidR="00A67A68" w:rsidRPr="00335E16">
              <w:rPr>
                <w:rStyle w:val="Hyperlink"/>
                <w:noProof/>
              </w:rPr>
              <w:t>3.1.1</w:t>
            </w:r>
            <w:r w:rsidR="00A67A68">
              <w:rPr>
                <w:rFonts w:eastAsiaTheme="minorEastAsia"/>
                <w:noProof/>
                <w:sz w:val="22"/>
                <w:lang w:val="en-US"/>
              </w:rPr>
              <w:tab/>
            </w:r>
            <w:r w:rsidR="00A67A68" w:rsidRPr="00335E16">
              <w:rPr>
                <w:rStyle w:val="Hyperlink"/>
                <w:noProof/>
              </w:rPr>
              <w:t>Vlastní datové typy</w:t>
            </w:r>
            <w:r w:rsidR="00A67A68">
              <w:rPr>
                <w:noProof/>
                <w:webHidden/>
              </w:rPr>
              <w:tab/>
            </w:r>
            <w:r w:rsidR="00A67A68">
              <w:rPr>
                <w:noProof/>
                <w:webHidden/>
              </w:rPr>
              <w:fldChar w:fldCharType="begin"/>
            </w:r>
            <w:r w:rsidR="00A67A68">
              <w:rPr>
                <w:noProof/>
                <w:webHidden/>
              </w:rPr>
              <w:instrText xml:space="preserve"> PAGEREF _Toc97482607 \h </w:instrText>
            </w:r>
            <w:r w:rsidR="00A67A68">
              <w:rPr>
                <w:noProof/>
                <w:webHidden/>
              </w:rPr>
            </w:r>
            <w:r w:rsidR="00A67A68">
              <w:rPr>
                <w:noProof/>
                <w:webHidden/>
              </w:rPr>
              <w:fldChar w:fldCharType="separate"/>
            </w:r>
            <w:r w:rsidR="00A67A68">
              <w:rPr>
                <w:noProof/>
                <w:webHidden/>
              </w:rPr>
              <w:t>5</w:t>
            </w:r>
            <w:r w:rsidR="00A67A68">
              <w:rPr>
                <w:noProof/>
                <w:webHidden/>
              </w:rPr>
              <w:fldChar w:fldCharType="end"/>
            </w:r>
          </w:hyperlink>
        </w:p>
        <w:p w14:paraId="25B86F2B" w14:textId="19653BA6" w:rsidR="00A67A68" w:rsidRDefault="00E43606">
          <w:pPr>
            <w:pStyle w:val="TOC3"/>
            <w:rPr>
              <w:rFonts w:eastAsiaTheme="minorEastAsia"/>
              <w:noProof/>
              <w:sz w:val="22"/>
              <w:lang w:val="en-US"/>
            </w:rPr>
          </w:pPr>
          <w:hyperlink w:anchor="_Toc97482608" w:history="1">
            <w:r w:rsidR="00A67A68" w:rsidRPr="00335E16">
              <w:rPr>
                <w:rStyle w:val="Hyperlink"/>
                <w:noProof/>
              </w:rPr>
              <w:t>3.1.2</w:t>
            </w:r>
            <w:r w:rsidR="00A67A68">
              <w:rPr>
                <w:rFonts w:eastAsiaTheme="minorEastAsia"/>
                <w:noProof/>
                <w:sz w:val="22"/>
                <w:lang w:val="en-US"/>
              </w:rPr>
              <w:tab/>
            </w:r>
            <w:r w:rsidR="00A67A68" w:rsidRPr="00335E16">
              <w:rPr>
                <w:rStyle w:val="Hyperlink"/>
                <w:noProof/>
              </w:rPr>
              <w:t>Entity</w:t>
            </w:r>
            <w:r w:rsidR="00A67A68">
              <w:rPr>
                <w:noProof/>
                <w:webHidden/>
              </w:rPr>
              <w:tab/>
            </w:r>
            <w:r w:rsidR="00A67A68">
              <w:rPr>
                <w:noProof/>
                <w:webHidden/>
              </w:rPr>
              <w:fldChar w:fldCharType="begin"/>
            </w:r>
            <w:r w:rsidR="00A67A68">
              <w:rPr>
                <w:noProof/>
                <w:webHidden/>
              </w:rPr>
              <w:instrText xml:space="preserve"> PAGEREF _Toc97482608 \h </w:instrText>
            </w:r>
            <w:r w:rsidR="00A67A68">
              <w:rPr>
                <w:noProof/>
                <w:webHidden/>
              </w:rPr>
            </w:r>
            <w:r w:rsidR="00A67A68">
              <w:rPr>
                <w:noProof/>
                <w:webHidden/>
              </w:rPr>
              <w:fldChar w:fldCharType="separate"/>
            </w:r>
            <w:r w:rsidR="00A67A68">
              <w:rPr>
                <w:noProof/>
                <w:webHidden/>
              </w:rPr>
              <w:t>5</w:t>
            </w:r>
            <w:r w:rsidR="00A67A68">
              <w:rPr>
                <w:noProof/>
                <w:webHidden/>
              </w:rPr>
              <w:fldChar w:fldCharType="end"/>
            </w:r>
          </w:hyperlink>
        </w:p>
        <w:p w14:paraId="2F8D783F" w14:textId="14066975" w:rsidR="00A67A68" w:rsidRDefault="00E43606">
          <w:pPr>
            <w:pStyle w:val="TOC3"/>
            <w:rPr>
              <w:rFonts w:eastAsiaTheme="minorEastAsia"/>
              <w:noProof/>
              <w:sz w:val="22"/>
              <w:lang w:val="en-US"/>
            </w:rPr>
          </w:pPr>
          <w:hyperlink w:anchor="_Toc97482609" w:history="1">
            <w:r w:rsidR="00A67A68" w:rsidRPr="00335E16">
              <w:rPr>
                <w:rStyle w:val="Hyperlink"/>
                <w:noProof/>
              </w:rPr>
              <w:t>3.1.3</w:t>
            </w:r>
            <w:r w:rsidR="00A67A68">
              <w:rPr>
                <w:rFonts w:eastAsiaTheme="minorEastAsia"/>
                <w:noProof/>
                <w:sz w:val="22"/>
                <w:lang w:val="en-US"/>
              </w:rPr>
              <w:tab/>
            </w:r>
            <w:r w:rsidR="00A67A68" w:rsidRPr="00335E16">
              <w:rPr>
                <w:rStyle w:val="Hyperlink"/>
                <w:noProof/>
              </w:rPr>
              <w:t>Rozhraní</w:t>
            </w:r>
            <w:r w:rsidR="00A67A68">
              <w:rPr>
                <w:noProof/>
                <w:webHidden/>
              </w:rPr>
              <w:tab/>
            </w:r>
            <w:r w:rsidR="00A67A68">
              <w:rPr>
                <w:noProof/>
                <w:webHidden/>
              </w:rPr>
              <w:fldChar w:fldCharType="begin"/>
            </w:r>
            <w:r w:rsidR="00A67A68">
              <w:rPr>
                <w:noProof/>
                <w:webHidden/>
              </w:rPr>
              <w:instrText xml:space="preserve"> PAGEREF _Toc97482609 \h </w:instrText>
            </w:r>
            <w:r w:rsidR="00A67A68">
              <w:rPr>
                <w:noProof/>
                <w:webHidden/>
              </w:rPr>
            </w:r>
            <w:r w:rsidR="00A67A68">
              <w:rPr>
                <w:noProof/>
                <w:webHidden/>
              </w:rPr>
              <w:fldChar w:fldCharType="separate"/>
            </w:r>
            <w:r w:rsidR="00A67A68">
              <w:rPr>
                <w:noProof/>
                <w:webHidden/>
              </w:rPr>
              <w:t>5</w:t>
            </w:r>
            <w:r w:rsidR="00A67A68">
              <w:rPr>
                <w:noProof/>
                <w:webHidden/>
              </w:rPr>
              <w:fldChar w:fldCharType="end"/>
            </w:r>
          </w:hyperlink>
        </w:p>
        <w:p w14:paraId="614AE87E" w14:textId="0FC3A23D" w:rsidR="00A67A68" w:rsidRDefault="00E43606">
          <w:pPr>
            <w:pStyle w:val="TOC3"/>
            <w:rPr>
              <w:rFonts w:eastAsiaTheme="minorEastAsia"/>
              <w:noProof/>
              <w:sz w:val="22"/>
              <w:lang w:val="en-US"/>
            </w:rPr>
          </w:pPr>
          <w:hyperlink w:anchor="_Toc97482610" w:history="1">
            <w:r w:rsidR="00A67A68" w:rsidRPr="00335E16">
              <w:rPr>
                <w:rStyle w:val="Hyperlink"/>
                <w:noProof/>
              </w:rPr>
              <w:t>3.1.4</w:t>
            </w:r>
            <w:r w:rsidR="00A67A68">
              <w:rPr>
                <w:rFonts w:eastAsiaTheme="minorEastAsia"/>
                <w:noProof/>
                <w:sz w:val="22"/>
                <w:lang w:val="en-US"/>
              </w:rPr>
              <w:tab/>
            </w:r>
            <w:r w:rsidR="00A67A68" w:rsidRPr="00335E16">
              <w:rPr>
                <w:rStyle w:val="Hyperlink"/>
                <w:noProof/>
              </w:rPr>
              <w:t>Levely</w:t>
            </w:r>
            <w:r w:rsidR="00A67A68">
              <w:rPr>
                <w:noProof/>
                <w:webHidden/>
              </w:rPr>
              <w:tab/>
            </w:r>
            <w:r w:rsidR="00A67A68">
              <w:rPr>
                <w:noProof/>
                <w:webHidden/>
              </w:rPr>
              <w:fldChar w:fldCharType="begin"/>
            </w:r>
            <w:r w:rsidR="00A67A68">
              <w:rPr>
                <w:noProof/>
                <w:webHidden/>
              </w:rPr>
              <w:instrText xml:space="preserve"> PAGEREF _Toc97482610 \h </w:instrText>
            </w:r>
            <w:r w:rsidR="00A67A68">
              <w:rPr>
                <w:noProof/>
                <w:webHidden/>
              </w:rPr>
            </w:r>
            <w:r w:rsidR="00A67A68">
              <w:rPr>
                <w:noProof/>
                <w:webHidden/>
              </w:rPr>
              <w:fldChar w:fldCharType="separate"/>
            </w:r>
            <w:r w:rsidR="00A67A68">
              <w:rPr>
                <w:noProof/>
                <w:webHidden/>
              </w:rPr>
              <w:t>7</w:t>
            </w:r>
            <w:r w:rsidR="00A67A68">
              <w:rPr>
                <w:noProof/>
                <w:webHidden/>
              </w:rPr>
              <w:fldChar w:fldCharType="end"/>
            </w:r>
          </w:hyperlink>
        </w:p>
        <w:p w14:paraId="11C6214A" w14:textId="2C96E14D" w:rsidR="00A67A68" w:rsidRDefault="00E43606">
          <w:pPr>
            <w:pStyle w:val="TOC2"/>
            <w:rPr>
              <w:rFonts w:eastAsiaTheme="minorEastAsia"/>
              <w:noProof/>
              <w:sz w:val="22"/>
              <w:lang w:val="en-US"/>
            </w:rPr>
          </w:pPr>
          <w:hyperlink w:anchor="_Toc97482611" w:history="1">
            <w:r w:rsidR="00A67A68" w:rsidRPr="00335E16">
              <w:rPr>
                <w:rStyle w:val="Hyperlink"/>
                <w:noProof/>
              </w:rPr>
              <w:t>3.2</w:t>
            </w:r>
            <w:r w:rsidR="00A67A68">
              <w:rPr>
                <w:rFonts w:eastAsiaTheme="minorEastAsia"/>
                <w:noProof/>
                <w:sz w:val="22"/>
                <w:lang w:val="en-US"/>
              </w:rPr>
              <w:tab/>
            </w:r>
            <w:r w:rsidR="00A67A68" w:rsidRPr="00335E16">
              <w:rPr>
                <w:rStyle w:val="Hyperlink"/>
                <w:noProof/>
              </w:rPr>
              <w:t>Editor</w:t>
            </w:r>
            <w:r w:rsidR="00A67A68">
              <w:rPr>
                <w:noProof/>
                <w:webHidden/>
              </w:rPr>
              <w:tab/>
            </w:r>
            <w:r w:rsidR="00A67A68">
              <w:rPr>
                <w:noProof/>
                <w:webHidden/>
              </w:rPr>
              <w:fldChar w:fldCharType="begin"/>
            </w:r>
            <w:r w:rsidR="00A67A68">
              <w:rPr>
                <w:noProof/>
                <w:webHidden/>
              </w:rPr>
              <w:instrText xml:space="preserve"> PAGEREF _Toc97482611 \h </w:instrText>
            </w:r>
            <w:r w:rsidR="00A67A68">
              <w:rPr>
                <w:noProof/>
                <w:webHidden/>
              </w:rPr>
            </w:r>
            <w:r w:rsidR="00A67A68">
              <w:rPr>
                <w:noProof/>
                <w:webHidden/>
              </w:rPr>
              <w:fldChar w:fldCharType="separate"/>
            </w:r>
            <w:r w:rsidR="00A67A68">
              <w:rPr>
                <w:noProof/>
                <w:webHidden/>
              </w:rPr>
              <w:t>8</w:t>
            </w:r>
            <w:r w:rsidR="00A67A68">
              <w:rPr>
                <w:noProof/>
                <w:webHidden/>
              </w:rPr>
              <w:fldChar w:fldCharType="end"/>
            </w:r>
          </w:hyperlink>
        </w:p>
        <w:p w14:paraId="78F7BC7E" w14:textId="07C89456" w:rsidR="00A67A68" w:rsidRDefault="00E43606">
          <w:pPr>
            <w:pStyle w:val="TOC2"/>
            <w:rPr>
              <w:rFonts w:eastAsiaTheme="minorEastAsia"/>
              <w:noProof/>
              <w:sz w:val="22"/>
              <w:lang w:val="en-US"/>
            </w:rPr>
          </w:pPr>
          <w:hyperlink w:anchor="_Toc97482612" w:history="1">
            <w:r w:rsidR="00A67A68" w:rsidRPr="00335E16">
              <w:rPr>
                <w:rStyle w:val="Hyperlink"/>
                <w:noProof/>
              </w:rPr>
              <w:t>3.3</w:t>
            </w:r>
            <w:r w:rsidR="00A67A68">
              <w:rPr>
                <w:rFonts w:eastAsiaTheme="minorEastAsia"/>
                <w:noProof/>
                <w:sz w:val="22"/>
                <w:lang w:val="en-US"/>
              </w:rPr>
              <w:tab/>
            </w:r>
            <w:r w:rsidR="00A67A68" w:rsidRPr="00335E16">
              <w:rPr>
                <w:rStyle w:val="Hyperlink"/>
                <w:noProof/>
              </w:rPr>
              <w:t>Cyklus hry</w:t>
            </w:r>
            <w:r w:rsidR="00A67A68">
              <w:rPr>
                <w:noProof/>
                <w:webHidden/>
              </w:rPr>
              <w:tab/>
            </w:r>
            <w:r w:rsidR="00A67A68">
              <w:rPr>
                <w:noProof/>
                <w:webHidden/>
              </w:rPr>
              <w:fldChar w:fldCharType="begin"/>
            </w:r>
            <w:r w:rsidR="00A67A68">
              <w:rPr>
                <w:noProof/>
                <w:webHidden/>
              </w:rPr>
              <w:instrText xml:space="preserve"> PAGEREF _Toc97482612 \h </w:instrText>
            </w:r>
            <w:r w:rsidR="00A67A68">
              <w:rPr>
                <w:noProof/>
                <w:webHidden/>
              </w:rPr>
            </w:r>
            <w:r w:rsidR="00A67A68">
              <w:rPr>
                <w:noProof/>
                <w:webHidden/>
              </w:rPr>
              <w:fldChar w:fldCharType="separate"/>
            </w:r>
            <w:r w:rsidR="00A67A68">
              <w:rPr>
                <w:noProof/>
                <w:webHidden/>
              </w:rPr>
              <w:t>9</w:t>
            </w:r>
            <w:r w:rsidR="00A67A68">
              <w:rPr>
                <w:noProof/>
                <w:webHidden/>
              </w:rPr>
              <w:fldChar w:fldCharType="end"/>
            </w:r>
          </w:hyperlink>
        </w:p>
        <w:p w14:paraId="530718D8" w14:textId="68A91625" w:rsidR="00A67A68" w:rsidRDefault="00E43606">
          <w:pPr>
            <w:pStyle w:val="TOC3"/>
            <w:rPr>
              <w:rFonts w:eastAsiaTheme="minorEastAsia"/>
              <w:noProof/>
              <w:sz w:val="22"/>
              <w:lang w:val="en-US"/>
            </w:rPr>
          </w:pPr>
          <w:hyperlink w:anchor="_Toc97482613" w:history="1">
            <w:r w:rsidR="00A67A68" w:rsidRPr="00335E16">
              <w:rPr>
                <w:rStyle w:val="Hyperlink"/>
                <w:noProof/>
              </w:rPr>
              <w:t>3.3.1</w:t>
            </w:r>
            <w:r w:rsidR="00A67A68">
              <w:rPr>
                <w:rFonts w:eastAsiaTheme="minorEastAsia"/>
                <w:noProof/>
                <w:sz w:val="22"/>
                <w:lang w:val="en-US"/>
              </w:rPr>
              <w:tab/>
            </w:r>
            <w:r w:rsidR="00A67A68" w:rsidRPr="00335E16">
              <w:rPr>
                <w:rStyle w:val="Hyperlink"/>
                <w:noProof/>
              </w:rPr>
              <w:t>Načtení</w:t>
            </w:r>
            <w:r w:rsidR="00A67A68">
              <w:rPr>
                <w:noProof/>
                <w:webHidden/>
              </w:rPr>
              <w:tab/>
            </w:r>
            <w:r w:rsidR="00A67A68">
              <w:rPr>
                <w:noProof/>
                <w:webHidden/>
              </w:rPr>
              <w:fldChar w:fldCharType="begin"/>
            </w:r>
            <w:r w:rsidR="00A67A68">
              <w:rPr>
                <w:noProof/>
                <w:webHidden/>
              </w:rPr>
              <w:instrText xml:space="preserve"> PAGEREF _Toc97482613 \h </w:instrText>
            </w:r>
            <w:r w:rsidR="00A67A68">
              <w:rPr>
                <w:noProof/>
                <w:webHidden/>
              </w:rPr>
            </w:r>
            <w:r w:rsidR="00A67A68">
              <w:rPr>
                <w:noProof/>
                <w:webHidden/>
              </w:rPr>
              <w:fldChar w:fldCharType="separate"/>
            </w:r>
            <w:r w:rsidR="00A67A68">
              <w:rPr>
                <w:noProof/>
                <w:webHidden/>
              </w:rPr>
              <w:t>9</w:t>
            </w:r>
            <w:r w:rsidR="00A67A68">
              <w:rPr>
                <w:noProof/>
                <w:webHidden/>
              </w:rPr>
              <w:fldChar w:fldCharType="end"/>
            </w:r>
          </w:hyperlink>
        </w:p>
        <w:p w14:paraId="52510609" w14:textId="7AA91D5E" w:rsidR="00A67A68" w:rsidRDefault="00E43606">
          <w:pPr>
            <w:pStyle w:val="TOC3"/>
            <w:rPr>
              <w:rFonts w:eastAsiaTheme="minorEastAsia"/>
              <w:noProof/>
              <w:sz w:val="22"/>
              <w:lang w:val="en-US"/>
            </w:rPr>
          </w:pPr>
          <w:hyperlink w:anchor="_Toc97482614" w:history="1">
            <w:r w:rsidR="00A67A68" w:rsidRPr="00335E16">
              <w:rPr>
                <w:rStyle w:val="Hyperlink"/>
                <w:noProof/>
              </w:rPr>
              <w:t>3.3.2</w:t>
            </w:r>
            <w:r w:rsidR="00A67A68">
              <w:rPr>
                <w:rFonts w:eastAsiaTheme="minorEastAsia"/>
                <w:noProof/>
                <w:sz w:val="22"/>
                <w:lang w:val="en-US"/>
              </w:rPr>
              <w:tab/>
            </w:r>
            <w:r w:rsidR="00A67A68" w:rsidRPr="00335E16">
              <w:rPr>
                <w:rStyle w:val="Hyperlink"/>
                <w:noProof/>
              </w:rPr>
              <w:t>Vykreslování</w:t>
            </w:r>
            <w:r w:rsidR="00A67A68">
              <w:rPr>
                <w:noProof/>
                <w:webHidden/>
              </w:rPr>
              <w:tab/>
            </w:r>
            <w:r w:rsidR="00A67A68">
              <w:rPr>
                <w:noProof/>
                <w:webHidden/>
              </w:rPr>
              <w:fldChar w:fldCharType="begin"/>
            </w:r>
            <w:r w:rsidR="00A67A68">
              <w:rPr>
                <w:noProof/>
                <w:webHidden/>
              </w:rPr>
              <w:instrText xml:space="preserve"> PAGEREF _Toc97482614 \h </w:instrText>
            </w:r>
            <w:r w:rsidR="00A67A68">
              <w:rPr>
                <w:noProof/>
                <w:webHidden/>
              </w:rPr>
            </w:r>
            <w:r w:rsidR="00A67A68">
              <w:rPr>
                <w:noProof/>
                <w:webHidden/>
              </w:rPr>
              <w:fldChar w:fldCharType="separate"/>
            </w:r>
            <w:r w:rsidR="00A67A68">
              <w:rPr>
                <w:noProof/>
                <w:webHidden/>
              </w:rPr>
              <w:t>9</w:t>
            </w:r>
            <w:r w:rsidR="00A67A68">
              <w:rPr>
                <w:noProof/>
                <w:webHidden/>
              </w:rPr>
              <w:fldChar w:fldCharType="end"/>
            </w:r>
          </w:hyperlink>
        </w:p>
        <w:p w14:paraId="096172DF" w14:textId="66854B6B" w:rsidR="00A67A68" w:rsidRDefault="00E43606">
          <w:pPr>
            <w:pStyle w:val="TOC3"/>
            <w:rPr>
              <w:rFonts w:eastAsiaTheme="minorEastAsia"/>
              <w:noProof/>
              <w:sz w:val="22"/>
              <w:lang w:val="en-US"/>
            </w:rPr>
          </w:pPr>
          <w:hyperlink w:anchor="_Toc97482615" w:history="1">
            <w:r w:rsidR="00A67A68" w:rsidRPr="00335E16">
              <w:rPr>
                <w:rStyle w:val="Hyperlink"/>
                <w:noProof/>
              </w:rPr>
              <w:t>3.3.3</w:t>
            </w:r>
            <w:r w:rsidR="00A67A68">
              <w:rPr>
                <w:rFonts w:eastAsiaTheme="minorEastAsia"/>
                <w:noProof/>
                <w:sz w:val="22"/>
                <w:lang w:val="en-US"/>
              </w:rPr>
              <w:tab/>
            </w:r>
            <w:r w:rsidR="00A67A68" w:rsidRPr="00335E16">
              <w:rPr>
                <w:rStyle w:val="Hyperlink"/>
                <w:noProof/>
              </w:rPr>
              <w:t>Reakce na vstup</w:t>
            </w:r>
            <w:r w:rsidR="00A67A68">
              <w:rPr>
                <w:noProof/>
                <w:webHidden/>
              </w:rPr>
              <w:tab/>
            </w:r>
            <w:r w:rsidR="00A67A68">
              <w:rPr>
                <w:noProof/>
                <w:webHidden/>
              </w:rPr>
              <w:fldChar w:fldCharType="begin"/>
            </w:r>
            <w:r w:rsidR="00A67A68">
              <w:rPr>
                <w:noProof/>
                <w:webHidden/>
              </w:rPr>
              <w:instrText xml:space="preserve"> PAGEREF _Toc97482615 \h </w:instrText>
            </w:r>
            <w:r w:rsidR="00A67A68">
              <w:rPr>
                <w:noProof/>
                <w:webHidden/>
              </w:rPr>
            </w:r>
            <w:r w:rsidR="00A67A68">
              <w:rPr>
                <w:noProof/>
                <w:webHidden/>
              </w:rPr>
              <w:fldChar w:fldCharType="separate"/>
            </w:r>
            <w:r w:rsidR="00A67A68">
              <w:rPr>
                <w:noProof/>
                <w:webHidden/>
              </w:rPr>
              <w:t>11</w:t>
            </w:r>
            <w:r w:rsidR="00A67A68">
              <w:rPr>
                <w:noProof/>
                <w:webHidden/>
              </w:rPr>
              <w:fldChar w:fldCharType="end"/>
            </w:r>
          </w:hyperlink>
        </w:p>
        <w:p w14:paraId="7A808231" w14:textId="67409220" w:rsidR="00A67A68" w:rsidRDefault="00E43606">
          <w:pPr>
            <w:pStyle w:val="TOC1"/>
            <w:rPr>
              <w:rFonts w:eastAsiaTheme="minorEastAsia"/>
              <w:noProof/>
              <w:sz w:val="22"/>
              <w:lang w:val="en-US"/>
            </w:rPr>
          </w:pPr>
          <w:hyperlink w:anchor="_Toc97482616" w:history="1">
            <w:r w:rsidR="00A67A68" w:rsidRPr="00335E16">
              <w:rPr>
                <w:rStyle w:val="Hyperlink"/>
                <w:noProof/>
              </w:rPr>
              <w:t>Závěr</w:t>
            </w:r>
            <w:r w:rsidR="00A67A68">
              <w:rPr>
                <w:noProof/>
                <w:webHidden/>
              </w:rPr>
              <w:tab/>
            </w:r>
            <w:r w:rsidR="00A67A68">
              <w:rPr>
                <w:noProof/>
                <w:webHidden/>
              </w:rPr>
              <w:fldChar w:fldCharType="begin"/>
            </w:r>
            <w:r w:rsidR="00A67A68">
              <w:rPr>
                <w:noProof/>
                <w:webHidden/>
              </w:rPr>
              <w:instrText xml:space="preserve"> PAGEREF _Toc97482616 \h </w:instrText>
            </w:r>
            <w:r w:rsidR="00A67A68">
              <w:rPr>
                <w:noProof/>
                <w:webHidden/>
              </w:rPr>
            </w:r>
            <w:r w:rsidR="00A67A68">
              <w:rPr>
                <w:noProof/>
                <w:webHidden/>
              </w:rPr>
              <w:fldChar w:fldCharType="separate"/>
            </w:r>
            <w:r w:rsidR="00A67A68">
              <w:rPr>
                <w:noProof/>
                <w:webHidden/>
              </w:rPr>
              <w:t>16</w:t>
            </w:r>
            <w:r w:rsidR="00A67A68">
              <w:rPr>
                <w:noProof/>
                <w:webHidden/>
              </w:rPr>
              <w:fldChar w:fldCharType="end"/>
            </w:r>
          </w:hyperlink>
        </w:p>
        <w:p w14:paraId="2F0F7FF2" w14:textId="60CC5965" w:rsidR="00A67A68" w:rsidRDefault="00E43606">
          <w:pPr>
            <w:pStyle w:val="TOC1"/>
            <w:rPr>
              <w:rFonts w:eastAsiaTheme="minorEastAsia"/>
              <w:noProof/>
              <w:sz w:val="22"/>
              <w:lang w:val="en-US"/>
            </w:rPr>
          </w:pPr>
          <w:hyperlink w:anchor="_Toc97482617" w:history="1">
            <w:r w:rsidR="00A67A68" w:rsidRPr="00335E16">
              <w:rPr>
                <w:rStyle w:val="Hyperlink"/>
                <w:noProof/>
              </w:rPr>
              <w:t>Seznam zkratek a odborných výrazů</w:t>
            </w:r>
            <w:r w:rsidR="00A67A68">
              <w:rPr>
                <w:noProof/>
                <w:webHidden/>
              </w:rPr>
              <w:tab/>
            </w:r>
            <w:r w:rsidR="00A67A68">
              <w:rPr>
                <w:noProof/>
                <w:webHidden/>
              </w:rPr>
              <w:fldChar w:fldCharType="begin"/>
            </w:r>
            <w:r w:rsidR="00A67A68">
              <w:rPr>
                <w:noProof/>
                <w:webHidden/>
              </w:rPr>
              <w:instrText xml:space="preserve"> PAGEREF _Toc97482617 \h </w:instrText>
            </w:r>
            <w:r w:rsidR="00A67A68">
              <w:rPr>
                <w:noProof/>
                <w:webHidden/>
              </w:rPr>
            </w:r>
            <w:r w:rsidR="00A67A68">
              <w:rPr>
                <w:noProof/>
                <w:webHidden/>
              </w:rPr>
              <w:fldChar w:fldCharType="separate"/>
            </w:r>
            <w:r w:rsidR="00A67A68">
              <w:rPr>
                <w:noProof/>
                <w:webHidden/>
              </w:rPr>
              <w:t>17</w:t>
            </w:r>
            <w:r w:rsidR="00A67A68">
              <w:rPr>
                <w:noProof/>
                <w:webHidden/>
              </w:rPr>
              <w:fldChar w:fldCharType="end"/>
            </w:r>
          </w:hyperlink>
        </w:p>
        <w:p w14:paraId="00AC415B" w14:textId="59777B0D" w:rsidR="00A67A68" w:rsidRDefault="00E43606">
          <w:pPr>
            <w:pStyle w:val="TOC1"/>
            <w:rPr>
              <w:rFonts w:eastAsiaTheme="minorEastAsia"/>
              <w:noProof/>
              <w:sz w:val="22"/>
              <w:lang w:val="en-US"/>
            </w:rPr>
          </w:pPr>
          <w:hyperlink w:anchor="_Toc97482618" w:history="1">
            <w:r w:rsidR="00A67A68" w:rsidRPr="00335E16">
              <w:rPr>
                <w:rStyle w:val="Hyperlink"/>
                <w:noProof/>
              </w:rPr>
              <w:t>Seznam obrázků</w:t>
            </w:r>
            <w:r w:rsidR="00A67A68">
              <w:rPr>
                <w:noProof/>
                <w:webHidden/>
              </w:rPr>
              <w:tab/>
            </w:r>
            <w:r w:rsidR="00A67A68">
              <w:rPr>
                <w:noProof/>
                <w:webHidden/>
              </w:rPr>
              <w:fldChar w:fldCharType="begin"/>
            </w:r>
            <w:r w:rsidR="00A67A68">
              <w:rPr>
                <w:noProof/>
                <w:webHidden/>
              </w:rPr>
              <w:instrText xml:space="preserve"> PAGEREF _Toc97482618 \h </w:instrText>
            </w:r>
            <w:r w:rsidR="00A67A68">
              <w:rPr>
                <w:noProof/>
                <w:webHidden/>
              </w:rPr>
            </w:r>
            <w:r w:rsidR="00A67A68">
              <w:rPr>
                <w:noProof/>
                <w:webHidden/>
              </w:rPr>
              <w:fldChar w:fldCharType="separate"/>
            </w:r>
            <w:r w:rsidR="00A67A68">
              <w:rPr>
                <w:noProof/>
                <w:webHidden/>
              </w:rPr>
              <w:t>18</w:t>
            </w:r>
            <w:r w:rsidR="00A67A68">
              <w:rPr>
                <w:noProof/>
                <w:webHidden/>
              </w:rPr>
              <w:fldChar w:fldCharType="end"/>
            </w:r>
          </w:hyperlink>
        </w:p>
        <w:p w14:paraId="6B53FCC0" w14:textId="09257157" w:rsidR="00A67A68" w:rsidRDefault="00E43606">
          <w:pPr>
            <w:pStyle w:val="TOC1"/>
            <w:rPr>
              <w:rFonts w:eastAsiaTheme="minorEastAsia"/>
              <w:noProof/>
              <w:sz w:val="22"/>
              <w:lang w:val="en-US"/>
            </w:rPr>
          </w:pPr>
          <w:hyperlink w:anchor="_Toc97482619" w:history="1">
            <w:r w:rsidR="00A67A68" w:rsidRPr="00335E16">
              <w:rPr>
                <w:rStyle w:val="Hyperlink"/>
                <w:noProof/>
              </w:rPr>
              <w:t>Použité zdroje</w:t>
            </w:r>
            <w:r w:rsidR="00A67A68">
              <w:rPr>
                <w:noProof/>
                <w:webHidden/>
              </w:rPr>
              <w:tab/>
            </w:r>
            <w:r w:rsidR="00A67A68">
              <w:rPr>
                <w:noProof/>
                <w:webHidden/>
              </w:rPr>
              <w:fldChar w:fldCharType="begin"/>
            </w:r>
            <w:r w:rsidR="00A67A68">
              <w:rPr>
                <w:noProof/>
                <w:webHidden/>
              </w:rPr>
              <w:instrText xml:space="preserve"> PAGEREF _Toc97482619 \h </w:instrText>
            </w:r>
            <w:r w:rsidR="00A67A68">
              <w:rPr>
                <w:noProof/>
                <w:webHidden/>
              </w:rPr>
            </w:r>
            <w:r w:rsidR="00A67A68">
              <w:rPr>
                <w:noProof/>
                <w:webHidden/>
              </w:rPr>
              <w:fldChar w:fldCharType="separate"/>
            </w:r>
            <w:r w:rsidR="00A67A68">
              <w:rPr>
                <w:noProof/>
                <w:webHidden/>
              </w:rPr>
              <w:t>19</w:t>
            </w:r>
            <w:r w:rsidR="00A67A68">
              <w:rPr>
                <w:noProof/>
                <w:webHidden/>
              </w:rPr>
              <w:fldChar w:fldCharType="end"/>
            </w:r>
          </w:hyperlink>
        </w:p>
        <w:p w14:paraId="1014308A" w14:textId="7FFB33AF" w:rsidR="00A67A68" w:rsidRDefault="00E43606">
          <w:pPr>
            <w:pStyle w:val="TOC1"/>
            <w:tabs>
              <w:tab w:val="left" w:pos="720"/>
            </w:tabs>
            <w:rPr>
              <w:rFonts w:eastAsiaTheme="minorEastAsia"/>
              <w:noProof/>
              <w:sz w:val="22"/>
              <w:lang w:val="en-US"/>
            </w:rPr>
          </w:pPr>
          <w:hyperlink w:anchor="_Toc97482620" w:history="1">
            <w:r w:rsidR="00A67A68" w:rsidRPr="00335E16">
              <w:rPr>
                <w:rStyle w:val="Hyperlink"/>
                <w:noProof/>
              </w:rPr>
              <w:t>A.</w:t>
            </w:r>
            <w:r w:rsidR="00A67A68">
              <w:rPr>
                <w:rFonts w:eastAsiaTheme="minorEastAsia"/>
                <w:noProof/>
                <w:sz w:val="22"/>
                <w:lang w:val="en-US"/>
              </w:rPr>
              <w:tab/>
            </w:r>
            <w:r w:rsidR="00A67A68" w:rsidRPr="00335E16">
              <w:rPr>
                <w:rStyle w:val="Hyperlink"/>
                <w:noProof/>
              </w:rPr>
              <w:t>Seznam přiložených souborů</w:t>
            </w:r>
            <w:r w:rsidR="00A67A68">
              <w:rPr>
                <w:noProof/>
                <w:webHidden/>
              </w:rPr>
              <w:tab/>
            </w:r>
            <w:r w:rsidR="00A67A68">
              <w:rPr>
                <w:noProof/>
                <w:webHidden/>
              </w:rPr>
              <w:fldChar w:fldCharType="begin"/>
            </w:r>
            <w:r w:rsidR="00A67A68">
              <w:rPr>
                <w:noProof/>
                <w:webHidden/>
              </w:rPr>
              <w:instrText xml:space="preserve"> PAGEREF _Toc97482620 \h </w:instrText>
            </w:r>
            <w:r w:rsidR="00A67A68">
              <w:rPr>
                <w:noProof/>
                <w:webHidden/>
              </w:rPr>
            </w:r>
            <w:r w:rsidR="00A67A68">
              <w:rPr>
                <w:noProof/>
                <w:webHidden/>
              </w:rPr>
              <w:fldChar w:fldCharType="separate"/>
            </w:r>
            <w:r w:rsidR="00A67A68">
              <w:rPr>
                <w:noProof/>
                <w:webHidden/>
              </w:rPr>
              <w:t>I</w:t>
            </w:r>
            <w:r w:rsidR="00A67A68">
              <w:rPr>
                <w:noProof/>
                <w:webHidden/>
              </w:rPr>
              <w:fldChar w:fldCharType="end"/>
            </w:r>
          </w:hyperlink>
        </w:p>
        <w:p w14:paraId="47DBB1E2" w14:textId="7196D49A" w:rsidR="00236BCF" w:rsidRPr="004C061F" w:rsidRDefault="00236BCF">
          <w:r w:rsidRPr="004C061F">
            <w:rPr>
              <w:b/>
              <w:bCs/>
            </w:rPr>
            <w:fldChar w:fldCharType="end"/>
          </w:r>
        </w:p>
      </w:sdtContent>
    </w:sdt>
    <w:p w14:paraId="52440BAF" w14:textId="77777777" w:rsidR="00236BCF" w:rsidRPr="004C061F" w:rsidRDefault="00236BCF" w:rsidP="00236BCF">
      <w:pPr>
        <w:pStyle w:val="TOCHeading"/>
        <w:sectPr w:rsidR="00236BCF" w:rsidRPr="004C061F">
          <w:pgSz w:w="11906" w:h="16838"/>
          <w:pgMar w:top="1417" w:right="1417" w:bottom="1417" w:left="1417" w:header="708" w:footer="708" w:gutter="0"/>
          <w:cols w:space="708"/>
          <w:docGrid w:linePitch="360"/>
        </w:sectPr>
      </w:pPr>
    </w:p>
    <w:p w14:paraId="1A157280" w14:textId="0AF6AE5B" w:rsidR="001E2D74" w:rsidRPr="004C061F" w:rsidRDefault="00A758D8" w:rsidP="001E2D74">
      <w:pPr>
        <w:pStyle w:val="Neslovannadpis"/>
      </w:pPr>
      <w:bookmarkStart w:id="0" w:name="_Toc86047591"/>
      <w:bookmarkStart w:id="1" w:name="_Toc86055198"/>
      <w:bookmarkStart w:id="2" w:name="_Toc97482590"/>
      <w:r w:rsidRPr="004C061F">
        <w:lastRenderedPageBreak/>
        <w:t>Úvod</w:t>
      </w:r>
      <w:bookmarkEnd w:id="0"/>
      <w:bookmarkEnd w:id="1"/>
      <w:bookmarkEnd w:id="2"/>
    </w:p>
    <w:p w14:paraId="0F78E2D4" w14:textId="77777777" w:rsidR="00934EEA" w:rsidRPr="004C061F" w:rsidRDefault="00934EEA" w:rsidP="00934EEA">
      <w:pPr>
        <w:rPr>
          <w:color w:val="FF0000"/>
        </w:rPr>
      </w:pPr>
      <w:r w:rsidRPr="004C061F">
        <w:t>Programování bylo mým koníčkem už od třetí třídy základní školy, kdy jsem se poprvé setkal s roboty Lego Mindstorms, na kterých jsem poprvé pochopil koncept proměnných, smyček a podmínek. Od té doby jsem se sám učil základům jazyků jako Javascript, PHP, nebo Python. Sice jsem za tu dobu vytvořil mnoho miniaturních projektů, většina sloužila pouze jako experiment pro získání více zkušeností. Teprve když jsem začal studovat na Prumyslové škole v Liberci, učil jsem se dobrým návykům, organizaci kódu, a obecně konceptu objektově orientovaného programování. Díky tomu jsem byl schopen rozšířit své znalosti i do vývoje her v enginu Unity, který mi do té doby nedával tolik smysl. Cílem této práce je tedy vytvořit hru, která bude jednodušše rozšiřitelná o nové mechaniky a úrovně. Nejedná se tedy o finální verzi hry, ale spíš základ, který má úrovně uložené v externích souborech.</w:t>
      </w:r>
    </w:p>
    <w:p w14:paraId="2BA2A6A6" w14:textId="77777777" w:rsidR="00934EEA" w:rsidRPr="004C061F" w:rsidRDefault="00934EEA" w:rsidP="00934EEA">
      <w:pPr>
        <w:pStyle w:val="Heading1"/>
      </w:pPr>
      <w:bookmarkStart w:id="3" w:name="_Toc97482591"/>
      <w:r w:rsidRPr="004C061F">
        <w:lastRenderedPageBreak/>
        <w:t>Použité technologie a nástroje</w:t>
      </w:r>
      <w:bookmarkEnd w:id="3"/>
    </w:p>
    <w:p w14:paraId="19DFFAA9" w14:textId="77777777" w:rsidR="00934EEA" w:rsidRPr="004C061F" w:rsidRDefault="00934EEA" w:rsidP="00934EEA">
      <w:r w:rsidRPr="004C061F">
        <w:t>V této kapitole jsou všechny programy a jazyky, které jsem k vytvoření této práce použil.</w:t>
      </w:r>
    </w:p>
    <w:p w14:paraId="409FDC64" w14:textId="77777777" w:rsidR="00934EEA" w:rsidRPr="004C061F" w:rsidRDefault="00934EEA" w:rsidP="00934EEA">
      <w:pPr>
        <w:pStyle w:val="Heading2"/>
        <w:numPr>
          <w:ilvl w:val="1"/>
          <w:numId w:val="3"/>
        </w:numPr>
      </w:pPr>
      <w:bookmarkStart w:id="4" w:name="_Toc97482592"/>
      <w:r w:rsidRPr="004C061F">
        <w:t>Herní engine</w:t>
      </w:r>
      <w:bookmarkEnd w:id="4"/>
    </w:p>
    <w:p w14:paraId="4FD6CE9B" w14:textId="7E5AB961" w:rsidR="00934EEA" w:rsidRDefault="00934EEA" w:rsidP="00934EEA">
      <w:r w:rsidRPr="004C061F">
        <w:t>Jedna z nejvíc důležitých rozhodnutí pro vývoj této hry. Pro mě byl engine Unity lákavým kandidátem už od první chvile, kdy jsem se začal učit objektově orientované programování a jazyk C#. V minulosti jsem si trochu vyzkoušel práci i v Unreal Engine, Godot, a Phaser. Myslím si, že jsem se rozhodl správně pro Unity, protože jsem v něm měl již více zkušeností a jazyk C# je ideální pro organizování rozšiřitelného kódu</w:t>
      </w:r>
    </w:p>
    <w:p w14:paraId="250CD1E2" w14:textId="30DBC25C" w:rsidR="00AA5A84" w:rsidRDefault="00AA5A84" w:rsidP="00AA5A84">
      <w:pPr>
        <w:pStyle w:val="Heading3"/>
      </w:pPr>
      <w:r>
        <w:t>Rozhraní Unity</w:t>
      </w:r>
    </w:p>
    <w:p w14:paraId="62B04388" w14:textId="77777777" w:rsidR="007C4289" w:rsidRDefault="007C4289" w:rsidP="007C4289">
      <w:pPr>
        <w:keepNext/>
      </w:pPr>
      <w:r>
        <w:rPr>
          <w:noProof/>
        </w:rPr>
        <w:drawing>
          <wp:inline distT="0" distB="0" distL="0" distR="0" wp14:anchorId="4C7A4817" wp14:editId="320ED779">
            <wp:extent cx="5343821" cy="27907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70849" cy="2804817"/>
                    </a:xfrm>
                    <a:prstGeom prst="rect">
                      <a:avLst/>
                    </a:prstGeom>
                    <a:noFill/>
                    <a:ln>
                      <a:noFill/>
                    </a:ln>
                  </pic:spPr>
                </pic:pic>
              </a:graphicData>
            </a:graphic>
          </wp:inline>
        </w:drawing>
      </w:r>
    </w:p>
    <w:p w14:paraId="79BC1B62" w14:textId="7B24D9C2" w:rsidR="00AA5A84" w:rsidRDefault="007C4289" w:rsidP="007C4289">
      <w:pPr>
        <w:pStyle w:val="Caption"/>
      </w:pPr>
      <w:r>
        <w:t xml:space="preserve">Obrázek </w:t>
      </w:r>
      <w:r>
        <w:fldChar w:fldCharType="begin"/>
      </w:r>
      <w:r>
        <w:instrText xml:space="preserve"> SEQ Obrázek \* ARABIC </w:instrText>
      </w:r>
      <w:r>
        <w:fldChar w:fldCharType="separate"/>
      </w:r>
      <w:r>
        <w:rPr>
          <w:noProof/>
        </w:rPr>
        <w:t>1</w:t>
      </w:r>
      <w:r>
        <w:fldChar w:fldCharType="end"/>
      </w:r>
      <w:r>
        <w:t xml:space="preserve"> Unity3D</w:t>
      </w:r>
    </w:p>
    <w:p w14:paraId="4FC2D997" w14:textId="11AC8A99" w:rsidR="000D4760" w:rsidRDefault="000D4760" w:rsidP="000D4760">
      <w:pPr>
        <w:pStyle w:val="Sta"/>
      </w:pPr>
      <w:r>
        <w:t xml:space="preserve">Unity je 3D herní engine poprvé vydaný v roce 2005 firmou Unity Technologies. Od té doby byl až do dnes neustále vyvýjen a </w:t>
      </w:r>
      <w:r w:rsidR="00073253">
        <w:t>za ten čas v něm bylo vytvořeno mnoho známých titulů v herním průmyslu jako například:</w:t>
      </w:r>
    </w:p>
    <w:p w14:paraId="535F0B18" w14:textId="2CB40ED1" w:rsidR="006A2780" w:rsidRDefault="00073253" w:rsidP="006A2780">
      <w:pPr>
        <w:pStyle w:val="Sta"/>
        <w:numPr>
          <w:ilvl w:val="0"/>
          <w:numId w:val="29"/>
        </w:numPr>
      </w:pPr>
      <w:r>
        <w:t>Monument Valley</w:t>
      </w:r>
    </w:p>
    <w:p w14:paraId="37D1A0B3" w14:textId="7BA1001F" w:rsidR="00073253" w:rsidRDefault="00073253" w:rsidP="00073253">
      <w:pPr>
        <w:pStyle w:val="Sta"/>
        <w:numPr>
          <w:ilvl w:val="0"/>
          <w:numId w:val="29"/>
        </w:numPr>
      </w:pPr>
      <w:r>
        <w:t>Ori and the Blind Forest</w:t>
      </w:r>
    </w:p>
    <w:p w14:paraId="6A8E9AE6" w14:textId="6B632F47" w:rsidR="00073253" w:rsidRDefault="00073253" w:rsidP="00073253">
      <w:pPr>
        <w:pStyle w:val="Sta"/>
        <w:numPr>
          <w:ilvl w:val="0"/>
          <w:numId w:val="29"/>
        </w:numPr>
      </w:pPr>
      <w:r>
        <w:t>Pokémon Go</w:t>
      </w:r>
    </w:p>
    <w:p w14:paraId="57199D5E" w14:textId="667AB8BD" w:rsidR="000F1D35" w:rsidRDefault="000F1D35" w:rsidP="00073253">
      <w:pPr>
        <w:pStyle w:val="Sta"/>
        <w:numPr>
          <w:ilvl w:val="0"/>
          <w:numId w:val="29"/>
        </w:numPr>
      </w:pPr>
      <w:r>
        <w:lastRenderedPageBreak/>
        <w:t>The Long Dark</w:t>
      </w:r>
    </w:p>
    <w:p w14:paraId="76BE54E3" w14:textId="7AFD93A1" w:rsidR="00073253" w:rsidRDefault="00073253" w:rsidP="00073253">
      <w:pPr>
        <w:pStyle w:val="Sta"/>
        <w:numPr>
          <w:ilvl w:val="0"/>
          <w:numId w:val="29"/>
        </w:numPr>
      </w:pPr>
      <w:r>
        <w:t>Inside</w:t>
      </w:r>
    </w:p>
    <w:p w14:paraId="7089F4BE" w14:textId="528AC67E" w:rsidR="000F1D35" w:rsidRDefault="00073253" w:rsidP="006A2780">
      <w:pPr>
        <w:pStyle w:val="Sta"/>
        <w:numPr>
          <w:ilvl w:val="0"/>
          <w:numId w:val="29"/>
        </w:numPr>
      </w:pPr>
      <w:r>
        <w:t>Gone</w:t>
      </w:r>
      <w:r w:rsidR="000F1D35">
        <w:t xml:space="preserve"> Home</w:t>
      </w:r>
    </w:p>
    <w:p w14:paraId="483CFF49" w14:textId="65F7B656" w:rsidR="000F1D35" w:rsidRDefault="000F1D35" w:rsidP="006A2780">
      <w:pPr>
        <w:pStyle w:val="Sta"/>
        <w:numPr>
          <w:ilvl w:val="0"/>
          <w:numId w:val="29"/>
        </w:numPr>
      </w:pPr>
      <w:r>
        <w:t>Furi</w:t>
      </w:r>
    </w:p>
    <w:p w14:paraId="5F085095" w14:textId="77777777" w:rsidR="00F766FA" w:rsidRDefault="006A2780" w:rsidP="006A2780">
      <w:pPr>
        <w:pStyle w:val="Sta"/>
      </w:pPr>
      <w:r>
        <w:t xml:space="preserve">Přestože je Unity ve své podstatě engine pro </w:t>
      </w:r>
      <w:r w:rsidRPr="006A2780">
        <w:t>trojrozměrné</w:t>
      </w:r>
      <w:r>
        <w:t xml:space="preserve"> hry, má velmi dobrou podporu i pro 2D grafiku a mechaniky.</w:t>
      </w:r>
    </w:p>
    <w:p w14:paraId="6B1AE15F" w14:textId="3A822D68" w:rsidR="006A2780" w:rsidRPr="000D4760" w:rsidRDefault="00F766FA" w:rsidP="006A2780">
      <w:pPr>
        <w:pStyle w:val="Sta"/>
      </w:pPr>
      <w:r>
        <w:t xml:space="preserve">Unity pracuje s takzvanými hernímy objekty (GameObject). Každý má svoje vlastnosti (například název, pozici v prostoru,  rotaci, nebo zvětšení) a komponenty (zvuky, definice hran pro kolize, </w:t>
      </w:r>
      <w:r w:rsidR="00E05278">
        <w:t>simulaci fyzikálního tělesa</w:t>
      </w:r>
      <w:r>
        <w:t>)</w:t>
      </w:r>
      <w:r w:rsidR="006A2780">
        <w:t xml:space="preserve"> </w:t>
      </w:r>
    </w:p>
    <w:p w14:paraId="604FB86A" w14:textId="7AD47BD7" w:rsidR="00611C9A" w:rsidRPr="004C061F" w:rsidRDefault="00611C9A" w:rsidP="00611C9A">
      <w:pPr>
        <w:pStyle w:val="Heading2"/>
        <w:numPr>
          <w:ilvl w:val="1"/>
          <w:numId w:val="3"/>
        </w:numPr>
      </w:pPr>
      <w:bookmarkStart w:id="5" w:name="_Toc97482593"/>
      <w:r w:rsidRPr="004C061F">
        <w:t>Kód</w:t>
      </w:r>
      <w:bookmarkEnd w:id="5"/>
    </w:p>
    <w:p w14:paraId="293C2A72" w14:textId="299668D4" w:rsidR="00611C9A" w:rsidRPr="004C061F" w:rsidRDefault="00611C9A" w:rsidP="00611C9A">
      <w:pPr>
        <w:pStyle w:val="Heading3"/>
      </w:pPr>
      <w:bookmarkStart w:id="6" w:name="_Toc97482594"/>
      <w:r w:rsidRPr="004C061F">
        <w:t>Programovací jazyky</w:t>
      </w:r>
      <w:bookmarkEnd w:id="6"/>
    </w:p>
    <w:p w14:paraId="154F5FBA" w14:textId="574146BA" w:rsidR="00FF6F0B" w:rsidRPr="004C061F" w:rsidRDefault="00934EEA" w:rsidP="00934EEA">
      <w:r w:rsidRPr="004C061F">
        <w:t>Základní jazyk v Unity je C# (C Sharp). Je objektově orientovaný a syntaxí je podobný jazykům jako Java nebo C++. C# se běžně využívá pro vytváření desktopových, mobilních, i webových aplikací.</w:t>
      </w:r>
      <w:r w:rsidR="00995F02" w:rsidRPr="004C061F">
        <w:t xml:space="preserve"> Unity má svojí vlastní knihovnu pro ovládání prvk</w:t>
      </w:r>
      <w:r w:rsidR="00F766FA">
        <w:t xml:space="preserve">ů jménem </w:t>
      </w:r>
      <w:r w:rsidR="00995F02" w:rsidRPr="004C061F">
        <w:t>UnityEngine, která obsahuje mnoho užitečných funkcí a metod. Dá se pomocí ní dotazovat na různé podmínky běžící hry jako třeba velikost okna, pozice myši, čas mezi vykreslenými snímky hry a mnoho dalších informací, které budou ještě zmíněny.</w:t>
      </w:r>
      <w:r w:rsidR="009660F0" w:rsidRPr="004C061F">
        <w:t xml:space="preserve"> V </w:t>
      </w:r>
      <w:r w:rsidR="003D01F0" w:rsidRPr="004C061F">
        <w:t>j</w:t>
      </w:r>
      <w:r w:rsidR="009660F0" w:rsidRPr="004C061F">
        <w:t>azy</w:t>
      </w:r>
      <w:r w:rsidR="003D01F0" w:rsidRPr="004C061F">
        <w:t>ce</w:t>
      </w:r>
      <w:r w:rsidR="009660F0" w:rsidRPr="004C061F">
        <w:t xml:space="preserve"> C# je psaná veškerá logika hry a všechny skripty pracující s</w:t>
      </w:r>
      <w:r w:rsidR="00962C19" w:rsidRPr="004C061F">
        <w:t>e soubory a hernímy objekty.</w:t>
      </w:r>
    </w:p>
    <w:p w14:paraId="29AFA6B3" w14:textId="2A50BF81" w:rsidR="003D01F0" w:rsidRPr="004C061F" w:rsidRDefault="003D01F0" w:rsidP="00934EEA">
      <w:r w:rsidRPr="004C061F">
        <w:t>Přestože vše v Unity se programuje v</w:t>
      </w:r>
      <w:r w:rsidR="002E22D5" w:rsidRPr="004C061F">
        <w:t> </w:t>
      </w:r>
      <w:r w:rsidRPr="004C061F">
        <w:t>jazy</w:t>
      </w:r>
      <w:r w:rsidR="002E22D5" w:rsidRPr="004C061F">
        <w:t>ce C#, má práce zahrnuje i webový editor úrovní, který byl vytvořen v kombinaci HTML, CSS a Javascript. Je to statická stránka, která lze otevřít offline ve webovém prohlížeči</w:t>
      </w:r>
      <w:r w:rsidR="00AF02F8" w:rsidRPr="004C061F">
        <w:t xml:space="preserve">. Na předávání informací o levelu se používá </w:t>
      </w:r>
      <w:r w:rsidR="00E167EA" w:rsidRPr="004C061F">
        <w:t xml:space="preserve">datový formát </w:t>
      </w:r>
      <w:r w:rsidR="00E167EA" w:rsidRPr="00214445">
        <w:t>JSON</w:t>
      </w:r>
      <w:r w:rsidR="00E167EA" w:rsidRPr="004C061F">
        <w:t xml:space="preserve"> (JavaScript Object Notation), takže lze úrověň převést z Javascriptu do C# bez problémů z kompatibilitou. </w:t>
      </w:r>
      <w:r w:rsidR="00D30D01" w:rsidRPr="004C061F">
        <w:t>K</w:t>
      </w:r>
      <w:r w:rsidR="00E167EA" w:rsidRPr="004C061F">
        <w:t xml:space="preserve">onkrétní provedení aplikace bude </w:t>
      </w:r>
      <w:r w:rsidR="00D30D01" w:rsidRPr="004C061F">
        <w:t>ještě podrobněji vysvětleno.</w:t>
      </w:r>
    </w:p>
    <w:p w14:paraId="76CF7D78" w14:textId="64CDDCA4" w:rsidR="00611C9A" w:rsidRPr="004C061F" w:rsidRDefault="00611C9A" w:rsidP="00611C9A">
      <w:pPr>
        <w:pStyle w:val="Heading3"/>
      </w:pPr>
      <w:bookmarkStart w:id="7" w:name="_Toc97482595"/>
      <w:r w:rsidRPr="004C061F">
        <w:t>Vývojové prostředí</w:t>
      </w:r>
      <w:bookmarkEnd w:id="7"/>
    </w:p>
    <w:p w14:paraId="489666C1" w14:textId="55AEDA2E" w:rsidR="00C60E54" w:rsidRDefault="00C60E54" w:rsidP="00C60E54">
      <w:pPr>
        <w:pStyle w:val="Heading4"/>
      </w:pPr>
      <w:r w:rsidRPr="004C061F">
        <w:t>Visual Studio</w:t>
      </w:r>
    </w:p>
    <w:p w14:paraId="2FF50010" w14:textId="192716BE" w:rsidR="00E26AA2" w:rsidRPr="00E26AA2" w:rsidRDefault="00E26AA2" w:rsidP="00E26AA2">
      <w:r>
        <w:t xml:space="preserve">VisualStudio je </w:t>
      </w:r>
    </w:p>
    <w:p w14:paraId="2938F1F9" w14:textId="77777777" w:rsidR="00C60E54" w:rsidRPr="004C061F" w:rsidRDefault="00C60E54" w:rsidP="00C60E54"/>
    <w:p w14:paraId="382D4F30" w14:textId="63D7329F" w:rsidR="00C60E54" w:rsidRPr="004C061F" w:rsidRDefault="0022727F" w:rsidP="0022727F">
      <w:pPr>
        <w:pStyle w:val="Heading4"/>
      </w:pPr>
      <w:r w:rsidRPr="004C061F">
        <w:t>VS Code</w:t>
      </w:r>
    </w:p>
    <w:p w14:paraId="6658D815" w14:textId="77777777" w:rsidR="00C87D8A" w:rsidRPr="004C061F" w:rsidRDefault="00C87D8A" w:rsidP="00C87D8A"/>
    <w:p w14:paraId="1F88AF14" w14:textId="34DD8AE7" w:rsidR="00995F02" w:rsidRPr="004C061F" w:rsidRDefault="00D30D01" w:rsidP="0022727F">
      <w:pPr>
        <w:pStyle w:val="Heading2"/>
      </w:pPr>
      <w:bookmarkStart w:id="8" w:name="_Toc97482596"/>
      <w:r w:rsidRPr="004C061F">
        <w:t>Audio</w:t>
      </w:r>
      <w:bookmarkEnd w:id="8"/>
    </w:p>
    <w:p w14:paraId="3226982F" w14:textId="5FD55E8D" w:rsidR="00D30D01" w:rsidRPr="004C061F" w:rsidRDefault="00D30D01" w:rsidP="00D30D01">
      <w:r w:rsidRPr="004C061F">
        <w:t xml:space="preserve">K vytvoření veškerého audia jsem použil </w:t>
      </w:r>
      <w:r w:rsidRPr="00C044DC">
        <w:t>programy sfxr, FL Studio a Audacity,</w:t>
      </w:r>
      <w:r w:rsidR="00A03AD7" w:rsidRPr="004C061F">
        <w:t xml:space="preserve"> každý k jinému účelu.</w:t>
      </w:r>
    </w:p>
    <w:p w14:paraId="17993140" w14:textId="6F02973E" w:rsidR="00A03AD7" w:rsidRPr="004C061F" w:rsidRDefault="00A03AD7" w:rsidP="0022727F">
      <w:pPr>
        <w:pStyle w:val="Heading3"/>
      </w:pPr>
      <w:bookmarkStart w:id="9" w:name="_Toc97482597"/>
      <w:r w:rsidRPr="004C061F">
        <w:t>Sfxr</w:t>
      </w:r>
      <w:bookmarkEnd w:id="9"/>
    </w:p>
    <w:p w14:paraId="006E59BA" w14:textId="640FAC94" w:rsidR="00875008" w:rsidRPr="004C061F" w:rsidRDefault="00A03AD7" w:rsidP="00875008">
      <w:r w:rsidRPr="004C061F">
        <w:t>Sfxr je malý opensource program vytvořený Tomasem Petterssonem, který umož</w:t>
      </w:r>
      <w:r w:rsidR="009C5A28" w:rsidRPr="004C061F">
        <w:t>ňuje generování 8-bitových zvukových efektů</w:t>
      </w:r>
      <w:r w:rsidR="0084010A" w:rsidRPr="004C061F">
        <w:t xml:space="preserve">. Lze v něm upravovat a mutovat parametry, takže </w:t>
      </w:r>
      <w:r w:rsidR="00875008" w:rsidRPr="004C061F">
        <w:t>je možné se postupně dopracovat k žádoucímu zvuku.</w:t>
      </w:r>
      <w:r w:rsidR="00862555">
        <w:t xml:space="preserve"> V sfxr byly vytvořeny zvukové efekty.</w:t>
      </w:r>
    </w:p>
    <w:p w14:paraId="6BAAD6AE" w14:textId="3C93A981" w:rsidR="00875008" w:rsidRPr="00214445" w:rsidRDefault="0050583F" w:rsidP="0022727F">
      <w:pPr>
        <w:pStyle w:val="Heading3"/>
      </w:pPr>
      <w:bookmarkStart w:id="10" w:name="_Toc97482598"/>
      <w:r w:rsidRPr="00214445">
        <w:t>FL Studio</w:t>
      </w:r>
      <w:bookmarkEnd w:id="10"/>
    </w:p>
    <w:p w14:paraId="07DA9907" w14:textId="6D9397C7" w:rsidR="00F55331" w:rsidRPr="00F55331" w:rsidRDefault="00F55331" w:rsidP="00F55331">
      <w:r>
        <w:t>Původně zvané FruityLoops, FL Studio je DAW vyvýjené belgickou společností Image-Line. Používá se převážně na vytváření hudby</w:t>
      </w:r>
      <w:r w:rsidR="00F57C1B">
        <w:t xml:space="preserve">. </w:t>
      </w:r>
      <w:r w:rsidR="00862555">
        <w:t>Má 4 edice lišící se v ceně a v některých vlastnostech a funkcí. Existuje sice bezplatná zkušební verze, ale já jsem měl program zakoupený, takže jsem toho využil.  V FL Studiu byla vytvořena hudba na pozadí.</w:t>
      </w:r>
    </w:p>
    <w:p w14:paraId="29E4A2B7" w14:textId="34956E50" w:rsidR="00A67A68" w:rsidRPr="00A67A68" w:rsidRDefault="0050583F" w:rsidP="00A67A68">
      <w:pPr>
        <w:pStyle w:val="Heading3"/>
      </w:pPr>
      <w:bookmarkStart w:id="11" w:name="_Toc97482599"/>
      <w:r w:rsidRPr="004C061F">
        <w:t>Audacity</w:t>
      </w:r>
      <w:bookmarkEnd w:id="11"/>
    </w:p>
    <w:p w14:paraId="102A883A" w14:textId="6A1E1DD8" w:rsidR="00F57C1B" w:rsidRPr="00F57C1B" w:rsidRDefault="00A67A68" w:rsidP="00862555">
      <w:pPr>
        <w:pStyle w:val="Sta"/>
      </w:pPr>
      <w:r>
        <w:t xml:space="preserve">Audacity je známý opensource audio editor. </w:t>
      </w:r>
    </w:p>
    <w:p w14:paraId="3D425FDD" w14:textId="4FEDCD64" w:rsidR="0050583F" w:rsidRPr="004C061F" w:rsidRDefault="0050583F" w:rsidP="0022727F">
      <w:pPr>
        <w:pStyle w:val="Heading2"/>
      </w:pPr>
      <w:bookmarkStart w:id="12" w:name="_Toc97482600"/>
      <w:r w:rsidRPr="004C061F">
        <w:t>Grafika</w:t>
      </w:r>
      <w:bookmarkEnd w:id="12"/>
    </w:p>
    <w:p w14:paraId="70ED4A4B" w14:textId="20242E4F" w:rsidR="0050583F" w:rsidRPr="004C061F" w:rsidRDefault="0050583F" w:rsidP="0050583F">
      <w:r w:rsidRPr="004C061F">
        <w:t xml:space="preserve">Všechny assety byly vytvořeny v programu </w:t>
      </w:r>
      <w:r w:rsidRPr="00214445">
        <w:t>GIMP</w:t>
      </w:r>
      <w:r w:rsidRPr="004C061F">
        <w:t xml:space="preserve"> (GNU Image Manipulation Program)</w:t>
      </w:r>
    </w:p>
    <w:p w14:paraId="27114E7D" w14:textId="7EF7D64F" w:rsidR="0050583F" w:rsidRPr="004C061F" w:rsidRDefault="0022727F" w:rsidP="0022727F">
      <w:pPr>
        <w:pStyle w:val="Heading1"/>
      </w:pPr>
      <w:bookmarkStart w:id="13" w:name="_Toc97482601"/>
      <w:r w:rsidRPr="004C061F">
        <w:lastRenderedPageBreak/>
        <w:t>Princip hry</w:t>
      </w:r>
      <w:bookmarkEnd w:id="13"/>
    </w:p>
    <w:p w14:paraId="04E5919C" w14:textId="778E5824" w:rsidR="00865B14" w:rsidRPr="004C061F" w:rsidRDefault="00865B14" w:rsidP="00865B14">
      <w:pPr>
        <w:pStyle w:val="Heading2"/>
      </w:pPr>
      <w:bookmarkStart w:id="14" w:name="_Toc97482602"/>
      <w:r w:rsidRPr="004C061F">
        <w:t>Sokoban</w:t>
      </w:r>
      <w:bookmarkEnd w:id="14"/>
    </w:p>
    <w:p w14:paraId="04558663" w14:textId="11EB4C35" w:rsidR="00865B14" w:rsidRPr="004C061F" w:rsidRDefault="000A10DE" w:rsidP="00C93750">
      <w:pPr>
        <w:pStyle w:val="Sta"/>
      </w:pPr>
      <w:r w:rsidRPr="004C061F">
        <w:t>Základní mechaniky hry jsou založené na starší japonské hře Sokoban (česky Skladník)</w:t>
      </w:r>
      <w:r w:rsidR="008A3F5A" w:rsidRPr="004C061F">
        <w:t xml:space="preserve">. V její nejjednodušší formě se jedná o 2D hru v mřížce, kde hráč pohybuje jednou postavou. Jeho úkolem je dostat všechny bedny na předem určená místa. </w:t>
      </w:r>
      <w:r w:rsidR="00963BB1" w:rsidRPr="004C061F">
        <w:t>Bedny může pouze tlačit před sebou, a to maximálně jednu.</w:t>
      </w:r>
      <w:r w:rsidR="00865B14" w:rsidRPr="004C061F">
        <w:t xml:space="preserve"> Nikdy nejde tlačit dvě a více beden, nebo naopak bedny přitahovat.</w:t>
      </w:r>
    </w:p>
    <w:p w14:paraId="0AD7417C" w14:textId="40714A1D" w:rsidR="00865B14" w:rsidRPr="004C061F" w:rsidRDefault="00CD2DF9" w:rsidP="00865B14">
      <w:pPr>
        <w:pStyle w:val="Heading2"/>
      </w:pPr>
      <w:bookmarkStart w:id="15" w:name="_Toc97482603"/>
      <w:r w:rsidRPr="004C061F">
        <w:t>Vlastní rozšíření</w:t>
      </w:r>
      <w:bookmarkEnd w:id="15"/>
    </w:p>
    <w:p w14:paraId="553515DF" w14:textId="6863B5F3" w:rsidR="00CD2DF9" w:rsidRPr="004C061F" w:rsidRDefault="00CD2DF9" w:rsidP="00CD2DF9">
      <w:r w:rsidRPr="004C061F">
        <w:t>Původní plán byl vytvořit hru, která se bude Sokobanem pouze inspirovat, ale bude mít mnoho prvků navíc, které</w:t>
      </w:r>
      <w:r w:rsidR="00C93750" w:rsidRPr="004C061F">
        <w:t xml:space="preserve"> by</w:t>
      </w:r>
      <w:r w:rsidRPr="004C061F">
        <w:t xml:space="preserve"> zásadně rozš</w:t>
      </w:r>
      <w:r w:rsidR="00C93750" w:rsidRPr="004C061F">
        <w:t>ířily</w:t>
      </w:r>
      <w:r w:rsidRPr="004C061F">
        <w:t xml:space="preserve"> možnosti kreativity při tvoření levelů. Mezi takové prvky by mohlo patřit </w:t>
      </w:r>
      <w:r w:rsidRPr="004C061F">
        <w:rPr>
          <w:highlight w:val="red"/>
        </w:rPr>
        <w:t>třeba</w:t>
      </w:r>
    </w:p>
    <w:p w14:paraId="4192E3E4" w14:textId="5C072222" w:rsidR="00CD2DF9" w:rsidRPr="00A67A68" w:rsidRDefault="008703F8" w:rsidP="00CD2DF9">
      <w:pPr>
        <w:pStyle w:val="Heading2"/>
      </w:pPr>
      <w:r>
        <w:t>Cíl vývoje</w:t>
      </w:r>
    </w:p>
    <w:p w14:paraId="243997CC" w14:textId="10F7648D" w:rsidR="00F83164" w:rsidRPr="004C061F" w:rsidRDefault="00603A57" w:rsidP="00F83164">
      <w:r w:rsidRPr="004C061F">
        <w:t>Směr, kterým jsem se vydal krátce po založení projektu, není udělat konkrétní hru</w:t>
      </w:r>
      <w:r w:rsidR="00EE61C1" w:rsidRPr="004C061F">
        <w:t xml:space="preserve"> obsahující víše zmíněné prvky a mechaniky. Je tím naopak vytvořit jakýsi </w:t>
      </w:r>
      <w:r w:rsidR="00EE61C1" w:rsidRPr="004C061F">
        <w:rPr>
          <w:highlight w:val="cyan"/>
        </w:rPr>
        <w:t>engine</w:t>
      </w:r>
      <w:r w:rsidR="00EE61C1" w:rsidRPr="004C061F">
        <w:t>, do kterého lze vložit vygenerované leve</w:t>
      </w:r>
      <w:r w:rsidR="000E6E0D" w:rsidRPr="004C061F">
        <w:t xml:space="preserve">ly, co automaticky poskládájí GameObjecty do ovladatelné hry. </w:t>
      </w:r>
    </w:p>
    <w:p w14:paraId="332CFD0E" w14:textId="2392F223" w:rsidR="00865B14" w:rsidRPr="004C061F" w:rsidRDefault="0013305C" w:rsidP="0013305C">
      <w:pPr>
        <w:pStyle w:val="Heading1"/>
      </w:pPr>
      <w:bookmarkStart w:id="16" w:name="_Toc97482605"/>
      <w:r w:rsidRPr="004C061F">
        <w:lastRenderedPageBreak/>
        <w:t>Vývoj</w:t>
      </w:r>
      <w:bookmarkEnd w:id="16"/>
    </w:p>
    <w:p w14:paraId="3FF48AAE" w14:textId="5197C2CB" w:rsidR="0013305C" w:rsidRPr="004C061F" w:rsidRDefault="008F190A" w:rsidP="0013305C">
      <w:pPr>
        <w:pStyle w:val="Heading2"/>
      </w:pPr>
      <w:bookmarkStart w:id="17" w:name="_Toc97482606"/>
      <w:r w:rsidRPr="004C061F">
        <w:t>Datová struktura</w:t>
      </w:r>
      <w:bookmarkEnd w:id="17"/>
    </w:p>
    <w:p w14:paraId="77246E94" w14:textId="6377343C" w:rsidR="0058508C" w:rsidRPr="004C061F" w:rsidRDefault="0013305C" w:rsidP="0013305C">
      <w:r w:rsidRPr="004C061F">
        <w:t xml:space="preserve">Původní plán byl mít zakódované herní prvky pomocí </w:t>
      </w:r>
      <w:r w:rsidR="00C548A6" w:rsidRPr="004C061F">
        <w:t>čísel v </w:t>
      </w:r>
      <w:r w:rsidR="00C548A6" w:rsidRPr="00C044DC">
        <w:t>dvourozměrném poli</w:t>
      </w:r>
      <w:r w:rsidR="008F190A" w:rsidRPr="004C061F">
        <w:t>. Toto pole by se po každém tahu aktualizovalo a následně promítlo na obrazovku pomocí pozicovaných obrázků. Velice brzo jsem ale přišel na problém, který se ukázal až kritickým. V tomto systému by bylo obtížné zakódovat více objektů</w:t>
      </w:r>
      <w:r w:rsidR="001833A9" w:rsidRPr="004C061F">
        <w:t xml:space="preserve"> na jednom místě (v tomto bodě bylo pro mě ještě pořád důležité udělat plnou hru s více komplexními mechanikami, a mezi takové by mohly patřit i objekty které mohou být naskládány na sobě). Další problém, který na mě pomalu dopadal byla neschopnost tohoto systému zakódovat některé vlastnosti objektů, jako je třeba směr. Rozhodl jsem se tedy vymyslet lepší způsob, jak uchovávat informace o herním poli a jeho </w:t>
      </w:r>
      <w:r w:rsidR="0058508C" w:rsidRPr="004C061F">
        <w:t>obsahu. Více efektivní a rozšiřitelný postup by byl využít objektově orientovaného programování a vytvořit si systém dědičnosti a rozhrání.</w:t>
      </w:r>
    </w:p>
    <w:p w14:paraId="6F1BC85F" w14:textId="0BF1C6DB" w:rsidR="00326C73" w:rsidRPr="004C061F" w:rsidRDefault="00326C73" w:rsidP="00326C73">
      <w:pPr>
        <w:pStyle w:val="Heading3"/>
      </w:pPr>
      <w:bookmarkStart w:id="18" w:name="_Toc97482607"/>
      <w:r w:rsidRPr="004C061F">
        <w:t>Vlastní datové typy</w:t>
      </w:r>
      <w:bookmarkEnd w:id="18"/>
    </w:p>
    <w:p w14:paraId="5566743B" w14:textId="547BA9C2" w:rsidR="00361920" w:rsidRPr="00361920" w:rsidRDefault="00361920" w:rsidP="00361920">
      <w:r>
        <w:t>Aby se mi v kódu lehce pracovalo s daty, vytvořil jsem si několik pomocných datových typů a naprogramoval i vlastní operátor pro zjednodušení zápisu</w:t>
      </w:r>
      <w:r w:rsidR="009D79A7">
        <w:t>.</w:t>
      </w:r>
    </w:p>
    <w:p w14:paraId="3FED62EC" w14:textId="2AFF7A4E" w:rsidR="00326C73" w:rsidRDefault="009D79A7" w:rsidP="00361920">
      <w:pPr>
        <w:pStyle w:val="Heading4"/>
      </w:pPr>
      <w:r>
        <w:t>TileType</w:t>
      </w:r>
    </w:p>
    <w:p w14:paraId="64EE4ECD" w14:textId="4D4A63CE" w:rsidR="009D79A7" w:rsidRDefault="009D79A7" w:rsidP="009D79A7">
      <w:r>
        <w:t>Tento enum je zde hlavně pro konvertování z JSON souboru na samostatné třídy. Obsahuje výčet všech možných entit.</w:t>
      </w:r>
    </w:p>
    <w:p w14:paraId="1610B99A" w14:textId="77777777" w:rsidR="009D79A7" w:rsidRDefault="009D79A7" w:rsidP="009D79A7">
      <w:pPr>
        <w:pStyle w:val="Zdrojovkd"/>
      </w:pPr>
      <w:r>
        <w:t>public enum TileType</w:t>
      </w:r>
    </w:p>
    <w:p w14:paraId="1AAD0544" w14:textId="77777777" w:rsidR="009D79A7" w:rsidRDefault="009D79A7" w:rsidP="009D79A7">
      <w:pPr>
        <w:pStyle w:val="Zdrojovkd"/>
      </w:pPr>
      <w:r>
        <w:t>{</w:t>
      </w:r>
    </w:p>
    <w:p w14:paraId="7AAFBDA4" w14:textId="77777777" w:rsidR="009D79A7" w:rsidRDefault="009D79A7" w:rsidP="009D79A7">
      <w:pPr>
        <w:pStyle w:val="Zdrojovkd"/>
      </w:pPr>
      <w:r>
        <w:tab/>
        <w:t>Floor,</w:t>
      </w:r>
    </w:p>
    <w:p w14:paraId="430B48C5" w14:textId="77777777" w:rsidR="009D79A7" w:rsidRDefault="009D79A7" w:rsidP="009D79A7">
      <w:pPr>
        <w:pStyle w:val="Zdrojovkd"/>
      </w:pPr>
      <w:r>
        <w:tab/>
        <w:t>Wall,</w:t>
      </w:r>
    </w:p>
    <w:p w14:paraId="22F381B7" w14:textId="77777777" w:rsidR="009D79A7" w:rsidRDefault="009D79A7" w:rsidP="009D79A7">
      <w:pPr>
        <w:pStyle w:val="Zdrojovkd"/>
      </w:pPr>
      <w:r>
        <w:tab/>
        <w:t>Player,</w:t>
      </w:r>
    </w:p>
    <w:p w14:paraId="72C3FC47" w14:textId="77777777" w:rsidR="009D79A7" w:rsidRDefault="009D79A7" w:rsidP="009D79A7">
      <w:pPr>
        <w:pStyle w:val="Zdrojovkd"/>
      </w:pPr>
      <w:r>
        <w:tab/>
        <w:t>Box,</w:t>
      </w:r>
    </w:p>
    <w:p w14:paraId="63B235D6" w14:textId="77777777" w:rsidR="009D79A7" w:rsidRDefault="009D79A7" w:rsidP="009D79A7">
      <w:pPr>
        <w:pStyle w:val="Zdrojovkd"/>
      </w:pPr>
      <w:r>
        <w:tab/>
        <w:t>Storage</w:t>
      </w:r>
    </w:p>
    <w:p w14:paraId="39E3AA0E" w14:textId="39B93D4E" w:rsidR="009D79A7" w:rsidRDefault="009D79A7" w:rsidP="009D79A7">
      <w:pPr>
        <w:pStyle w:val="Zdrojovkd"/>
        <w:ind w:left="708" w:hanging="141"/>
      </w:pPr>
      <w:r>
        <w:t>}</w:t>
      </w:r>
    </w:p>
    <w:p w14:paraId="1271AFF5" w14:textId="34FAE9F3" w:rsidR="00820FA3" w:rsidRDefault="00820FA3" w:rsidP="00820FA3">
      <w:pPr>
        <w:pStyle w:val="Heading4"/>
      </w:pPr>
      <w:r>
        <w:lastRenderedPageBreak/>
        <w:t>Direction</w:t>
      </w:r>
    </w:p>
    <w:p w14:paraId="18EDE48C" w14:textId="236ADBA9" w:rsidR="00820FA3" w:rsidRDefault="00820FA3" w:rsidP="00820FA3">
      <w:r>
        <w:t>Direction je enum pro značení směru. Mezi 4 strany je zde ještě pátá možnost pro žádný směr.</w:t>
      </w:r>
    </w:p>
    <w:p w14:paraId="55EEF33C" w14:textId="77777777" w:rsidR="00820FA3" w:rsidRDefault="00820FA3" w:rsidP="00820FA3">
      <w:pPr>
        <w:pStyle w:val="Zdrojovkd"/>
      </w:pPr>
      <w:r>
        <w:t>public enum Direction</w:t>
      </w:r>
    </w:p>
    <w:p w14:paraId="4AF615F2" w14:textId="77777777" w:rsidR="00820FA3" w:rsidRDefault="00820FA3" w:rsidP="00820FA3">
      <w:pPr>
        <w:pStyle w:val="Zdrojovkd"/>
      </w:pPr>
      <w:r>
        <w:t>{</w:t>
      </w:r>
    </w:p>
    <w:p w14:paraId="5DB4B3E3" w14:textId="77777777" w:rsidR="00820FA3" w:rsidRDefault="00820FA3" w:rsidP="00820FA3">
      <w:pPr>
        <w:pStyle w:val="Zdrojovkd"/>
      </w:pPr>
      <w:r>
        <w:t xml:space="preserve">    None = 0,</w:t>
      </w:r>
    </w:p>
    <w:p w14:paraId="7865F689" w14:textId="77777777" w:rsidR="00820FA3" w:rsidRDefault="00820FA3" w:rsidP="00820FA3">
      <w:pPr>
        <w:pStyle w:val="Zdrojovkd"/>
      </w:pPr>
      <w:r>
        <w:t xml:space="preserve">    Up = 1,</w:t>
      </w:r>
    </w:p>
    <w:p w14:paraId="7AAFD542" w14:textId="77777777" w:rsidR="00820FA3" w:rsidRDefault="00820FA3" w:rsidP="00820FA3">
      <w:pPr>
        <w:pStyle w:val="Zdrojovkd"/>
      </w:pPr>
      <w:r>
        <w:t xml:space="preserve">    Down = 2,</w:t>
      </w:r>
    </w:p>
    <w:p w14:paraId="46954FF8" w14:textId="77777777" w:rsidR="00820FA3" w:rsidRDefault="00820FA3" w:rsidP="00820FA3">
      <w:pPr>
        <w:pStyle w:val="Zdrojovkd"/>
      </w:pPr>
      <w:r>
        <w:t xml:space="preserve">    Left = 3,</w:t>
      </w:r>
    </w:p>
    <w:p w14:paraId="6929B4D5" w14:textId="77777777" w:rsidR="00820FA3" w:rsidRDefault="00820FA3" w:rsidP="00820FA3">
      <w:pPr>
        <w:pStyle w:val="Zdrojovkd"/>
      </w:pPr>
      <w:r>
        <w:t xml:space="preserve">    Right = 4</w:t>
      </w:r>
    </w:p>
    <w:p w14:paraId="55799E1D" w14:textId="60ADE7ED" w:rsidR="00820FA3" w:rsidRDefault="00820FA3" w:rsidP="00820FA3">
      <w:pPr>
        <w:pStyle w:val="Zdrojovkd"/>
      </w:pPr>
      <w:r>
        <w:t>}</w:t>
      </w:r>
    </w:p>
    <w:p w14:paraId="0AA74AAA" w14:textId="0A05F385" w:rsidR="00355141" w:rsidRDefault="00355141" w:rsidP="00355141">
      <w:pPr>
        <w:pStyle w:val="Heading4"/>
      </w:pPr>
      <w:r>
        <w:t>Coordinates</w:t>
      </w:r>
    </w:p>
    <w:p w14:paraId="215BF169" w14:textId="0A354910" w:rsidR="00355141" w:rsidRPr="00355141" w:rsidRDefault="00DF7246" w:rsidP="00355141">
      <w:r>
        <w:t>Pro zapisování souřadnic jsem použil struct o dvou proměnných (pozice X a Y). Mimo to je zde i vlastní operátor pro „přičítání“ směru k souřadnicím. Funguje to tak, že pokud by se k souřadnici měl přičíst směr nahoru, vrátí operátor novou souřadnici,</w:t>
      </w:r>
    </w:p>
    <w:p w14:paraId="60D4151C" w14:textId="77777777" w:rsidR="0058508C" w:rsidRPr="004C061F" w:rsidRDefault="0058508C" w:rsidP="0058508C">
      <w:pPr>
        <w:pStyle w:val="Heading3"/>
      </w:pPr>
      <w:bookmarkStart w:id="19" w:name="_Toc97482608"/>
      <w:r w:rsidRPr="004C061F">
        <w:t>Entity</w:t>
      </w:r>
      <w:bookmarkEnd w:id="19"/>
    </w:p>
    <w:p w14:paraId="5869351A" w14:textId="77777777" w:rsidR="005E699E" w:rsidRPr="004C061F" w:rsidRDefault="0058508C" w:rsidP="005E699E">
      <w:pPr>
        <w:pStyle w:val="Sta"/>
      </w:pPr>
      <w:r w:rsidRPr="004C061F">
        <w:t xml:space="preserve">Entitou se v mé práci myslí jakákoliv věc, která bude mít svůj vlastní </w:t>
      </w:r>
      <w:r w:rsidRPr="004C061F">
        <w:rPr>
          <w:highlight w:val="cyan"/>
        </w:rPr>
        <w:t>sprite</w:t>
      </w:r>
      <w:r w:rsidR="004C3F65" w:rsidRPr="004C061F">
        <w:t xml:space="preserve">. Samotná třída Entity neměla na začátku vývoje žádné vlastnosti kromě souřadnic a odkazu na GameObjekt, který k ní byl vytvořen a přiřazen. </w:t>
      </w:r>
      <w:r w:rsidR="004C3F65" w:rsidRPr="004C061F">
        <w:rPr>
          <w:highlight w:val="red"/>
        </w:rPr>
        <w:t>[zdrojový kód entity bez updatesprite]</w:t>
      </w:r>
      <w:r w:rsidR="005E699E" w:rsidRPr="004C061F">
        <w:t xml:space="preserve"> </w:t>
      </w:r>
      <w:r w:rsidR="004C3F65" w:rsidRPr="004C061F">
        <w:t xml:space="preserve">Z této třídy by se následně vytvářely </w:t>
      </w:r>
      <w:r w:rsidR="00475209" w:rsidRPr="004C061F">
        <w:t xml:space="preserve">dědící třídy, každá pro jinou entitu. </w:t>
      </w:r>
    </w:p>
    <w:p w14:paraId="1BEFDC5C" w14:textId="77777777" w:rsidR="005E699E" w:rsidRPr="004C061F" w:rsidRDefault="005E699E" w:rsidP="005E699E">
      <w:pPr>
        <w:pStyle w:val="Heading3"/>
      </w:pPr>
      <w:bookmarkStart w:id="20" w:name="_Toc97482609"/>
      <w:r w:rsidRPr="004C061F">
        <w:t>Rozhraní</w:t>
      </w:r>
      <w:bookmarkEnd w:id="20"/>
    </w:p>
    <w:p w14:paraId="7CB526EB" w14:textId="5F60B440" w:rsidR="00AE226D" w:rsidRPr="004C061F" w:rsidRDefault="00475209" w:rsidP="005E699E">
      <w:pPr>
        <w:pStyle w:val="Sta"/>
      </w:pPr>
      <w:r w:rsidRPr="004C061F">
        <w:t>Abych si udržel pořádek v tom, která entita dělá jaké činnosti, vytvořil jsem si rozhrání pro vlastnosti, které jednotlivé entity mohou mít.</w:t>
      </w:r>
      <w:r w:rsidR="005E699E" w:rsidRPr="004C061F">
        <w:t xml:space="preserve"> </w:t>
      </w:r>
      <w:r w:rsidR="00AE226D" w:rsidRPr="004C061F">
        <w:t xml:space="preserve">Mám v plánu v budoucnosti přidat alespoň některé z rozšiřujících mechanik, takže </w:t>
      </w:r>
      <w:r w:rsidR="005E699E" w:rsidRPr="004C061F">
        <w:t>následující</w:t>
      </w:r>
      <w:r w:rsidR="00AE226D" w:rsidRPr="004C061F">
        <w:t xml:space="preserve"> list je pouze pro objekty v původním Sokobanovi.</w:t>
      </w:r>
    </w:p>
    <w:p w14:paraId="413BFB3D" w14:textId="15347E7F" w:rsidR="007D0E97" w:rsidRPr="004C061F" w:rsidRDefault="007D0E97" w:rsidP="007D0E97">
      <w:pPr>
        <w:pStyle w:val="Heading4"/>
      </w:pPr>
      <w:r w:rsidRPr="004C061F">
        <w:lastRenderedPageBreak/>
        <w:t>IDirectionFacing</w:t>
      </w:r>
    </w:p>
    <w:p w14:paraId="19E5855D" w14:textId="24B4172B" w:rsidR="007D0E97" w:rsidRPr="004C061F" w:rsidRDefault="007D0E97" w:rsidP="007D0E97">
      <w:r w:rsidRPr="004C061F">
        <w:t xml:space="preserve">Všechny entity, které mají schopnost se otáčet, nebo dívat na konkretní stranu, mají  rozhraní IDirectionFacing. </w:t>
      </w:r>
      <w:r w:rsidR="005528ED" w:rsidRPr="004C061F">
        <w:t>Obsahuje metody pro získání a modifikování směru a zároveň</w:t>
      </w:r>
      <w:r w:rsidRPr="004C061F">
        <w:t xml:space="preserve"> </w:t>
      </w:r>
      <w:r w:rsidR="008B11D2" w:rsidRPr="004C061F">
        <w:t xml:space="preserve">souřadnici, na kterou se entita právě „dívá“. </w:t>
      </w:r>
      <w:r w:rsidR="000F2D77" w:rsidRPr="004C061F">
        <w:t>V tuto chvíli je jedinout entitou s tímto rozhraním samotný hráč.</w:t>
      </w:r>
    </w:p>
    <w:p w14:paraId="3F42F80C" w14:textId="77777777" w:rsidR="000F2D77" w:rsidRPr="004C061F" w:rsidRDefault="000F2D77" w:rsidP="000F2D77">
      <w:pPr>
        <w:pStyle w:val="Zdrojovkd"/>
      </w:pPr>
      <w:r w:rsidRPr="004C061F">
        <w:t>public interface IDirectionFacingEntity</w:t>
      </w:r>
    </w:p>
    <w:p w14:paraId="0732B536" w14:textId="77777777" w:rsidR="000F2D77" w:rsidRPr="004C061F" w:rsidRDefault="000F2D77" w:rsidP="000F2D77">
      <w:pPr>
        <w:pStyle w:val="Zdrojovkd"/>
      </w:pPr>
      <w:r w:rsidRPr="004C061F">
        <w:t>{</w:t>
      </w:r>
    </w:p>
    <w:p w14:paraId="3F5E8BB8" w14:textId="77777777" w:rsidR="000F2D77" w:rsidRPr="004C061F" w:rsidRDefault="000F2D77" w:rsidP="000F2D77">
      <w:pPr>
        <w:pStyle w:val="Zdrojovkd"/>
      </w:pPr>
      <w:r w:rsidRPr="004C061F">
        <w:tab/>
        <w:t>public Direction GetDirection();</w:t>
      </w:r>
    </w:p>
    <w:p w14:paraId="2922E70A" w14:textId="77777777" w:rsidR="000F2D77" w:rsidRPr="004C061F" w:rsidRDefault="000F2D77" w:rsidP="000F2D77">
      <w:pPr>
        <w:pStyle w:val="Zdrojovkd"/>
      </w:pPr>
      <w:r w:rsidRPr="004C061F">
        <w:tab/>
        <w:t>public void SetDirection(Direction newDir);</w:t>
      </w:r>
    </w:p>
    <w:p w14:paraId="3B063244" w14:textId="77777777" w:rsidR="000F2D77" w:rsidRPr="004C061F" w:rsidRDefault="000F2D77" w:rsidP="000F2D77">
      <w:pPr>
        <w:pStyle w:val="Zdrojovkd"/>
      </w:pPr>
      <w:r w:rsidRPr="004C061F">
        <w:tab/>
        <w:t>public Coordinates LookingAt();</w:t>
      </w:r>
    </w:p>
    <w:p w14:paraId="222818F7" w14:textId="77C3270D" w:rsidR="000F2D77" w:rsidRPr="004C061F" w:rsidRDefault="000F2D77" w:rsidP="000F2D77">
      <w:pPr>
        <w:pStyle w:val="Zdrojovkd"/>
      </w:pPr>
      <w:r w:rsidRPr="004C061F">
        <w:t>}</w:t>
      </w:r>
    </w:p>
    <w:p w14:paraId="35223C10" w14:textId="01C9DF2B" w:rsidR="007D0E97" w:rsidRPr="004C061F" w:rsidRDefault="007D0E97" w:rsidP="007D0E97">
      <w:pPr>
        <w:pStyle w:val="Heading4"/>
      </w:pPr>
      <w:r w:rsidRPr="004C061F">
        <w:t>IMoving</w:t>
      </w:r>
      <w:r w:rsidR="00FA3334" w:rsidRPr="004C061F">
        <w:t>Entity</w:t>
      </w:r>
    </w:p>
    <w:p w14:paraId="02FF8E9E" w14:textId="3B3A5834" w:rsidR="00B449E5" w:rsidRPr="004C061F" w:rsidRDefault="000577CD" w:rsidP="000577CD">
      <w:pPr>
        <w:ind w:left="708" w:firstLine="0"/>
      </w:pPr>
      <w:r w:rsidRPr="004C061F">
        <w:t>Cokoliv, co se může pohybovat (ať už samo, nebo pomocí jiné entity) má rozhraní IMoving</w:t>
      </w:r>
      <w:r w:rsidR="005528ED" w:rsidRPr="004C061F">
        <w:t xml:space="preserve">. </w:t>
      </w:r>
      <w:r w:rsidR="00EE5F5D" w:rsidRPr="004C061F">
        <w:t xml:space="preserve"> Obsahuje pouze metodu pro posunutí na nové souřadnice.</w:t>
      </w:r>
    </w:p>
    <w:p w14:paraId="0CE56D81" w14:textId="77777777" w:rsidR="00EE5F5D" w:rsidRPr="004C061F" w:rsidRDefault="00EE5F5D" w:rsidP="00EE5F5D">
      <w:pPr>
        <w:pStyle w:val="Zdrojovkd"/>
      </w:pPr>
      <w:r w:rsidRPr="004C061F">
        <w:t>public interface IMovingEntity</w:t>
      </w:r>
    </w:p>
    <w:p w14:paraId="58A69D11" w14:textId="77777777" w:rsidR="00EE5F5D" w:rsidRPr="004C061F" w:rsidRDefault="00EE5F5D" w:rsidP="00EE5F5D">
      <w:pPr>
        <w:pStyle w:val="Zdrojovkd"/>
      </w:pPr>
      <w:r w:rsidRPr="004C061F">
        <w:t>{</w:t>
      </w:r>
    </w:p>
    <w:p w14:paraId="0AE47FA7" w14:textId="77777777" w:rsidR="00EE5F5D" w:rsidRPr="004C061F" w:rsidRDefault="00EE5F5D" w:rsidP="00EE5F5D">
      <w:pPr>
        <w:pStyle w:val="Zdrojovkd"/>
      </w:pPr>
      <w:r w:rsidRPr="004C061F">
        <w:tab/>
        <w:t>public void Move(Coordinates destination);</w:t>
      </w:r>
    </w:p>
    <w:p w14:paraId="485692B0" w14:textId="7B01E169" w:rsidR="00EE5F5D" w:rsidRPr="004C061F" w:rsidRDefault="00EE5F5D" w:rsidP="00EE5F5D">
      <w:pPr>
        <w:pStyle w:val="Zdrojovkd"/>
      </w:pPr>
      <w:r w:rsidRPr="004C061F">
        <w:t>}</w:t>
      </w:r>
    </w:p>
    <w:p w14:paraId="40EB1582" w14:textId="12317EBF" w:rsidR="007D0E97" w:rsidRPr="004C061F" w:rsidRDefault="007D0E97" w:rsidP="007D0E97">
      <w:pPr>
        <w:pStyle w:val="Heading4"/>
      </w:pPr>
      <w:r w:rsidRPr="004C061F">
        <w:t>IObstacle</w:t>
      </w:r>
    </w:p>
    <w:p w14:paraId="0FD813C5" w14:textId="3D0AF4DC" w:rsidR="00EE5F5D" w:rsidRPr="004C061F" w:rsidRDefault="00EE5F5D" w:rsidP="00EE5F5D">
      <w:r w:rsidRPr="004C061F">
        <w:t xml:space="preserve">IObstacle pozůstatek z původního nápadu na dveře otevíratelné tlačítky. Obsahuje možnost získat a kontrolovat, jestli je </w:t>
      </w:r>
      <w:r w:rsidR="008B11D2" w:rsidRPr="004C061F">
        <w:t>entita s IObstacle „otevřená“.</w:t>
      </w:r>
      <w:r w:rsidRPr="004C061F">
        <w:t xml:space="preserve"> Nyní má </w:t>
      </w:r>
      <w:r w:rsidR="008B11D2" w:rsidRPr="004C061F">
        <w:t>toto rozhraní</w:t>
      </w:r>
      <w:r w:rsidRPr="004C061F">
        <w:t xml:space="preserve"> pouze Wall</w:t>
      </w:r>
      <w:r w:rsidR="008B11D2" w:rsidRPr="004C061F">
        <w:t xml:space="preserve"> a je konstantně zavřená.</w:t>
      </w:r>
    </w:p>
    <w:p w14:paraId="076AEA27" w14:textId="77777777" w:rsidR="008B11D2" w:rsidRPr="004C061F" w:rsidRDefault="008B11D2" w:rsidP="008B11D2">
      <w:pPr>
        <w:pStyle w:val="Zdrojovkd"/>
      </w:pPr>
      <w:r w:rsidRPr="004C061F">
        <w:t>public interface IObstacle</w:t>
      </w:r>
    </w:p>
    <w:p w14:paraId="2BA5A027" w14:textId="77777777" w:rsidR="008B11D2" w:rsidRPr="004C061F" w:rsidRDefault="008B11D2" w:rsidP="008B11D2">
      <w:pPr>
        <w:pStyle w:val="Zdrojovkd"/>
      </w:pPr>
      <w:r w:rsidRPr="004C061F">
        <w:t>{</w:t>
      </w:r>
    </w:p>
    <w:p w14:paraId="0BFDC4AC" w14:textId="77777777" w:rsidR="008B11D2" w:rsidRPr="004C061F" w:rsidRDefault="008B11D2" w:rsidP="008B11D2">
      <w:pPr>
        <w:pStyle w:val="Zdrojovkd"/>
      </w:pPr>
      <w:r w:rsidRPr="004C061F">
        <w:tab/>
        <w:t>public bool Opened { get; }</w:t>
      </w:r>
    </w:p>
    <w:p w14:paraId="216EBF6C" w14:textId="77777777" w:rsidR="008B11D2" w:rsidRPr="004C061F" w:rsidRDefault="008B11D2" w:rsidP="008B11D2">
      <w:pPr>
        <w:pStyle w:val="Zdrojovkd"/>
      </w:pPr>
      <w:r w:rsidRPr="004C061F">
        <w:tab/>
        <w:t>public void Open(bool open);</w:t>
      </w:r>
    </w:p>
    <w:p w14:paraId="686076E2" w14:textId="30B249E8" w:rsidR="008B11D2" w:rsidRPr="004C061F" w:rsidRDefault="008B11D2" w:rsidP="008B11D2">
      <w:pPr>
        <w:pStyle w:val="Zdrojovkd"/>
      </w:pPr>
      <w:r w:rsidRPr="004C061F">
        <w:t>}</w:t>
      </w:r>
    </w:p>
    <w:p w14:paraId="19E35697" w14:textId="65F9E876" w:rsidR="007D0E97" w:rsidRPr="004C061F" w:rsidRDefault="007D0E97" w:rsidP="007D0E97">
      <w:pPr>
        <w:pStyle w:val="Heading4"/>
      </w:pPr>
      <w:r w:rsidRPr="004C061F">
        <w:lastRenderedPageBreak/>
        <w:t>IPushable</w:t>
      </w:r>
    </w:p>
    <w:p w14:paraId="38D94270" w14:textId="345DF053" w:rsidR="001833A9" w:rsidRPr="004C061F" w:rsidRDefault="008038E8" w:rsidP="008038E8">
      <w:pPr>
        <w:ind w:left="708" w:firstLine="0"/>
      </w:pPr>
      <w:r w:rsidRPr="004C061F">
        <w:t>Jediná entita, kterou může hráč momentálně posouvat, je Box.</w:t>
      </w:r>
      <w:r w:rsidR="00933EF5" w:rsidRPr="004C061F">
        <w:t xml:space="preserve"> Přišlo mi lepší tuto vlastnost zobecnit, kdybych v budoucnosti chtěl přidat jiné posouvatelné prvky.</w:t>
      </w:r>
    </w:p>
    <w:p w14:paraId="12D9804A" w14:textId="213E017B" w:rsidR="00326C73" w:rsidRPr="004C061F" w:rsidRDefault="00326C73" w:rsidP="008038E8">
      <w:pPr>
        <w:ind w:left="708" w:firstLine="0"/>
      </w:pPr>
      <w:r w:rsidRPr="004C061F">
        <w:t>Metoda Push je typu bool proto, aby mohla dávat zpětnou vazbu, jestli akce posunutí proběhla, nebo entitě něco brání.</w:t>
      </w:r>
    </w:p>
    <w:p w14:paraId="69E3CDC7" w14:textId="77777777" w:rsidR="00326C73" w:rsidRPr="004C061F" w:rsidRDefault="00326C73" w:rsidP="00326C73">
      <w:pPr>
        <w:pStyle w:val="Zdrojovkd"/>
      </w:pPr>
      <w:r w:rsidRPr="004C061F">
        <w:t>public interface IPushable</w:t>
      </w:r>
    </w:p>
    <w:p w14:paraId="635A4CB1" w14:textId="77777777" w:rsidR="00326C73" w:rsidRPr="004C061F" w:rsidRDefault="00326C73" w:rsidP="00326C73">
      <w:pPr>
        <w:pStyle w:val="Zdrojovkd"/>
      </w:pPr>
      <w:r w:rsidRPr="004C061F">
        <w:t>{</w:t>
      </w:r>
    </w:p>
    <w:p w14:paraId="1A3D16BE" w14:textId="77777777" w:rsidR="00326C73" w:rsidRPr="004C061F" w:rsidRDefault="00326C73" w:rsidP="00326C73">
      <w:pPr>
        <w:pStyle w:val="Zdrojovkd"/>
      </w:pPr>
      <w:r w:rsidRPr="004C061F">
        <w:t xml:space="preserve">    bool Push(Direction direction);</w:t>
      </w:r>
    </w:p>
    <w:p w14:paraId="181BA656" w14:textId="25D61E2E" w:rsidR="00326C73" w:rsidRPr="004C061F" w:rsidRDefault="00326C73" w:rsidP="00326C73">
      <w:pPr>
        <w:pStyle w:val="Zdrojovkd"/>
      </w:pPr>
      <w:r w:rsidRPr="004C061F">
        <w:t>}</w:t>
      </w:r>
    </w:p>
    <w:p w14:paraId="22509E7C" w14:textId="467140AA" w:rsidR="000F30AA" w:rsidRPr="004C061F" w:rsidRDefault="000F30AA" w:rsidP="000F30AA">
      <w:pPr>
        <w:pStyle w:val="Heading3"/>
      </w:pPr>
      <w:bookmarkStart w:id="21" w:name="_Toc97482610"/>
      <w:r w:rsidRPr="004C061F">
        <w:t>Levely</w:t>
      </w:r>
      <w:bookmarkEnd w:id="21"/>
    </w:p>
    <w:p w14:paraId="01CA82AB" w14:textId="7A7656C2" w:rsidR="000F30AA" w:rsidRPr="004C061F" w:rsidRDefault="000F30AA" w:rsidP="001E3227">
      <w:r w:rsidRPr="004C061F">
        <w:t xml:space="preserve">Už od začátku jsem věděl, že chci levely mít nějak zakódované do souborů, aby se s nima dalo jednoduše zacházet a importovat. Vytvořil jsem si tedy třídu </w:t>
      </w:r>
      <w:r w:rsidR="001E3227" w:rsidRPr="004C061F">
        <w:t>SavedLevel, která je serializovatelná (tj. dá se převést z instance třídy na JSON a i naopak)</w:t>
      </w:r>
      <w:r w:rsidR="00B91FB8" w:rsidRPr="004C061F">
        <w:t xml:space="preserve"> a obsahuje pole EntityConstructor, ze čehož se dá vytvořit každá entita v levelu.</w:t>
      </w:r>
    </w:p>
    <w:p w14:paraId="3F9B8B2D" w14:textId="77777777" w:rsidR="00B91FB8" w:rsidRPr="004C061F" w:rsidRDefault="00B91FB8" w:rsidP="00B91FB8">
      <w:pPr>
        <w:pStyle w:val="Zdrojovkd"/>
      </w:pPr>
      <w:r w:rsidRPr="004C061F">
        <w:t>[System.Serializable]</w:t>
      </w:r>
    </w:p>
    <w:p w14:paraId="4D370175" w14:textId="77777777" w:rsidR="00B91FB8" w:rsidRPr="004C061F" w:rsidRDefault="00B91FB8" w:rsidP="00B91FB8">
      <w:pPr>
        <w:pStyle w:val="Zdrojovkd"/>
      </w:pPr>
      <w:r w:rsidRPr="004C061F">
        <w:t>public class SavedLevel</w:t>
      </w:r>
    </w:p>
    <w:p w14:paraId="523FC39D" w14:textId="77777777" w:rsidR="00B91FB8" w:rsidRPr="004C061F" w:rsidRDefault="00B91FB8" w:rsidP="00B91FB8">
      <w:pPr>
        <w:pStyle w:val="Zdrojovkd"/>
      </w:pPr>
      <w:r w:rsidRPr="004C061F">
        <w:t>{</w:t>
      </w:r>
    </w:p>
    <w:p w14:paraId="73403D44" w14:textId="77777777" w:rsidR="00B91FB8" w:rsidRPr="004C061F" w:rsidRDefault="00B91FB8" w:rsidP="00B91FB8">
      <w:pPr>
        <w:pStyle w:val="Zdrojovkd"/>
      </w:pPr>
      <w:r w:rsidRPr="004C061F">
        <w:tab/>
        <w:t>public string Name;</w:t>
      </w:r>
    </w:p>
    <w:p w14:paraId="027B54BD" w14:textId="77777777" w:rsidR="00B91FB8" w:rsidRPr="004C061F" w:rsidRDefault="00B91FB8" w:rsidP="00B91FB8">
      <w:pPr>
        <w:pStyle w:val="Zdrojovkd"/>
      </w:pPr>
      <w:r w:rsidRPr="004C061F">
        <w:tab/>
        <w:t>public EntityConstructor[] Entities;</w:t>
      </w:r>
    </w:p>
    <w:p w14:paraId="28EB5387" w14:textId="3D31A152" w:rsidR="00B91FB8" w:rsidRPr="004C061F" w:rsidRDefault="00B91FB8" w:rsidP="00B91FB8">
      <w:pPr>
        <w:pStyle w:val="Zdrojovkd"/>
      </w:pPr>
      <w:r w:rsidRPr="004C061F">
        <w:t>}</w:t>
      </w:r>
    </w:p>
    <w:p w14:paraId="340689ED" w14:textId="32B4F6CE" w:rsidR="00B91FB8" w:rsidRPr="004C061F" w:rsidRDefault="00B91FB8" w:rsidP="00B91FB8">
      <w:pPr>
        <w:pStyle w:val="Sta"/>
      </w:pPr>
      <w:r w:rsidRPr="004C061F">
        <w:t>EntityConstructor je také serializovatelná třída, obsahující vše informace o entitě, která bude vytvořena.</w:t>
      </w:r>
    </w:p>
    <w:p w14:paraId="4795FEFA" w14:textId="77777777" w:rsidR="00C85D15" w:rsidRPr="004C061F" w:rsidRDefault="00C85D15" w:rsidP="00C85D15">
      <w:pPr>
        <w:pStyle w:val="Zdrojovkd"/>
      </w:pPr>
      <w:r w:rsidRPr="004C061F">
        <w:t>[System.Serializable]</w:t>
      </w:r>
    </w:p>
    <w:p w14:paraId="6063A4E5" w14:textId="77777777" w:rsidR="00C85D15" w:rsidRPr="004C061F" w:rsidRDefault="00C85D15" w:rsidP="00C85D15">
      <w:pPr>
        <w:pStyle w:val="Zdrojovkd"/>
      </w:pPr>
      <w:r w:rsidRPr="004C061F">
        <w:t>public class EntityConstructor</w:t>
      </w:r>
    </w:p>
    <w:p w14:paraId="69B9CA7E" w14:textId="77777777" w:rsidR="00C85D15" w:rsidRPr="004C061F" w:rsidRDefault="00C85D15" w:rsidP="00C85D15">
      <w:pPr>
        <w:pStyle w:val="Zdrojovkd"/>
      </w:pPr>
      <w:r w:rsidRPr="004C061F">
        <w:t>{</w:t>
      </w:r>
    </w:p>
    <w:p w14:paraId="179A33CB" w14:textId="77777777" w:rsidR="00C85D15" w:rsidRPr="004C061F" w:rsidRDefault="00C85D15" w:rsidP="00C85D15">
      <w:pPr>
        <w:pStyle w:val="Zdrojovkd"/>
      </w:pPr>
      <w:r w:rsidRPr="004C061F">
        <w:tab/>
        <w:t>//Entity</w:t>
      </w:r>
    </w:p>
    <w:p w14:paraId="11C1BB6E" w14:textId="77777777" w:rsidR="00C85D15" w:rsidRPr="004C061F" w:rsidRDefault="00C85D15" w:rsidP="00C85D15">
      <w:pPr>
        <w:pStyle w:val="Zdrojovkd"/>
      </w:pPr>
      <w:r w:rsidRPr="004C061F">
        <w:tab/>
        <w:t>public TileType T; //Type</w:t>
      </w:r>
    </w:p>
    <w:p w14:paraId="504025C7" w14:textId="77777777" w:rsidR="00C85D15" w:rsidRPr="004C061F" w:rsidRDefault="00C85D15" w:rsidP="00C85D15">
      <w:pPr>
        <w:pStyle w:val="Zdrojovkd"/>
      </w:pPr>
      <w:r w:rsidRPr="004C061F">
        <w:tab/>
        <w:t>public int CoordinateX;</w:t>
      </w:r>
    </w:p>
    <w:p w14:paraId="47F633AF" w14:textId="77777777" w:rsidR="00C85D15" w:rsidRPr="004C061F" w:rsidRDefault="00C85D15" w:rsidP="00C85D15">
      <w:pPr>
        <w:pStyle w:val="Zdrojovkd"/>
      </w:pPr>
      <w:r w:rsidRPr="004C061F">
        <w:lastRenderedPageBreak/>
        <w:tab/>
        <w:t>public int CoordinateY;</w:t>
      </w:r>
    </w:p>
    <w:p w14:paraId="4B29AC19" w14:textId="77777777" w:rsidR="00C85D15" w:rsidRPr="004C061F" w:rsidRDefault="00C85D15" w:rsidP="00C85D15">
      <w:pPr>
        <w:pStyle w:val="Zdrojovkd"/>
      </w:pPr>
      <w:r w:rsidRPr="004C061F">
        <w:tab/>
      </w:r>
    </w:p>
    <w:p w14:paraId="18BC07A9" w14:textId="77777777" w:rsidR="00C85D15" w:rsidRPr="004C061F" w:rsidRDefault="00C85D15" w:rsidP="00C85D15">
      <w:pPr>
        <w:pStyle w:val="Zdrojovkd"/>
      </w:pPr>
      <w:r w:rsidRPr="004C061F">
        <w:tab/>
        <w:t>//IDirectionFacing</w:t>
      </w:r>
    </w:p>
    <w:p w14:paraId="007EAA4D" w14:textId="77777777" w:rsidR="00C85D15" w:rsidRPr="004C061F" w:rsidRDefault="00C85D15" w:rsidP="00C85D15">
      <w:pPr>
        <w:pStyle w:val="Zdrojovkd"/>
      </w:pPr>
      <w:r w:rsidRPr="004C061F">
        <w:tab/>
        <w:t>public Direction Direction;</w:t>
      </w:r>
    </w:p>
    <w:p w14:paraId="1657FF87" w14:textId="77777777" w:rsidR="00C85D15" w:rsidRPr="004C061F" w:rsidRDefault="00C85D15" w:rsidP="00C85D15">
      <w:pPr>
        <w:pStyle w:val="Zdrojovkd"/>
      </w:pPr>
    </w:p>
    <w:p w14:paraId="48F29052" w14:textId="77777777" w:rsidR="00C85D15" w:rsidRPr="004C061F" w:rsidRDefault="00C85D15" w:rsidP="00C85D15">
      <w:pPr>
        <w:pStyle w:val="Zdrojovkd"/>
      </w:pPr>
      <w:r w:rsidRPr="004C061F">
        <w:tab/>
        <w:t>//IObstacle</w:t>
      </w:r>
    </w:p>
    <w:p w14:paraId="1C977A90" w14:textId="77777777" w:rsidR="00C85D15" w:rsidRPr="004C061F" w:rsidRDefault="00C85D15" w:rsidP="00C85D15">
      <w:pPr>
        <w:pStyle w:val="Zdrojovkd"/>
      </w:pPr>
      <w:r w:rsidRPr="004C061F">
        <w:tab/>
        <w:t>public bool Opened;</w:t>
      </w:r>
    </w:p>
    <w:p w14:paraId="4B1B0BA1" w14:textId="7E476501" w:rsidR="00C85D15" w:rsidRPr="004C061F" w:rsidRDefault="00C85D15" w:rsidP="00C85D15">
      <w:pPr>
        <w:pStyle w:val="Zdrojovkd"/>
      </w:pPr>
      <w:r w:rsidRPr="004C061F">
        <w:t>}</w:t>
      </w:r>
    </w:p>
    <w:p w14:paraId="2C4EC8A7" w14:textId="101209F1" w:rsidR="00E25907" w:rsidRPr="004C061F" w:rsidRDefault="00E277FB" w:rsidP="0086047B">
      <w:pPr>
        <w:pStyle w:val="Sta"/>
        <w:rPr>
          <w:rFonts w:asciiTheme="majorHAnsi" w:eastAsiaTheme="majorEastAsia" w:hAnsiTheme="majorHAnsi" w:cstheme="majorBidi"/>
          <w:iCs/>
          <w:color w:val="auto"/>
          <w:sz w:val="28"/>
          <w:szCs w:val="22"/>
          <w:lang w:eastAsia="en-US"/>
        </w:rPr>
      </w:pPr>
      <w:r w:rsidRPr="004C061F">
        <w:t>S</w:t>
      </w:r>
      <w:r w:rsidR="00E25907" w:rsidRPr="004C061F">
        <w:t>e SavedLevel pracuje asi nejduležítější třída v celé práci, LevelManage</w:t>
      </w:r>
      <w:r w:rsidR="0086047B" w:rsidRPr="004C061F">
        <w:t xml:space="preserve">r, </w:t>
      </w:r>
      <w:r w:rsidR="007B22DE" w:rsidRPr="004C061F">
        <w:t>která</w:t>
      </w:r>
      <w:r w:rsidR="0086047B" w:rsidRPr="004C061F">
        <w:t xml:space="preserve"> </w:t>
      </w:r>
      <w:r w:rsidR="00E25907" w:rsidRPr="004C061F">
        <w:t>má na starost všechnu režii hry, vnímá vstupy hráče, načítá nové levely, a ovládá všechny entity.</w:t>
      </w:r>
    </w:p>
    <w:p w14:paraId="12AECF47" w14:textId="77777777" w:rsidR="00DC606D" w:rsidRPr="004C061F" w:rsidRDefault="00DC606D" w:rsidP="00DC606D">
      <w:pPr>
        <w:pStyle w:val="Zdrojovkd"/>
      </w:pPr>
      <w:r w:rsidRPr="004C061F">
        <w:t>public class LevelManager : MonoBehaviour</w:t>
      </w:r>
    </w:p>
    <w:p w14:paraId="57529296" w14:textId="77777777" w:rsidR="00DC606D" w:rsidRPr="004C061F" w:rsidRDefault="00DC606D" w:rsidP="00DC606D">
      <w:pPr>
        <w:pStyle w:val="Zdrojovkd"/>
      </w:pPr>
      <w:r w:rsidRPr="004C061F">
        <w:t>{</w:t>
      </w:r>
    </w:p>
    <w:p w14:paraId="28BAF7EA" w14:textId="6F6D244D" w:rsidR="00DC606D" w:rsidRPr="004C061F" w:rsidRDefault="00DC606D" w:rsidP="00DC606D">
      <w:pPr>
        <w:pStyle w:val="Zdrojovkd"/>
      </w:pPr>
      <w:r w:rsidRPr="004C061F">
        <w:t xml:space="preserve">    //vlastnosti a promenne</w:t>
      </w:r>
    </w:p>
    <w:p w14:paraId="49168CB7" w14:textId="11947F7F" w:rsidR="00DC606D" w:rsidRPr="004C061F" w:rsidRDefault="00DC606D" w:rsidP="00DC606D">
      <w:pPr>
        <w:pStyle w:val="Zdrojovkd"/>
      </w:pPr>
      <w:r w:rsidRPr="004C061F">
        <w:t xml:space="preserve">    // ...</w:t>
      </w:r>
    </w:p>
    <w:p w14:paraId="377F1BFA" w14:textId="36F73A42" w:rsidR="00DC606D" w:rsidRPr="004C061F" w:rsidRDefault="00DC606D" w:rsidP="00DC606D">
      <w:pPr>
        <w:pStyle w:val="Zdrojovkd"/>
      </w:pPr>
      <w:r w:rsidRPr="004C061F">
        <w:t xml:space="preserve">    </w:t>
      </w:r>
    </w:p>
    <w:p w14:paraId="0943FE74" w14:textId="1AE13D4B" w:rsidR="00DE724D" w:rsidRPr="004C061F" w:rsidRDefault="00DC606D" w:rsidP="00DE724D">
      <w:pPr>
        <w:pStyle w:val="Zdrojovkd"/>
      </w:pPr>
      <w:r w:rsidRPr="004C061F">
        <w:t xml:space="preserve">    void Start() {…}</w:t>
      </w:r>
    </w:p>
    <w:p w14:paraId="15640E89" w14:textId="77777777" w:rsidR="00DC606D" w:rsidRPr="004C061F" w:rsidRDefault="00DC606D" w:rsidP="00DC606D">
      <w:pPr>
        <w:pStyle w:val="Zdrojovkd"/>
      </w:pPr>
    </w:p>
    <w:p w14:paraId="69F82383" w14:textId="4B550F44" w:rsidR="00DC606D" w:rsidRPr="004C061F" w:rsidRDefault="00DC606D" w:rsidP="00DC606D">
      <w:pPr>
        <w:pStyle w:val="Zdrojovkd"/>
      </w:pPr>
      <w:r w:rsidRPr="004C061F">
        <w:t xml:space="preserve">    void ReadAllLevels() {…}</w:t>
      </w:r>
    </w:p>
    <w:p w14:paraId="650A9D4E" w14:textId="63966C94" w:rsidR="00D415A1" w:rsidRPr="004C061F" w:rsidRDefault="00DC606D" w:rsidP="00D415A1">
      <w:pPr>
        <w:pStyle w:val="Zdrojovkd"/>
      </w:pPr>
      <w:r w:rsidRPr="004C061F">
        <w:t xml:space="preserve">    bool LoadLevel(int id) {…}</w:t>
      </w:r>
    </w:p>
    <w:p w14:paraId="1CD05118" w14:textId="77777777" w:rsidR="00D415A1" w:rsidRPr="004C061F" w:rsidRDefault="00D415A1" w:rsidP="00D415A1">
      <w:pPr>
        <w:pStyle w:val="Zdrojovkd"/>
      </w:pPr>
    </w:p>
    <w:p w14:paraId="51760C07" w14:textId="073E00CF" w:rsidR="00DC606D" w:rsidRPr="004C061F" w:rsidRDefault="00A2417C" w:rsidP="00DC606D">
      <w:pPr>
        <w:pStyle w:val="Zdrojovkd"/>
      </w:pPr>
      <w:r w:rsidRPr="004C061F">
        <w:t xml:space="preserve">    </w:t>
      </w:r>
      <w:r w:rsidR="00DC606D" w:rsidRPr="004C061F">
        <w:t>void Update() {…}</w:t>
      </w:r>
      <w:r w:rsidR="00D415A1" w:rsidRPr="004C061F">
        <w:t xml:space="preserve"> </w:t>
      </w:r>
    </w:p>
    <w:p w14:paraId="0EDBA11A" w14:textId="3CC37801" w:rsidR="00DC606D" w:rsidRPr="004C061F" w:rsidRDefault="00DC606D" w:rsidP="00A2417C">
      <w:pPr>
        <w:pStyle w:val="Zdrojovkd"/>
        <w:rPr>
          <w:b/>
          <w:bCs/>
        </w:rPr>
      </w:pPr>
      <w:r w:rsidRPr="004C061F">
        <w:t xml:space="preserve">    void Undo()</w:t>
      </w:r>
      <w:r w:rsidR="00A2417C" w:rsidRPr="004C061F">
        <w:t xml:space="preserve"> {…}</w:t>
      </w:r>
    </w:p>
    <w:p w14:paraId="61AFDE97" w14:textId="78BFCF3C" w:rsidR="00DC606D" w:rsidRPr="004C061F" w:rsidRDefault="00DC606D" w:rsidP="00A2417C">
      <w:pPr>
        <w:pStyle w:val="Zdrojovkd"/>
      </w:pPr>
      <w:r w:rsidRPr="004C061F">
        <w:t xml:space="preserve">    void Restart()</w:t>
      </w:r>
      <w:r w:rsidR="00A2417C" w:rsidRPr="004C061F">
        <w:t xml:space="preserve"> {…}</w:t>
      </w:r>
    </w:p>
    <w:p w14:paraId="1D98E2B0" w14:textId="783CC3FA" w:rsidR="00DC606D" w:rsidRPr="004C061F" w:rsidRDefault="00DC606D" w:rsidP="00A2417C">
      <w:pPr>
        <w:pStyle w:val="Zdrojovkd"/>
      </w:pPr>
      <w:r w:rsidRPr="004C061F">
        <w:t xml:space="preserve">    void Tick(Direction pressed)</w:t>
      </w:r>
      <w:r w:rsidR="00A2417C" w:rsidRPr="004C061F">
        <w:t xml:space="preserve"> {…}</w:t>
      </w:r>
    </w:p>
    <w:p w14:paraId="62C4BB80" w14:textId="6044429A" w:rsidR="00DC606D" w:rsidRPr="004C061F" w:rsidRDefault="00DC606D" w:rsidP="00A2417C">
      <w:pPr>
        <w:pStyle w:val="Zdrojovkd"/>
      </w:pPr>
      <w:r w:rsidRPr="004C061F">
        <w:t xml:space="preserve">    void Render()</w:t>
      </w:r>
      <w:r w:rsidR="00A2417C" w:rsidRPr="004C061F">
        <w:t xml:space="preserve"> {…}</w:t>
      </w:r>
    </w:p>
    <w:p w14:paraId="415E4ED5" w14:textId="3D289F17" w:rsidR="00DC606D" w:rsidRPr="004C061F" w:rsidRDefault="00DC606D" w:rsidP="00DC606D">
      <w:pPr>
        <w:pStyle w:val="Zdrojovkd"/>
      </w:pPr>
      <w:r w:rsidRPr="004C061F">
        <w:t xml:space="preserve">    void RenderTile(Entity entity, int z)</w:t>
      </w:r>
      <w:r w:rsidR="00A2417C" w:rsidRPr="004C061F">
        <w:t xml:space="preserve"> {…}</w:t>
      </w:r>
    </w:p>
    <w:p w14:paraId="25105FA3" w14:textId="5A031991" w:rsidR="00DC606D" w:rsidRPr="004C061F" w:rsidRDefault="00DC606D" w:rsidP="00DC606D">
      <w:pPr>
        <w:pStyle w:val="Zdrojovkd"/>
      </w:pPr>
      <w:r w:rsidRPr="004C061F">
        <w:t>}</w:t>
      </w:r>
    </w:p>
    <w:p w14:paraId="47E4C3B2" w14:textId="128616E2" w:rsidR="00E277FB" w:rsidRPr="004C061F" w:rsidRDefault="00E277FB" w:rsidP="00E277FB"/>
    <w:p w14:paraId="62743CE6" w14:textId="45A658CB" w:rsidR="0013305C" w:rsidRPr="004C061F" w:rsidRDefault="0013305C" w:rsidP="0013305C">
      <w:pPr>
        <w:pStyle w:val="Heading2"/>
      </w:pPr>
      <w:bookmarkStart w:id="22" w:name="_Toc97482611"/>
      <w:r w:rsidRPr="004C061F">
        <w:lastRenderedPageBreak/>
        <w:t>Editor</w:t>
      </w:r>
      <w:bookmarkEnd w:id="22"/>
    </w:p>
    <w:p w14:paraId="19A935DF" w14:textId="1F142DC8" w:rsidR="003C4AEE" w:rsidRPr="004C061F" w:rsidRDefault="003C4AEE" w:rsidP="003C4AEE">
      <w:r w:rsidRPr="004C061F">
        <w:t xml:space="preserve">Abych nemusel levely ručně psát do souborů, vytvořil jsem si </w:t>
      </w:r>
      <w:r w:rsidR="00EE47CB" w:rsidRPr="004C061F">
        <w:t xml:space="preserve">vlastní editor pomocí HTML a JavaScript. K dokonalosti má sice daleko, ale jako nástroj pro tvoření vlastních úrovní postačí. </w:t>
      </w:r>
    </w:p>
    <w:p w14:paraId="3773F555" w14:textId="77777777" w:rsidR="007B22DE" w:rsidRPr="004C061F" w:rsidRDefault="007B22DE" w:rsidP="007B22DE">
      <w:pPr>
        <w:keepNext/>
      </w:pPr>
      <w:r w:rsidRPr="004C061F">
        <w:rPr>
          <w:noProof/>
        </w:rPr>
        <w:drawing>
          <wp:inline distT="0" distB="0" distL="0" distR="0" wp14:anchorId="3621CB63" wp14:editId="3F739D1F">
            <wp:extent cx="4417017" cy="3511412"/>
            <wp:effectExtent l="0" t="0" r="3175" b="0"/>
            <wp:docPr id="5" name="Picture 5" descr="Rozhraní editoru">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ozhraní editoru">
                      <a:extLst>
                        <a:ext uri="{C183D7F6-B498-43B3-948B-1728B52AA6E4}">
                          <adec:decorative xmlns:adec="http://schemas.microsoft.com/office/drawing/2017/decorative" val="0"/>
                        </a:ext>
                      </a:extLst>
                    </pic:cNvPr>
                    <pic:cNvPicPr/>
                  </pic:nvPicPr>
                  <pic:blipFill>
                    <a:blip r:embed="rId14">
                      <a:extLst>
                        <a:ext uri="{28A0092B-C50C-407E-A947-70E740481C1C}">
                          <a14:useLocalDpi xmlns:a14="http://schemas.microsoft.com/office/drawing/2010/main" val="0"/>
                        </a:ext>
                      </a:extLst>
                    </a:blip>
                    <a:stretch>
                      <a:fillRect/>
                    </a:stretch>
                  </pic:blipFill>
                  <pic:spPr>
                    <a:xfrm>
                      <a:off x="0" y="0"/>
                      <a:ext cx="4428230" cy="3520326"/>
                    </a:xfrm>
                    <a:prstGeom prst="rect">
                      <a:avLst/>
                    </a:prstGeom>
                  </pic:spPr>
                </pic:pic>
              </a:graphicData>
            </a:graphic>
          </wp:inline>
        </w:drawing>
      </w:r>
    </w:p>
    <w:p w14:paraId="642D1337" w14:textId="7BDB7DD4" w:rsidR="007B22DE" w:rsidRPr="004C061F" w:rsidRDefault="007B22DE" w:rsidP="007B22DE">
      <w:pPr>
        <w:pStyle w:val="Caption"/>
      </w:pPr>
      <w:bookmarkStart w:id="23" w:name="_Toc97454571"/>
      <w:r w:rsidRPr="004C061F">
        <w:t xml:space="preserve">Obrázek </w:t>
      </w:r>
      <w:r w:rsidRPr="004C061F">
        <w:fldChar w:fldCharType="begin"/>
      </w:r>
      <w:r w:rsidRPr="004C061F">
        <w:instrText xml:space="preserve"> SEQ Obrázek \* ARABIC </w:instrText>
      </w:r>
      <w:r w:rsidRPr="004C061F">
        <w:fldChar w:fldCharType="separate"/>
      </w:r>
      <w:r w:rsidR="007C4289">
        <w:rPr>
          <w:noProof/>
        </w:rPr>
        <w:t>2</w:t>
      </w:r>
      <w:r w:rsidRPr="004C061F">
        <w:fldChar w:fldCharType="end"/>
      </w:r>
      <w:r w:rsidRPr="004C061F">
        <w:t xml:space="preserve"> Rozhraní editoru</w:t>
      </w:r>
      <w:bookmarkEnd w:id="23"/>
    </w:p>
    <w:p w14:paraId="3BD45ABB" w14:textId="6F9B97CE" w:rsidR="00054DDC" w:rsidRPr="004C061F" w:rsidRDefault="00054DDC" w:rsidP="00054DDC">
      <w:pPr>
        <w:ind w:firstLine="0"/>
      </w:pPr>
      <w:r w:rsidRPr="004C061F">
        <w:t>Nynější verze editoru umožňuje následující:</w:t>
      </w:r>
    </w:p>
    <w:p w14:paraId="6CC33C44" w14:textId="02CE1BBE" w:rsidR="00054DDC" w:rsidRPr="004C061F" w:rsidRDefault="00054DDC" w:rsidP="00054DDC">
      <w:pPr>
        <w:pStyle w:val="ListParagraph"/>
        <w:numPr>
          <w:ilvl w:val="0"/>
          <w:numId w:val="27"/>
        </w:numPr>
      </w:pPr>
      <w:r w:rsidRPr="004C061F">
        <w:t>Zvětšování plochy mřížky</w:t>
      </w:r>
    </w:p>
    <w:p w14:paraId="380B0C22" w14:textId="08492EE7" w:rsidR="00054DDC" w:rsidRPr="004C061F" w:rsidRDefault="00054DDC" w:rsidP="00054DDC">
      <w:pPr>
        <w:pStyle w:val="ListParagraph"/>
        <w:numPr>
          <w:ilvl w:val="0"/>
          <w:numId w:val="27"/>
        </w:numPr>
      </w:pPr>
      <w:r w:rsidRPr="004C061F">
        <w:t>Možnost vybrat typ entity a následně jej přidat na políčka</w:t>
      </w:r>
    </w:p>
    <w:p w14:paraId="7A98F8B4" w14:textId="6C2D8E58" w:rsidR="00054DDC" w:rsidRPr="004C061F" w:rsidRDefault="00054DDC" w:rsidP="00054DDC">
      <w:pPr>
        <w:pStyle w:val="ListParagraph"/>
        <w:numPr>
          <w:ilvl w:val="0"/>
          <w:numId w:val="27"/>
        </w:numPr>
      </w:pPr>
      <w:r w:rsidRPr="004C061F">
        <w:t>Vyplnit souvislou prázdnou plochu podlahou</w:t>
      </w:r>
    </w:p>
    <w:p w14:paraId="2ABAAF8B" w14:textId="6FDBE3F3" w:rsidR="00054DDC" w:rsidRPr="004C061F" w:rsidRDefault="004C13AD" w:rsidP="00054DDC">
      <w:pPr>
        <w:pStyle w:val="ListParagraph"/>
        <w:numPr>
          <w:ilvl w:val="0"/>
          <w:numId w:val="27"/>
        </w:numPr>
      </w:pPr>
      <w:r w:rsidRPr="004C061F">
        <w:t>Vygenerovat JSON soubor</w:t>
      </w:r>
    </w:p>
    <w:p w14:paraId="61C4C647" w14:textId="27FF852A" w:rsidR="004C13AD" w:rsidRPr="004C061F" w:rsidRDefault="004C13AD" w:rsidP="004C13AD">
      <w:pPr>
        <w:ind w:firstLine="0"/>
      </w:pPr>
    </w:p>
    <w:p w14:paraId="3F552556" w14:textId="33AC038F" w:rsidR="008F190A" w:rsidRPr="004C061F" w:rsidRDefault="004C13AD" w:rsidP="004C13AD">
      <w:pPr>
        <w:pStyle w:val="Heading2"/>
      </w:pPr>
      <w:bookmarkStart w:id="24" w:name="_Toc97482612"/>
      <w:r w:rsidRPr="004C061F">
        <w:t>Cyklus hry</w:t>
      </w:r>
      <w:bookmarkEnd w:id="24"/>
    </w:p>
    <w:p w14:paraId="6911557F" w14:textId="1B79E4BB" w:rsidR="00143A99" w:rsidRPr="004C061F" w:rsidRDefault="00143A99" w:rsidP="00143A99">
      <w:pPr>
        <w:pStyle w:val="Heading3"/>
      </w:pPr>
      <w:bookmarkStart w:id="25" w:name="_Toc97482613"/>
      <w:r w:rsidRPr="004C061F">
        <w:t>Načtení</w:t>
      </w:r>
      <w:bookmarkEnd w:id="25"/>
    </w:p>
    <w:p w14:paraId="08FE1E8E" w14:textId="146FA49F" w:rsidR="004C13AD" w:rsidRPr="009B1022" w:rsidRDefault="004C13AD" w:rsidP="004C13AD">
      <w:r w:rsidRPr="009B1022">
        <w:t xml:space="preserve">Po spuštění programu se do paměti </w:t>
      </w:r>
      <w:r w:rsidR="004E7159" w:rsidRPr="009B1022">
        <w:t>uloží</w:t>
      </w:r>
      <w:r w:rsidRPr="009B1022">
        <w:t xml:space="preserve"> odkazy na všechny JSON soubory v</w:t>
      </w:r>
      <w:r w:rsidR="004E7159" w:rsidRPr="009B1022">
        <w:t> adresáři určeném pro levely.</w:t>
      </w:r>
    </w:p>
    <w:p w14:paraId="71C2B728" w14:textId="0F5AAFE1" w:rsidR="004E7159" w:rsidRPr="009B1022" w:rsidRDefault="004E7159" w:rsidP="004E7159">
      <w:pPr>
        <w:pStyle w:val="Zdrojovkd"/>
      </w:pPr>
      <w:r w:rsidRPr="009B1022">
        <w:lastRenderedPageBreak/>
        <w:t>//LevelManager.cs</w:t>
      </w:r>
    </w:p>
    <w:p w14:paraId="1CDE779E" w14:textId="7C841265" w:rsidR="004E7159" w:rsidRPr="009B1022" w:rsidRDefault="004E7159" w:rsidP="004E7159">
      <w:pPr>
        <w:pStyle w:val="Zdrojovkd"/>
      </w:pPr>
      <w:r w:rsidRPr="009B1022">
        <w:t>void ReadAllLevels()</w:t>
      </w:r>
    </w:p>
    <w:p w14:paraId="1D9FA372" w14:textId="76515003" w:rsidR="004E7159" w:rsidRPr="009B1022" w:rsidRDefault="004E7159" w:rsidP="004E7159">
      <w:pPr>
        <w:pStyle w:val="Zdrojovkd"/>
      </w:pPr>
      <w:r w:rsidRPr="009B1022">
        <w:t>{</w:t>
      </w:r>
    </w:p>
    <w:p w14:paraId="24A06EED" w14:textId="77777777" w:rsidR="004E7159" w:rsidRPr="009B1022" w:rsidRDefault="004E7159" w:rsidP="004E7159">
      <w:pPr>
        <w:pStyle w:val="Zdrojovkd"/>
      </w:pPr>
      <w:r w:rsidRPr="009B1022">
        <w:t xml:space="preserve">        levelTexts = Resources.LoadAll&lt;TextAsset&gt;(path);</w:t>
      </w:r>
    </w:p>
    <w:p w14:paraId="388F8808" w14:textId="2519F9F2" w:rsidR="004E7159" w:rsidRPr="009B1022" w:rsidRDefault="004E7159" w:rsidP="004E7159">
      <w:pPr>
        <w:pStyle w:val="Zdrojovkd"/>
      </w:pPr>
      <w:r w:rsidRPr="009B1022">
        <w:t>}</w:t>
      </w:r>
    </w:p>
    <w:p w14:paraId="0234F00E" w14:textId="77777777" w:rsidR="004C3DF6" w:rsidRPr="009B1022" w:rsidRDefault="004E7159" w:rsidP="004E7159">
      <w:pPr>
        <w:pStyle w:val="Sta"/>
        <w:rPr>
          <w:noProof/>
        </w:rPr>
      </w:pPr>
      <w:r w:rsidRPr="009B1022">
        <w:t>Následuje samotné načtení první úrovně. LevelManager si pamatuje, kolikátý level je právě načten, takže lze jednoduše postupovat v</w:t>
      </w:r>
      <w:r w:rsidR="00ED25E6" w:rsidRPr="009B1022">
        <w:t> </w:t>
      </w:r>
      <w:r w:rsidRPr="009B1022">
        <w:t>řadě</w:t>
      </w:r>
      <w:r w:rsidR="00ED25E6" w:rsidRPr="009B1022">
        <w:t>. Při každém tahu se zkontroluje, jestli je již úroveň splněna. Pokud ano, tak se právě provede načtení následujícího JSON souboru. Pokud již není žádný další level, zobrazí se statický obrázek značící konec hry.</w:t>
      </w:r>
      <w:r w:rsidR="004C3DF6" w:rsidRPr="009B1022">
        <w:rPr>
          <w:noProof/>
        </w:rPr>
        <w:t xml:space="preserve"> </w:t>
      </w:r>
    </w:p>
    <w:p w14:paraId="5FD9F21E" w14:textId="77777777" w:rsidR="004C3DF6" w:rsidRPr="009B1022" w:rsidRDefault="004C3DF6" w:rsidP="004C3DF6">
      <w:pPr>
        <w:pStyle w:val="ObrzekvMP"/>
      </w:pPr>
      <w:r w:rsidRPr="009B1022">
        <w:rPr>
          <w:noProof/>
        </w:rPr>
        <w:drawing>
          <wp:inline distT="0" distB="0" distL="0" distR="0" wp14:anchorId="4728E81E" wp14:editId="5343007F">
            <wp:extent cx="3853912" cy="2890434"/>
            <wp:effectExtent l="0" t="0" r="0" b="571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69691" cy="2902268"/>
                    </a:xfrm>
                    <a:prstGeom prst="rect">
                      <a:avLst/>
                    </a:prstGeom>
                  </pic:spPr>
                </pic:pic>
              </a:graphicData>
            </a:graphic>
          </wp:inline>
        </w:drawing>
      </w:r>
    </w:p>
    <w:p w14:paraId="70967D05" w14:textId="30D2FB4A" w:rsidR="004E7159" w:rsidRPr="009B1022" w:rsidRDefault="004C3DF6" w:rsidP="004C3DF6">
      <w:pPr>
        <w:pStyle w:val="Caption"/>
        <w:rPr>
          <w:noProof/>
        </w:rPr>
      </w:pPr>
      <w:r w:rsidRPr="009B1022">
        <w:t xml:space="preserve">Obrázek </w:t>
      </w:r>
      <w:r w:rsidRPr="009B1022">
        <w:fldChar w:fldCharType="begin"/>
      </w:r>
      <w:r w:rsidRPr="009B1022">
        <w:instrText xml:space="preserve"> SEQ Obrázek \* ARABIC </w:instrText>
      </w:r>
      <w:r w:rsidRPr="009B1022">
        <w:fldChar w:fldCharType="separate"/>
      </w:r>
      <w:r w:rsidR="007C4289">
        <w:rPr>
          <w:noProof/>
        </w:rPr>
        <w:t>3</w:t>
      </w:r>
      <w:r w:rsidRPr="009B1022">
        <w:fldChar w:fldCharType="end"/>
      </w:r>
      <w:r w:rsidRPr="009B1022">
        <w:t xml:space="preserve"> Konec hry</w:t>
      </w:r>
    </w:p>
    <w:p w14:paraId="646301F5" w14:textId="6D764248" w:rsidR="004C3DF6" w:rsidRPr="009B1022" w:rsidRDefault="008976B2" w:rsidP="004E7159">
      <w:pPr>
        <w:pStyle w:val="Sta"/>
      </w:pPr>
      <w:r w:rsidRPr="009B1022">
        <w:t xml:space="preserve">Po úspěšném zvolení souboru pro načtení se daný JSON zparsuje do </w:t>
      </w:r>
      <w:r w:rsidR="007B44F8" w:rsidRPr="009B1022">
        <w:t>SavedLevel. Pro každý EntityConstructor se vytvoří nová entita a k ní se automaticky přiřadí nová instance GameObjectu, aby se dala pozicovat</w:t>
      </w:r>
      <w:r w:rsidR="007123FF" w:rsidRPr="009B1022">
        <w:t xml:space="preserve"> a měnit sprite</w:t>
      </w:r>
      <w:r w:rsidR="007B44F8" w:rsidRPr="009B1022">
        <w:t>.</w:t>
      </w:r>
    </w:p>
    <w:p w14:paraId="7A382455" w14:textId="77777777" w:rsidR="00704F00" w:rsidRPr="009B1022" w:rsidRDefault="00704F00" w:rsidP="00704F00">
      <w:pPr>
        <w:pStyle w:val="Zdrojovkd"/>
      </w:pPr>
      <w:r w:rsidRPr="009B1022">
        <w:t>for (int i = 0; i &lt; savedLevel.Entities.Length; i++)</w:t>
      </w:r>
    </w:p>
    <w:p w14:paraId="56D6CD1C" w14:textId="5297B4ED" w:rsidR="00704F00" w:rsidRPr="009B1022" w:rsidRDefault="00704F00" w:rsidP="00704F00">
      <w:pPr>
        <w:pStyle w:val="Zdrojovkd"/>
      </w:pPr>
      <w:r w:rsidRPr="009B1022">
        <w:t>{</w:t>
      </w:r>
    </w:p>
    <w:p w14:paraId="09878B4F" w14:textId="67C41F32" w:rsidR="00704F00" w:rsidRPr="009B1022" w:rsidRDefault="00704F00" w:rsidP="00704F00">
      <w:pPr>
        <w:pStyle w:val="Zdrojovkd"/>
      </w:pPr>
      <w:r w:rsidRPr="009B1022">
        <w:t xml:space="preserve">    EntityConstructor constructor = savedLevel.Entities[i];</w:t>
      </w:r>
    </w:p>
    <w:p w14:paraId="40407DB1" w14:textId="64E26FC6" w:rsidR="00704F00" w:rsidRPr="009B1022" w:rsidRDefault="00704F00" w:rsidP="00704F00">
      <w:pPr>
        <w:pStyle w:val="Zdrojovkd"/>
      </w:pPr>
      <w:r w:rsidRPr="009B1022">
        <w:t xml:space="preserve">    GameObject newObject = Instantiate(prefabEntity);</w:t>
      </w:r>
    </w:p>
    <w:p w14:paraId="0522C626" w14:textId="43DC5A84" w:rsidR="00704F00" w:rsidRPr="009B1022" w:rsidRDefault="00704F00" w:rsidP="00704F00">
      <w:pPr>
        <w:pStyle w:val="Zdrojovkd"/>
      </w:pPr>
      <w:r w:rsidRPr="009B1022">
        <w:t xml:space="preserve">    Entity newEntity = null;</w:t>
      </w:r>
    </w:p>
    <w:p w14:paraId="221840ED" w14:textId="7FA2F8B7" w:rsidR="00704F00" w:rsidRPr="009B1022" w:rsidRDefault="00704F00" w:rsidP="00704F00">
      <w:pPr>
        <w:pStyle w:val="Zdrojovkd"/>
      </w:pPr>
      <w:r w:rsidRPr="009B1022">
        <w:t xml:space="preserve">    switch (constructor.T)</w:t>
      </w:r>
    </w:p>
    <w:p w14:paraId="177F8284" w14:textId="2A2C7938" w:rsidR="00704F00" w:rsidRPr="009B1022" w:rsidRDefault="00704F00" w:rsidP="00704F00">
      <w:pPr>
        <w:pStyle w:val="Zdrojovkd"/>
      </w:pPr>
      <w:r w:rsidRPr="009B1022">
        <w:lastRenderedPageBreak/>
        <w:t xml:space="preserve">    {</w:t>
      </w:r>
    </w:p>
    <w:p w14:paraId="11BEC132" w14:textId="0BD682BB" w:rsidR="00704F00" w:rsidRPr="009B1022" w:rsidRDefault="00704F00" w:rsidP="00704F00">
      <w:pPr>
        <w:pStyle w:val="Zdrojovkd"/>
      </w:pPr>
      <w:r w:rsidRPr="009B1022">
        <w:t xml:space="preserve">        case TileType.Floor:</w:t>
      </w:r>
    </w:p>
    <w:p w14:paraId="5E065A54" w14:textId="5B7D0D17" w:rsidR="00704F00" w:rsidRPr="009B1022" w:rsidRDefault="00704F00" w:rsidP="00704F00">
      <w:pPr>
        <w:pStyle w:val="Zdrojovkd"/>
      </w:pPr>
      <w:r w:rsidRPr="009B1022">
        <w:t xml:space="preserve">            newEntity = new Floor(constructor, newObject);</w:t>
      </w:r>
    </w:p>
    <w:p w14:paraId="34C42713" w14:textId="676C23B0" w:rsidR="00704F00" w:rsidRPr="009B1022" w:rsidRDefault="00704F00" w:rsidP="00704F00">
      <w:pPr>
        <w:pStyle w:val="Zdrojovkd"/>
      </w:pPr>
      <w:r w:rsidRPr="009B1022">
        <w:t xml:space="preserve">            break;</w:t>
      </w:r>
    </w:p>
    <w:p w14:paraId="641BE695" w14:textId="77777777" w:rsidR="00704F00" w:rsidRPr="009B1022" w:rsidRDefault="00704F00" w:rsidP="00704F00">
      <w:pPr>
        <w:pStyle w:val="Zdrojovkd"/>
      </w:pPr>
    </w:p>
    <w:p w14:paraId="1D69C470" w14:textId="7E9211C5" w:rsidR="00704F00" w:rsidRPr="009B1022" w:rsidRDefault="00704F00" w:rsidP="00704F00">
      <w:pPr>
        <w:pStyle w:val="Zdrojovkd"/>
      </w:pPr>
      <w:r w:rsidRPr="009B1022">
        <w:t xml:space="preserve">        case TileType.Wall:</w:t>
      </w:r>
    </w:p>
    <w:p w14:paraId="7DA1BC26" w14:textId="3D0DEE89" w:rsidR="00704F00" w:rsidRPr="009B1022" w:rsidRDefault="00704F00" w:rsidP="00704F00">
      <w:pPr>
        <w:pStyle w:val="Zdrojovkd"/>
      </w:pPr>
      <w:r w:rsidRPr="009B1022">
        <w:t xml:space="preserve">            newEntity = new Wall(constructor, newObject);</w:t>
      </w:r>
    </w:p>
    <w:p w14:paraId="40BBF83D" w14:textId="7B298A62" w:rsidR="00704F00" w:rsidRPr="009B1022" w:rsidRDefault="00704F00" w:rsidP="00704F00">
      <w:pPr>
        <w:pStyle w:val="Zdrojovkd"/>
      </w:pPr>
      <w:r w:rsidRPr="009B1022">
        <w:t xml:space="preserve">            break;</w:t>
      </w:r>
    </w:p>
    <w:p w14:paraId="523A42FC" w14:textId="77777777" w:rsidR="00704F00" w:rsidRPr="009B1022" w:rsidRDefault="00704F00" w:rsidP="00704F00">
      <w:pPr>
        <w:pStyle w:val="Zdrojovkd"/>
      </w:pPr>
      <w:r w:rsidRPr="009B1022">
        <w:t xml:space="preserve">        </w:t>
      </w:r>
    </w:p>
    <w:p w14:paraId="0B87E248" w14:textId="0B96E58A" w:rsidR="00704F00" w:rsidRPr="009B1022" w:rsidRDefault="00704F00" w:rsidP="00704F00">
      <w:pPr>
        <w:pStyle w:val="Zdrojovkd"/>
      </w:pPr>
      <w:r w:rsidRPr="009B1022">
        <w:t xml:space="preserve">        // ...</w:t>
      </w:r>
    </w:p>
    <w:p w14:paraId="0E58864D" w14:textId="171DF953" w:rsidR="00704F00" w:rsidRPr="009B1022" w:rsidRDefault="00704F00" w:rsidP="00704F00">
      <w:pPr>
        <w:pStyle w:val="Zdrojovkd"/>
      </w:pPr>
      <w:r w:rsidRPr="009B1022">
        <w:t xml:space="preserve">    }</w:t>
      </w:r>
    </w:p>
    <w:p w14:paraId="2504A578" w14:textId="7AD98D6F" w:rsidR="00704F00" w:rsidRPr="009B1022" w:rsidRDefault="00704F00" w:rsidP="00704F00">
      <w:pPr>
        <w:pStyle w:val="Zdrojovkd"/>
      </w:pPr>
      <w:r w:rsidRPr="009B1022">
        <w:t xml:space="preserve">    Environment.Add(newObject);</w:t>
      </w:r>
    </w:p>
    <w:p w14:paraId="3E4CA743" w14:textId="0713E233" w:rsidR="00704F00" w:rsidRPr="009B1022" w:rsidRDefault="00704F00" w:rsidP="00704F00">
      <w:pPr>
        <w:pStyle w:val="Zdrojovkd"/>
      </w:pPr>
      <w:r w:rsidRPr="009B1022">
        <w:t xml:space="preserve">    levelState.Add(newEntity);</w:t>
      </w:r>
    </w:p>
    <w:p w14:paraId="6CD9A70F" w14:textId="6EDDBB1C" w:rsidR="007123FF" w:rsidRDefault="00704F00" w:rsidP="00704F00">
      <w:pPr>
        <w:pStyle w:val="Zdrojovkd"/>
      </w:pPr>
      <w:r w:rsidRPr="009B1022">
        <w:t>}</w:t>
      </w:r>
    </w:p>
    <w:p w14:paraId="4B600E1E" w14:textId="5FA41E11" w:rsidR="00143A99" w:rsidRPr="004C061F" w:rsidRDefault="00143A99" w:rsidP="00143A99">
      <w:pPr>
        <w:pStyle w:val="Heading3"/>
      </w:pPr>
      <w:bookmarkStart w:id="26" w:name="_Toc97482614"/>
      <w:r w:rsidRPr="004C061F">
        <w:t>Vykreslování</w:t>
      </w:r>
      <w:bookmarkEnd w:id="26"/>
    </w:p>
    <w:p w14:paraId="4315298B" w14:textId="655AA527" w:rsidR="009B1022" w:rsidRPr="004C061F" w:rsidRDefault="009B1022" w:rsidP="009B1022">
      <w:pPr>
        <w:pStyle w:val="Sta"/>
      </w:pPr>
      <w:r w:rsidRPr="004C061F">
        <w:t xml:space="preserve">Když je hotový LevelState se všemi používanými entitami, je potřeba úroveň vykreslit. Na to je v LevelManageru metoda Render, která projde entitami, a upraví podle jejich dat propojené GameObjecty. Některé objekty se musí vykreslit nad </w:t>
      </w:r>
      <w:r w:rsidR="00A63A3B" w:rsidRPr="004C061F">
        <w:t xml:space="preserve">jinými, takže se zde používá proměnná Z, co </w:t>
      </w:r>
      <w:r w:rsidR="00BA76EF" w:rsidRPr="004C061F">
        <w:t>ovlivňuje vzdálenost od kamery</w:t>
      </w:r>
    </w:p>
    <w:p w14:paraId="561628FE" w14:textId="524B5AD5" w:rsidR="009B1022" w:rsidRPr="004C061F" w:rsidRDefault="009B1022" w:rsidP="009B1022">
      <w:pPr>
        <w:pStyle w:val="Zdrojovkd"/>
      </w:pPr>
      <w:r w:rsidRPr="004C061F">
        <w:t>void Render()</w:t>
      </w:r>
    </w:p>
    <w:p w14:paraId="2B2F75B6" w14:textId="2FE8884E" w:rsidR="009B1022" w:rsidRPr="004C061F" w:rsidRDefault="009B1022" w:rsidP="009B1022">
      <w:pPr>
        <w:pStyle w:val="Zdrojovkd"/>
      </w:pPr>
      <w:r w:rsidRPr="004C061F">
        <w:t>{</w:t>
      </w:r>
    </w:p>
    <w:p w14:paraId="56C38E00" w14:textId="68F75014" w:rsidR="009B1022" w:rsidRPr="004C061F" w:rsidRDefault="006A14F8" w:rsidP="009B1022">
      <w:pPr>
        <w:pStyle w:val="Zdrojovkd"/>
      </w:pPr>
      <w:r w:rsidRPr="004C061F">
        <w:t xml:space="preserve">     </w:t>
      </w:r>
      <w:r w:rsidR="009B1022" w:rsidRPr="004C061F">
        <w:t>int z = 0; //floor level</w:t>
      </w:r>
    </w:p>
    <w:p w14:paraId="272B6966" w14:textId="74662CE3" w:rsidR="009B1022" w:rsidRPr="004C061F" w:rsidRDefault="006A14F8" w:rsidP="009B1022">
      <w:pPr>
        <w:pStyle w:val="Zdrojovkd"/>
      </w:pPr>
      <w:r w:rsidRPr="004C061F">
        <w:t xml:space="preserve">     </w:t>
      </w:r>
      <w:r w:rsidR="009B1022" w:rsidRPr="004C061F">
        <w:t>foreach (Floor floor in level.Floors)</w:t>
      </w:r>
    </w:p>
    <w:p w14:paraId="477727E6" w14:textId="23DD0037" w:rsidR="009B1022" w:rsidRPr="004C061F" w:rsidRDefault="006A14F8" w:rsidP="009B1022">
      <w:pPr>
        <w:pStyle w:val="Zdrojovkd"/>
      </w:pPr>
      <w:r w:rsidRPr="004C061F">
        <w:t xml:space="preserve">     </w:t>
      </w:r>
      <w:r w:rsidR="009B1022" w:rsidRPr="004C061F">
        <w:t>{</w:t>
      </w:r>
    </w:p>
    <w:p w14:paraId="41428516" w14:textId="680924F3" w:rsidR="009B1022" w:rsidRPr="004C061F" w:rsidRDefault="006A14F8" w:rsidP="009B1022">
      <w:pPr>
        <w:pStyle w:val="Zdrojovkd"/>
      </w:pPr>
      <w:r w:rsidRPr="004C061F">
        <w:t xml:space="preserve">          </w:t>
      </w:r>
      <w:r w:rsidR="009B1022" w:rsidRPr="004C061F">
        <w:t>RenderTile(floor, z);</w:t>
      </w:r>
    </w:p>
    <w:p w14:paraId="4F7BE918" w14:textId="45183320" w:rsidR="009B1022" w:rsidRPr="004C061F" w:rsidRDefault="006A14F8" w:rsidP="006A14F8">
      <w:pPr>
        <w:pStyle w:val="Zdrojovkd"/>
      </w:pPr>
      <w:r w:rsidRPr="004C061F">
        <w:t xml:space="preserve">     </w:t>
      </w:r>
      <w:r w:rsidR="009B1022" w:rsidRPr="004C061F">
        <w:t>}</w:t>
      </w:r>
    </w:p>
    <w:p w14:paraId="5FAA16F5" w14:textId="2454A53D" w:rsidR="009B1022" w:rsidRPr="004C061F" w:rsidRDefault="006A14F8" w:rsidP="009B1022">
      <w:pPr>
        <w:pStyle w:val="Zdrojovkd"/>
      </w:pPr>
      <w:r w:rsidRPr="004C061F">
        <w:t xml:space="preserve">     </w:t>
      </w:r>
      <w:r w:rsidR="009B1022" w:rsidRPr="004C061F">
        <w:t>z = -1; //object level</w:t>
      </w:r>
    </w:p>
    <w:p w14:paraId="1B3F9BA9" w14:textId="3BFEB034" w:rsidR="009B1022" w:rsidRPr="004C061F" w:rsidRDefault="006A14F8" w:rsidP="009B1022">
      <w:pPr>
        <w:pStyle w:val="Zdrojovkd"/>
      </w:pPr>
      <w:r w:rsidRPr="004C061F">
        <w:t xml:space="preserve">     </w:t>
      </w:r>
      <w:r w:rsidR="009B1022" w:rsidRPr="004C061F">
        <w:t>RenderTile(level.Player, z);</w:t>
      </w:r>
    </w:p>
    <w:p w14:paraId="3009F9BE" w14:textId="77777777" w:rsidR="006A14F8" w:rsidRPr="004C061F" w:rsidRDefault="006A14F8" w:rsidP="009B1022">
      <w:pPr>
        <w:pStyle w:val="Zdrojovkd"/>
      </w:pPr>
    </w:p>
    <w:p w14:paraId="1B61E7C6" w14:textId="73ADA17E" w:rsidR="009B1022" w:rsidRPr="004C061F" w:rsidRDefault="006A14F8" w:rsidP="009B1022">
      <w:pPr>
        <w:pStyle w:val="Zdrojovkd"/>
      </w:pPr>
      <w:r w:rsidRPr="004C061F">
        <w:t xml:space="preserve">     </w:t>
      </w:r>
      <w:r w:rsidR="009B1022" w:rsidRPr="004C061F">
        <w:t>foreach (Wall wall in level.Walls)</w:t>
      </w:r>
    </w:p>
    <w:p w14:paraId="1605587F" w14:textId="1A33D060" w:rsidR="009B1022" w:rsidRPr="004C061F" w:rsidRDefault="006A14F8" w:rsidP="009B1022">
      <w:pPr>
        <w:pStyle w:val="Zdrojovkd"/>
      </w:pPr>
      <w:r w:rsidRPr="004C061F">
        <w:t xml:space="preserve">     </w:t>
      </w:r>
      <w:r w:rsidR="009B1022" w:rsidRPr="004C061F">
        <w:t>{</w:t>
      </w:r>
    </w:p>
    <w:p w14:paraId="6620B123" w14:textId="2E4DC4DC" w:rsidR="009B1022" w:rsidRPr="004C061F" w:rsidRDefault="006A14F8" w:rsidP="009B1022">
      <w:pPr>
        <w:pStyle w:val="Zdrojovkd"/>
      </w:pPr>
      <w:r w:rsidRPr="004C061F">
        <w:t xml:space="preserve">          </w:t>
      </w:r>
      <w:r w:rsidR="009B1022" w:rsidRPr="004C061F">
        <w:t>RenderTile(wall, z);</w:t>
      </w:r>
    </w:p>
    <w:p w14:paraId="0F3883FA" w14:textId="01E1746E" w:rsidR="009B1022" w:rsidRPr="004C061F" w:rsidRDefault="006A14F8" w:rsidP="009B1022">
      <w:pPr>
        <w:pStyle w:val="Zdrojovkd"/>
      </w:pPr>
      <w:r w:rsidRPr="004C061F">
        <w:lastRenderedPageBreak/>
        <w:t xml:space="preserve">     </w:t>
      </w:r>
      <w:r w:rsidR="009B1022" w:rsidRPr="004C061F">
        <w:t>}</w:t>
      </w:r>
    </w:p>
    <w:p w14:paraId="062BD5C1" w14:textId="77777777" w:rsidR="009B1022" w:rsidRPr="004C061F" w:rsidRDefault="009B1022" w:rsidP="009B1022">
      <w:pPr>
        <w:pStyle w:val="Zdrojovkd"/>
      </w:pPr>
    </w:p>
    <w:p w14:paraId="5AB40EF9" w14:textId="42351450" w:rsidR="009B1022" w:rsidRPr="004C061F" w:rsidRDefault="006A14F8" w:rsidP="009B1022">
      <w:pPr>
        <w:pStyle w:val="Zdrojovkd"/>
      </w:pPr>
      <w:r w:rsidRPr="004C061F">
        <w:t xml:space="preserve">     </w:t>
      </w:r>
      <w:r w:rsidR="009B1022" w:rsidRPr="004C061F">
        <w:t>foreach (Box box in level.Boxes)</w:t>
      </w:r>
    </w:p>
    <w:p w14:paraId="48AF59B2" w14:textId="73B2D807" w:rsidR="009B1022" w:rsidRPr="004C061F" w:rsidRDefault="006A14F8" w:rsidP="009B1022">
      <w:pPr>
        <w:pStyle w:val="Zdrojovkd"/>
      </w:pPr>
      <w:r w:rsidRPr="004C061F">
        <w:t xml:space="preserve">     </w:t>
      </w:r>
      <w:r w:rsidR="009B1022" w:rsidRPr="004C061F">
        <w:t>{</w:t>
      </w:r>
    </w:p>
    <w:p w14:paraId="0A10E972" w14:textId="0E55B812" w:rsidR="009B1022" w:rsidRPr="004C061F" w:rsidRDefault="006A14F8" w:rsidP="009B1022">
      <w:pPr>
        <w:pStyle w:val="Zdrojovkd"/>
      </w:pPr>
      <w:r w:rsidRPr="004C061F">
        <w:t xml:space="preserve">          </w:t>
      </w:r>
      <w:r w:rsidR="009B1022" w:rsidRPr="004C061F">
        <w:t>RenderTile(box, z);</w:t>
      </w:r>
    </w:p>
    <w:p w14:paraId="45D85D7B" w14:textId="0B149D00" w:rsidR="009B1022" w:rsidRPr="004C061F" w:rsidRDefault="006A14F8" w:rsidP="009B1022">
      <w:pPr>
        <w:pStyle w:val="Zdrojovkd"/>
      </w:pPr>
      <w:r w:rsidRPr="004C061F">
        <w:t xml:space="preserve">     </w:t>
      </w:r>
      <w:r w:rsidR="009B1022" w:rsidRPr="004C061F">
        <w:t>}</w:t>
      </w:r>
    </w:p>
    <w:p w14:paraId="188711D3" w14:textId="77777777" w:rsidR="009B1022" w:rsidRPr="004C061F" w:rsidRDefault="009B1022" w:rsidP="009B1022">
      <w:pPr>
        <w:pStyle w:val="Zdrojovkd"/>
      </w:pPr>
    </w:p>
    <w:p w14:paraId="10C392D6" w14:textId="5F989993" w:rsidR="009B1022" w:rsidRPr="004C061F" w:rsidRDefault="006A14F8" w:rsidP="009B1022">
      <w:pPr>
        <w:pStyle w:val="Zdrojovkd"/>
      </w:pPr>
      <w:r w:rsidRPr="004C061F">
        <w:t xml:space="preserve">     </w:t>
      </w:r>
      <w:r w:rsidR="009B1022" w:rsidRPr="004C061F">
        <w:t>foreach (Storage storage in level.Storages)</w:t>
      </w:r>
    </w:p>
    <w:p w14:paraId="39E4E4A6" w14:textId="1FACEF92" w:rsidR="009B1022" w:rsidRPr="004C061F" w:rsidRDefault="006A14F8" w:rsidP="009B1022">
      <w:pPr>
        <w:pStyle w:val="Zdrojovkd"/>
      </w:pPr>
      <w:r w:rsidRPr="004C061F">
        <w:t xml:space="preserve">     </w:t>
      </w:r>
      <w:r w:rsidR="009B1022" w:rsidRPr="004C061F">
        <w:t>{</w:t>
      </w:r>
    </w:p>
    <w:p w14:paraId="1D248408" w14:textId="18D2B2EE" w:rsidR="009B1022" w:rsidRPr="004C061F" w:rsidRDefault="006A14F8" w:rsidP="009B1022">
      <w:pPr>
        <w:pStyle w:val="Zdrojovkd"/>
      </w:pPr>
      <w:r w:rsidRPr="004C061F">
        <w:t xml:space="preserve">          </w:t>
      </w:r>
      <w:r w:rsidR="009B1022" w:rsidRPr="004C061F">
        <w:t>RenderTile(storage, z);</w:t>
      </w:r>
    </w:p>
    <w:p w14:paraId="53F2A1AF" w14:textId="72486014" w:rsidR="009B1022" w:rsidRPr="004C061F" w:rsidRDefault="006A14F8" w:rsidP="006A14F8">
      <w:pPr>
        <w:pStyle w:val="Zdrojovkd"/>
      </w:pPr>
      <w:r w:rsidRPr="004C061F">
        <w:t xml:space="preserve">     </w:t>
      </w:r>
      <w:r w:rsidR="009B1022" w:rsidRPr="004C061F">
        <w:t>}</w:t>
      </w:r>
    </w:p>
    <w:p w14:paraId="4B739EE6" w14:textId="1C219A30" w:rsidR="009B1022" w:rsidRPr="004C061F" w:rsidRDefault="009B1022" w:rsidP="009B1022">
      <w:pPr>
        <w:pStyle w:val="Zdrojovkd"/>
      </w:pPr>
      <w:r w:rsidRPr="004C061F">
        <w:t>}</w:t>
      </w:r>
    </w:p>
    <w:p w14:paraId="5024DA82" w14:textId="040BDC32" w:rsidR="00A618F8" w:rsidRPr="004C061F" w:rsidRDefault="00A618F8" w:rsidP="00A618F8">
      <w:pPr>
        <w:pStyle w:val="Sta"/>
      </w:pPr>
      <w:r w:rsidRPr="004C061F">
        <w:t>Render</w:t>
      </w:r>
      <w:r w:rsidR="00214CE6" w:rsidRPr="004C061F">
        <w:t>Tile pouze aktualizuje sprite objektu a nastaví jeho pozici.</w:t>
      </w:r>
    </w:p>
    <w:p w14:paraId="6EA00D6E" w14:textId="4611720B" w:rsidR="00A618F8" w:rsidRPr="004C061F" w:rsidRDefault="00A618F8" w:rsidP="00A618F8">
      <w:pPr>
        <w:pStyle w:val="Zdrojovkd"/>
      </w:pPr>
      <w:r w:rsidRPr="004C061F">
        <w:t>void RenderTile(Entity entity, int z)</w:t>
      </w:r>
    </w:p>
    <w:p w14:paraId="0D3025A8" w14:textId="0FC1B436" w:rsidR="00A618F8" w:rsidRPr="004C061F" w:rsidRDefault="00A618F8" w:rsidP="00A618F8">
      <w:pPr>
        <w:pStyle w:val="Zdrojovkd"/>
      </w:pPr>
      <w:r w:rsidRPr="004C061F">
        <w:t>{</w:t>
      </w:r>
    </w:p>
    <w:p w14:paraId="5801E865" w14:textId="77777777" w:rsidR="00214CE6" w:rsidRPr="004C061F" w:rsidRDefault="00214CE6" w:rsidP="00A618F8">
      <w:pPr>
        <w:pStyle w:val="Zdrojovkd"/>
      </w:pPr>
      <w:r w:rsidRPr="004C061F">
        <w:t xml:space="preserve">    </w:t>
      </w:r>
      <w:r w:rsidR="00A618F8" w:rsidRPr="004C061F">
        <w:t>entity.MappedObject.transform.position =</w:t>
      </w:r>
      <w:r w:rsidRPr="004C061F">
        <w:t xml:space="preserve"> </w:t>
      </w:r>
      <w:r w:rsidR="00A618F8" w:rsidRPr="004C061F">
        <w:t>new</w:t>
      </w:r>
    </w:p>
    <w:p w14:paraId="4FC4F6F9" w14:textId="69314A7D" w:rsidR="00214CE6" w:rsidRPr="004C061F" w:rsidRDefault="00214CE6" w:rsidP="00A618F8">
      <w:pPr>
        <w:pStyle w:val="Zdrojovkd"/>
      </w:pPr>
      <w:r w:rsidRPr="004C061F">
        <w:t xml:space="preserve">        </w:t>
      </w:r>
      <w:r w:rsidR="00A618F8" w:rsidRPr="004C061F">
        <w:t>Vector3(entity.Position.x, entity.Position.y, z)</w:t>
      </w:r>
    </w:p>
    <w:p w14:paraId="0B2158B4" w14:textId="080180C0" w:rsidR="00A618F8" w:rsidRPr="004C061F" w:rsidRDefault="00214CE6" w:rsidP="00A618F8">
      <w:pPr>
        <w:pStyle w:val="Zdrojovkd"/>
      </w:pPr>
      <w:r w:rsidRPr="004C061F">
        <w:t xml:space="preserve">        </w:t>
      </w:r>
      <w:r w:rsidR="00A618F8" w:rsidRPr="004C061F">
        <w:t>* tileSize;</w:t>
      </w:r>
    </w:p>
    <w:p w14:paraId="393AFBE2" w14:textId="77777777" w:rsidR="00214CE6" w:rsidRPr="004C061F" w:rsidRDefault="00214CE6" w:rsidP="00A618F8">
      <w:pPr>
        <w:pStyle w:val="Zdrojovkd"/>
      </w:pPr>
      <w:r w:rsidRPr="004C061F">
        <w:t xml:space="preserve">    </w:t>
      </w:r>
    </w:p>
    <w:p w14:paraId="3BE3EB41" w14:textId="11D20A24" w:rsidR="00A618F8" w:rsidRPr="004C061F" w:rsidRDefault="00214CE6" w:rsidP="00A618F8">
      <w:pPr>
        <w:pStyle w:val="Zdrojovkd"/>
      </w:pPr>
      <w:r w:rsidRPr="004C061F">
        <w:t xml:space="preserve">    </w:t>
      </w:r>
      <w:r w:rsidR="00A618F8" w:rsidRPr="004C061F">
        <w:t>entity.UpdateSprite();</w:t>
      </w:r>
    </w:p>
    <w:p w14:paraId="6E851F0B" w14:textId="2E48ACCE" w:rsidR="00A618F8" w:rsidRPr="004C061F" w:rsidRDefault="00A618F8" w:rsidP="00A618F8">
      <w:pPr>
        <w:pStyle w:val="Zdrojovkd"/>
      </w:pPr>
      <w:r w:rsidRPr="004C061F">
        <w:t>}</w:t>
      </w:r>
    </w:p>
    <w:p w14:paraId="351A30A1" w14:textId="4A809723" w:rsidR="00143A99" w:rsidRPr="004C061F" w:rsidRDefault="00887AFD" w:rsidP="00143A99">
      <w:pPr>
        <w:pStyle w:val="Heading3"/>
      </w:pPr>
      <w:bookmarkStart w:id="27" w:name="_Toc97482615"/>
      <w:r w:rsidRPr="004C061F">
        <w:t>Reakce na vstup</w:t>
      </w:r>
      <w:bookmarkEnd w:id="27"/>
    </w:p>
    <w:p w14:paraId="4232F13B" w14:textId="0E240D6D" w:rsidR="00887AFD" w:rsidRPr="004C061F" w:rsidRDefault="00887AFD" w:rsidP="00887AFD">
      <w:r w:rsidRPr="004C061F">
        <w:t>Metoda Update se v Unity automaticky provádí mezi každým vykresleným snímkem. Pomocí třídy Input z knihovny UnityEngine lze zjistit, jestli od posledního snímku uživatel stiskl nějakou klávesu a případně kterou.</w:t>
      </w:r>
      <w:r w:rsidR="00B02C69" w:rsidRPr="004C061F">
        <w:t xml:space="preserve"> V každém cyklu Update se tedy ptám, jestli byl zaznamenán nějaký vstup, který by měl ovlivnit stav hry. Mezi takové vstupy patří:</w:t>
      </w:r>
    </w:p>
    <w:p w14:paraId="1823D5B5" w14:textId="33C24069" w:rsidR="00B02C69" w:rsidRPr="004C061F" w:rsidRDefault="00B02C69" w:rsidP="00B02C69">
      <w:pPr>
        <w:pStyle w:val="ListParagraph"/>
        <w:numPr>
          <w:ilvl w:val="0"/>
          <w:numId w:val="28"/>
        </w:numPr>
      </w:pPr>
      <w:r w:rsidRPr="004C061F">
        <w:t>Pohyb hráče na 4 strany</w:t>
      </w:r>
    </w:p>
    <w:p w14:paraId="3E2DBA1C" w14:textId="7D532EF7" w:rsidR="00B02C69" w:rsidRPr="004C061F" w:rsidRDefault="00B02C69" w:rsidP="00B02C69">
      <w:pPr>
        <w:pStyle w:val="ListParagraph"/>
        <w:numPr>
          <w:ilvl w:val="0"/>
          <w:numId w:val="28"/>
        </w:numPr>
      </w:pPr>
      <w:r w:rsidRPr="004C061F">
        <w:t xml:space="preserve">Čekání na místě (pro případné budoucí využití v entitách, které se aktivně samy </w:t>
      </w:r>
      <w:r w:rsidR="00F94AF8" w:rsidRPr="004C061F">
        <w:t>pohybují</w:t>
      </w:r>
      <w:r w:rsidRPr="004C061F">
        <w:t>)</w:t>
      </w:r>
    </w:p>
    <w:p w14:paraId="34F523E0" w14:textId="03EAF092" w:rsidR="00F94AF8" w:rsidRPr="004C061F" w:rsidRDefault="00F94AF8" w:rsidP="00F94AF8">
      <w:pPr>
        <w:pStyle w:val="ListParagraph"/>
        <w:numPr>
          <w:ilvl w:val="0"/>
          <w:numId w:val="28"/>
        </w:numPr>
      </w:pPr>
      <w:r w:rsidRPr="004C061F">
        <w:t>Vracení tahů</w:t>
      </w:r>
    </w:p>
    <w:p w14:paraId="671BD1DA" w14:textId="2CD91E8D" w:rsidR="00F94AF8" w:rsidRPr="004C061F" w:rsidRDefault="00F94AF8" w:rsidP="00F94AF8">
      <w:pPr>
        <w:pStyle w:val="ListParagraph"/>
        <w:numPr>
          <w:ilvl w:val="0"/>
          <w:numId w:val="28"/>
        </w:numPr>
      </w:pPr>
      <w:r w:rsidRPr="004C061F">
        <w:lastRenderedPageBreak/>
        <w:t>Zobrazení pomocného obrázku s ovládáním (to se</w:t>
      </w:r>
      <w:r w:rsidR="00C5165C" w:rsidRPr="004C061F">
        <w:t xml:space="preserve"> ale</w:t>
      </w:r>
      <w:r w:rsidRPr="004C061F">
        <w:t xml:space="preserve"> provádí v jiné části kódu)</w:t>
      </w:r>
    </w:p>
    <w:p w14:paraId="0BEF31F9" w14:textId="071D5AC9" w:rsidR="00F94AF8" w:rsidRPr="004C061F" w:rsidRDefault="00C5165C" w:rsidP="00F94AF8">
      <w:pPr>
        <w:ind w:left="708" w:firstLine="0"/>
      </w:pPr>
      <w:r w:rsidRPr="004C061F">
        <w:t xml:space="preserve">Pokud je zadán vstup pro pohyb nebo čekání, LevelManager provede Tick, což je provedení vnitřní logiky všech entit. Třída Entity má totiž </w:t>
      </w:r>
      <w:r w:rsidR="0064636B" w:rsidRPr="004C061F">
        <w:t>virtuální (přepsatelnou) metodu PerformTick, kterou si každá děděná entita implementuje sama.</w:t>
      </w:r>
    </w:p>
    <w:p w14:paraId="3FF1F015" w14:textId="6783E0DC" w:rsidR="0064636B" w:rsidRPr="004C061F" w:rsidRDefault="0064636B" w:rsidP="0064636B">
      <w:pPr>
        <w:pStyle w:val="Zdrojovkd"/>
      </w:pPr>
      <w:r w:rsidRPr="004C061F">
        <w:t xml:space="preserve">//Entity.cs    </w:t>
      </w:r>
    </w:p>
    <w:p w14:paraId="54396EDE" w14:textId="549A5669" w:rsidR="0064636B" w:rsidRPr="004C061F" w:rsidRDefault="0064636B" w:rsidP="0064636B">
      <w:pPr>
        <w:pStyle w:val="Zdrojovkd"/>
      </w:pPr>
      <w:r w:rsidRPr="004C061F">
        <w:t>public virtual void PerformTick(Direction input)</w:t>
      </w:r>
    </w:p>
    <w:p w14:paraId="3A5F2ABE" w14:textId="74283ECD" w:rsidR="0064636B" w:rsidRPr="004C061F" w:rsidRDefault="0064636B" w:rsidP="0064636B">
      <w:pPr>
        <w:pStyle w:val="Zdrojovkd"/>
      </w:pPr>
      <w:r w:rsidRPr="004C061F">
        <w:t>{</w:t>
      </w:r>
    </w:p>
    <w:p w14:paraId="6FF78AAB" w14:textId="3C294D34" w:rsidR="0064636B" w:rsidRPr="004C061F" w:rsidRDefault="0064636B" w:rsidP="0064636B">
      <w:pPr>
        <w:pStyle w:val="Zdrojovkd"/>
      </w:pPr>
      <w:r w:rsidRPr="004C061F">
        <w:t xml:space="preserve">    throw new NotImplementedException();</w:t>
      </w:r>
    </w:p>
    <w:p w14:paraId="0C30736A" w14:textId="7A652919" w:rsidR="0064636B" w:rsidRPr="004C061F" w:rsidRDefault="0064636B" w:rsidP="0064636B">
      <w:pPr>
        <w:pStyle w:val="Zdrojovkd"/>
      </w:pPr>
      <w:r w:rsidRPr="004C061F">
        <w:t>}</w:t>
      </w:r>
    </w:p>
    <w:p w14:paraId="02C4F688" w14:textId="495634FC" w:rsidR="00214CE6" w:rsidRPr="004C061F" w:rsidRDefault="00214CE6" w:rsidP="00214CE6">
      <w:pPr>
        <w:pStyle w:val="Sta"/>
      </w:pPr>
    </w:p>
    <w:p w14:paraId="7D42C941" w14:textId="55B8D4F6" w:rsidR="0064636B" w:rsidRPr="004C061F" w:rsidRDefault="0064636B" w:rsidP="0064636B">
      <w:pPr>
        <w:pStyle w:val="Zdrojovkd"/>
      </w:pPr>
      <w:r w:rsidRPr="004C061F">
        <w:t>//Player.cs</w:t>
      </w:r>
      <w:r w:rsidRPr="004C061F">
        <w:tab/>
      </w:r>
    </w:p>
    <w:p w14:paraId="1BAFC8AD" w14:textId="4461F6B8" w:rsidR="0064636B" w:rsidRPr="004C061F" w:rsidRDefault="0064636B" w:rsidP="0064636B">
      <w:pPr>
        <w:pStyle w:val="Zdrojovkd"/>
      </w:pPr>
      <w:r w:rsidRPr="004C061F">
        <w:t>public override void PerformTick(Direction input)</w:t>
      </w:r>
    </w:p>
    <w:p w14:paraId="41B26579" w14:textId="77777777" w:rsidR="0064636B" w:rsidRPr="004C061F" w:rsidRDefault="0064636B" w:rsidP="0064636B">
      <w:pPr>
        <w:pStyle w:val="Zdrojovkd"/>
      </w:pPr>
      <w:r w:rsidRPr="004C061F">
        <w:tab/>
        <w:t>{</w:t>
      </w:r>
    </w:p>
    <w:p w14:paraId="73EB9783" w14:textId="77777777" w:rsidR="0064636B" w:rsidRPr="004C061F" w:rsidRDefault="0064636B" w:rsidP="0064636B">
      <w:pPr>
        <w:pStyle w:val="Zdrojovkd"/>
      </w:pPr>
      <w:r w:rsidRPr="004C061F">
        <w:tab/>
      </w:r>
      <w:r w:rsidRPr="004C061F">
        <w:tab/>
        <w:t>if (input != Direction.None)</w:t>
      </w:r>
    </w:p>
    <w:p w14:paraId="30208483" w14:textId="77777777" w:rsidR="0064636B" w:rsidRPr="004C061F" w:rsidRDefault="0064636B" w:rsidP="0064636B">
      <w:pPr>
        <w:pStyle w:val="Zdrojovkd"/>
      </w:pPr>
      <w:r w:rsidRPr="004C061F">
        <w:tab/>
      </w:r>
      <w:r w:rsidRPr="004C061F">
        <w:tab/>
        <w:t>{</w:t>
      </w:r>
    </w:p>
    <w:p w14:paraId="6A885C3F" w14:textId="77777777" w:rsidR="0064636B" w:rsidRPr="004C061F" w:rsidRDefault="0064636B" w:rsidP="0064636B">
      <w:pPr>
        <w:pStyle w:val="Zdrojovkd"/>
      </w:pPr>
      <w:r w:rsidRPr="004C061F">
        <w:tab/>
      </w:r>
      <w:r w:rsidRPr="004C061F">
        <w:tab/>
      </w:r>
      <w:r w:rsidRPr="004C061F">
        <w:tab/>
        <w:t>///change direction</w:t>
      </w:r>
    </w:p>
    <w:p w14:paraId="0C47C1BE" w14:textId="77777777" w:rsidR="0064636B" w:rsidRPr="004C061F" w:rsidRDefault="0064636B" w:rsidP="0064636B">
      <w:pPr>
        <w:pStyle w:val="Zdrojovkd"/>
      </w:pPr>
      <w:r w:rsidRPr="004C061F">
        <w:tab/>
      </w:r>
      <w:r w:rsidRPr="004C061F">
        <w:tab/>
      </w:r>
      <w:r w:rsidRPr="004C061F">
        <w:tab/>
        <w:t>SetDirection(input);</w:t>
      </w:r>
    </w:p>
    <w:p w14:paraId="37E05C3B" w14:textId="77777777" w:rsidR="0064636B" w:rsidRPr="004C061F" w:rsidRDefault="0064636B" w:rsidP="0064636B">
      <w:pPr>
        <w:pStyle w:val="Zdrojovkd"/>
      </w:pPr>
    </w:p>
    <w:p w14:paraId="353F24D7" w14:textId="77777777" w:rsidR="0064636B" w:rsidRPr="004C061F" w:rsidRDefault="0064636B" w:rsidP="0064636B">
      <w:pPr>
        <w:pStyle w:val="Zdrojovkd"/>
      </w:pPr>
      <w:r w:rsidRPr="004C061F">
        <w:tab/>
      </w:r>
      <w:r w:rsidRPr="004C061F">
        <w:tab/>
      </w:r>
      <w:r w:rsidRPr="004C061F">
        <w:tab/>
        <w:t>Tile destination = state[LookingAt()];</w:t>
      </w:r>
    </w:p>
    <w:p w14:paraId="52752B0A" w14:textId="77777777" w:rsidR="0064636B" w:rsidRPr="004C061F" w:rsidRDefault="0064636B" w:rsidP="0064636B">
      <w:pPr>
        <w:pStyle w:val="Zdrojovkd"/>
      </w:pPr>
    </w:p>
    <w:p w14:paraId="7400FDCA" w14:textId="77777777" w:rsidR="0064636B" w:rsidRPr="004C061F" w:rsidRDefault="0064636B" w:rsidP="0064636B">
      <w:pPr>
        <w:pStyle w:val="Zdrojovkd"/>
      </w:pPr>
      <w:r w:rsidRPr="004C061F">
        <w:tab/>
      </w:r>
      <w:r w:rsidRPr="004C061F">
        <w:tab/>
      </w:r>
      <w:r w:rsidRPr="004C061F">
        <w:tab/>
        <w:t>if (destination.Opened)</w:t>
      </w:r>
    </w:p>
    <w:p w14:paraId="65152272" w14:textId="77777777" w:rsidR="0064636B" w:rsidRPr="004C061F" w:rsidRDefault="0064636B" w:rsidP="0064636B">
      <w:pPr>
        <w:pStyle w:val="Zdrojovkd"/>
      </w:pPr>
      <w:r w:rsidRPr="004C061F">
        <w:tab/>
      </w:r>
      <w:r w:rsidRPr="004C061F">
        <w:tab/>
      </w:r>
      <w:r w:rsidRPr="004C061F">
        <w:tab/>
        <w:t>{</w:t>
      </w:r>
    </w:p>
    <w:p w14:paraId="76D75730" w14:textId="77777777" w:rsidR="0064636B" w:rsidRPr="004C061F" w:rsidRDefault="0064636B" w:rsidP="0064636B">
      <w:pPr>
        <w:pStyle w:val="Zdrojovkd"/>
      </w:pPr>
      <w:r w:rsidRPr="004C061F">
        <w:tab/>
      </w:r>
      <w:r w:rsidRPr="004C061F">
        <w:tab/>
      </w:r>
      <w:r w:rsidRPr="004C061F">
        <w:tab/>
      </w:r>
      <w:r w:rsidRPr="004C061F">
        <w:tab/>
        <w:t>if (destination.Box != null)</w:t>
      </w:r>
    </w:p>
    <w:p w14:paraId="3E38BC3B" w14:textId="77777777" w:rsidR="0064636B" w:rsidRPr="004C061F" w:rsidRDefault="0064636B" w:rsidP="0064636B">
      <w:pPr>
        <w:pStyle w:val="Zdrojovkd"/>
      </w:pPr>
      <w:r w:rsidRPr="004C061F">
        <w:tab/>
      </w:r>
      <w:r w:rsidRPr="004C061F">
        <w:tab/>
      </w:r>
      <w:r w:rsidRPr="004C061F">
        <w:tab/>
      </w:r>
      <w:r w:rsidRPr="004C061F">
        <w:tab/>
        <w:t>{</w:t>
      </w:r>
    </w:p>
    <w:p w14:paraId="2199FD93" w14:textId="77777777" w:rsidR="0064636B" w:rsidRPr="004C061F" w:rsidRDefault="0064636B" w:rsidP="0064636B">
      <w:pPr>
        <w:pStyle w:val="Zdrojovkd"/>
      </w:pPr>
      <w:r w:rsidRPr="004C061F">
        <w:tab/>
      </w:r>
      <w:r w:rsidRPr="004C061F">
        <w:tab/>
      </w:r>
      <w:r w:rsidRPr="004C061F">
        <w:tab/>
      </w:r>
      <w:r w:rsidRPr="004C061F">
        <w:tab/>
      </w:r>
      <w:r w:rsidRPr="004C061F">
        <w:tab/>
        <w:t>Box box = destination.Box;</w:t>
      </w:r>
    </w:p>
    <w:p w14:paraId="2BA1B796" w14:textId="77777777" w:rsidR="0064636B" w:rsidRPr="004C061F" w:rsidRDefault="0064636B" w:rsidP="0064636B">
      <w:pPr>
        <w:pStyle w:val="Zdrojovkd"/>
      </w:pPr>
      <w:r w:rsidRPr="004C061F">
        <w:tab/>
      </w:r>
      <w:r w:rsidRPr="004C061F">
        <w:tab/>
      </w:r>
      <w:r w:rsidRPr="004C061F">
        <w:tab/>
      </w:r>
      <w:r w:rsidRPr="004C061F">
        <w:tab/>
      </w:r>
      <w:r w:rsidRPr="004C061F">
        <w:tab/>
        <w:t>if (box.Push(direction))</w:t>
      </w:r>
    </w:p>
    <w:p w14:paraId="760CBE65"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61F11EC7"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Move(Position + direction);</w:t>
      </w:r>
    </w:p>
    <w:p w14:paraId="7A369C52" w14:textId="77777777" w:rsidR="0064636B" w:rsidRPr="004C061F" w:rsidRDefault="0064636B" w:rsidP="0064636B">
      <w:pPr>
        <w:pStyle w:val="Zdrojovkd"/>
      </w:pPr>
      <w:r w:rsidRPr="004C061F">
        <w:tab/>
      </w:r>
      <w:r w:rsidRPr="004C061F">
        <w:tab/>
      </w:r>
      <w:r w:rsidRPr="004C061F">
        <w:tab/>
      </w:r>
      <w:r w:rsidRPr="004C061F">
        <w:tab/>
      </w:r>
      <w:r w:rsidRPr="004C061F">
        <w:tab/>
      </w:r>
      <w:r w:rsidRPr="004C061F">
        <w:tab/>
        <w:t>sound.Play("push");</w:t>
      </w:r>
    </w:p>
    <w:p w14:paraId="1C17E270" w14:textId="77777777" w:rsidR="0064636B" w:rsidRPr="004C061F" w:rsidRDefault="0064636B" w:rsidP="0064636B">
      <w:pPr>
        <w:pStyle w:val="Zdrojovkd"/>
      </w:pPr>
      <w:r w:rsidRPr="004C061F">
        <w:tab/>
      </w:r>
      <w:r w:rsidRPr="004C061F">
        <w:tab/>
      </w:r>
      <w:r w:rsidRPr="004C061F">
        <w:tab/>
      </w:r>
      <w:r w:rsidRPr="004C061F">
        <w:tab/>
      </w:r>
      <w:r w:rsidRPr="004C061F">
        <w:tab/>
        <w:t>}</w:t>
      </w:r>
    </w:p>
    <w:p w14:paraId="5B56A4D9" w14:textId="77777777" w:rsidR="0064636B" w:rsidRPr="004C061F" w:rsidRDefault="0064636B" w:rsidP="0064636B">
      <w:pPr>
        <w:pStyle w:val="Zdrojovkd"/>
      </w:pPr>
      <w:r w:rsidRPr="004C061F">
        <w:lastRenderedPageBreak/>
        <w:tab/>
      </w:r>
      <w:r w:rsidRPr="004C061F">
        <w:tab/>
      </w:r>
      <w:r w:rsidRPr="004C061F">
        <w:tab/>
      </w:r>
      <w:r w:rsidRPr="004C061F">
        <w:tab/>
        <w:t>}</w:t>
      </w:r>
    </w:p>
    <w:p w14:paraId="25FF0195" w14:textId="77777777" w:rsidR="0064636B" w:rsidRPr="004C061F" w:rsidRDefault="0064636B" w:rsidP="0064636B">
      <w:pPr>
        <w:pStyle w:val="Zdrojovkd"/>
      </w:pPr>
      <w:r w:rsidRPr="004C061F">
        <w:tab/>
      </w:r>
      <w:r w:rsidRPr="004C061F">
        <w:tab/>
      </w:r>
      <w:r w:rsidRPr="004C061F">
        <w:tab/>
      </w:r>
      <w:r w:rsidRPr="004C061F">
        <w:tab/>
        <w:t>else</w:t>
      </w:r>
    </w:p>
    <w:p w14:paraId="42EC886C" w14:textId="77777777" w:rsidR="0064636B" w:rsidRPr="004C061F" w:rsidRDefault="0064636B" w:rsidP="0064636B">
      <w:pPr>
        <w:pStyle w:val="Zdrojovkd"/>
      </w:pPr>
      <w:r w:rsidRPr="004C061F">
        <w:tab/>
      </w:r>
      <w:r w:rsidRPr="004C061F">
        <w:tab/>
      </w:r>
      <w:r w:rsidRPr="004C061F">
        <w:tab/>
      </w:r>
      <w:r w:rsidRPr="004C061F">
        <w:tab/>
        <w:t>{</w:t>
      </w:r>
    </w:p>
    <w:p w14:paraId="073A622B" w14:textId="77777777" w:rsidR="0064636B" w:rsidRPr="004C061F" w:rsidRDefault="0064636B" w:rsidP="0064636B">
      <w:pPr>
        <w:pStyle w:val="Zdrojovkd"/>
      </w:pPr>
      <w:r w:rsidRPr="004C061F">
        <w:tab/>
      </w:r>
      <w:r w:rsidRPr="004C061F">
        <w:tab/>
      </w:r>
      <w:r w:rsidRPr="004C061F">
        <w:tab/>
      </w:r>
      <w:r w:rsidRPr="004C061F">
        <w:tab/>
      </w:r>
      <w:r w:rsidRPr="004C061F">
        <w:tab/>
        <w:t>Move(Position + direction);</w:t>
      </w:r>
    </w:p>
    <w:p w14:paraId="65D4B14F" w14:textId="77777777" w:rsidR="0064636B" w:rsidRPr="004C061F" w:rsidRDefault="0064636B" w:rsidP="0064636B">
      <w:pPr>
        <w:pStyle w:val="Zdrojovkd"/>
      </w:pPr>
      <w:r w:rsidRPr="004C061F">
        <w:tab/>
      </w:r>
      <w:r w:rsidRPr="004C061F">
        <w:tab/>
      </w:r>
      <w:r w:rsidRPr="004C061F">
        <w:tab/>
      </w:r>
      <w:r w:rsidRPr="004C061F">
        <w:tab/>
      </w:r>
      <w:r w:rsidRPr="004C061F">
        <w:tab/>
        <w:t>sound.Play("step");</w:t>
      </w:r>
    </w:p>
    <w:p w14:paraId="2BA30B8D" w14:textId="77777777" w:rsidR="0064636B" w:rsidRPr="004C061F" w:rsidRDefault="0064636B" w:rsidP="0064636B">
      <w:pPr>
        <w:pStyle w:val="Zdrojovkd"/>
      </w:pPr>
      <w:r w:rsidRPr="004C061F">
        <w:tab/>
      </w:r>
      <w:r w:rsidRPr="004C061F">
        <w:tab/>
      </w:r>
      <w:r w:rsidRPr="004C061F">
        <w:tab/>
      </w:r>
      <w:r w:rsidRPr="004C061F">
        <w:tab/>
        <w:t>}</w:t>
      </w:r>
    </w:p>
    <w:p w14:paraId="1225245E" w14:textId="51643F59" w:rsidR="0064636B" w:rsidRPr="004C061F" w:rsidRDefault="0064636B" w:rsidP="006A396F">
      <w:pPr>
        <w:pStyle w:val="Zdrojovkd"/>
      </w:pPr>
      <w:r w:rsidRPr="004C061F">
        <w:tab/>
      </w:r>
      <w:r w:rsidRPr="004C061F">
        <w:tab/>
      </w:r>
      <w:r w:rsidRPr="004C061F">
        <w:tab/>
        <w:t>}</w:t>
      </w:r>
    </w:p>
    <w:p w14:paraId="35F0E545" w14:textId="77777777" w:rsidR="0064636B" w:rsidRPr="004C061F" w:rsidRDefault="0064636B" w:rsidP="0064636B">
      <w:pPr>
        <w:pStyle w:val="Zdrojovkd"/>
      </w:pPr>
      <w:r w:rsidRPr="004C061F">
        <w:tab/>
      </w:r>
      <w:r w:rsidRPr="004C061F">
        <w:tab/>
        <w:t>}</w:t>
      </w:r>
    </w:p>
    <w:p w14:paraId="7598479A" w14:textId="77777777" w:rsidR="0064636B" w:rsidRPr="004C061F" w:rsidRDefault="0064636B" w:rsidP="0064636B">
      <w:pPr>
        <w:pStyle w:val="Zdrojovkd"/>
      </w:pPr>
      <w:r w:rsidRPr="004C061F">
        <w:tab/>
      </w:r>
      <w:r w:rsidRPr="004C061F">
        <w:tab/>
        <w:t>else</w:t>
      </w:r>
    </w:p>
    <w:p w14:paraId="6DFFE058" w14:textId="77777777" w:rsidR="0064636B" w:rsidRPr="004C061F" w:rsidRDefault="0064636B" w:rsidP="0064636B">
      <w:pPr>
        <w:pStyle w:val="Zdrojovkd"/>
      </w:pPr>
      <w:r w:rsidRPr="004C061F">
        <w:tab/>
      </w:r>
      <w:r w:rsidRPr="004C061F">
        <w:tab/>
        <w:t>{</w:t>
      </w:r>
    </w:p>
    <w:p w14:paraId="0C4E847C" w14:textId="77777777" w:rsidR="0064636B" w:rsidRPr="004C061F" w:rsidRDefault="0064636B" w:rsidP="0064636B">
      <w:pPr>
        <w:pStyle w:val="Zdrojovkd"/>
      </w:pPr>
      <w:r w:rsidRPr="004C061F">
        <w:tab/>
      </w:r>
      <w:r w:rsidRPr="004C061F">
        <w:tab/>
      </w:r>
      <w:r w:rsidRPr="004C061F">
        <w:tab/>
        <w:t>Debug.Log("input is none");</w:t>
      </w:r>
    </w:p>
    <w:p w14:paraId="3B3D4DE8" w14:textId="77777777" w:rsidR="0064636B" w:rsidRPr="004C061F" w:rsidRDefault="0064636B" w:rsidP="0064636B">
      <w:pPr>
        <w:pStyle w:val="Zdrojovkd"/>
      </w:pPr>
      <w:r w:rsidRPr="004C061F">
        <w:tab/>
      </w:r>
      <w:r w:rsidRPr="004C061F">
        <w:tab/>
        <w:t>}</w:t>
      </w:r>
    </w:p>
    <w:p w14:paraId="0B3B71F4" w14:textId="32957958" w:rsidR="0064636B" w:rsidRPr="004C061F" w:rsidRDefault="0064636B" w:rsidP="0064636B">
      <w:pPr>
        <w:pStyle w:val="Zdrojovkd"/>
      </w:pPr>
      <w:r w:rsidRPr="004C061F">
        <w:tab/>
        <w:t>}</w:t>
      </w:r>
    </w:p>
    <w:p w14:paraId="2B5CE256" w14:textId="23B24EB6" w:rsidR="006A396F" w:rsidRDefault="006A396F" w:rsidP="006A396F">
      <w:pPr>
        <w:pStyle w:val="Sta"/>
      </w:pPr>
      <w:r w:rsidRPr="004C061F">
        <w:t xml:space="preserve">Mnoho entit ve své implementaci PerformTick používá třídu Tile, což je jákýsi zprostředkovatel mezi entitami a třídou LevelState. </w:t>
      </w:r>
      <w:r w:rsidR="004C061F" w:rsidRPr="004C061F">
        <w:t>Tile obsahuje všechny potřebné informace o daném poli.</w:t>
      </w:r>
    </w:p>
    <w:p w14:paraId="6CEBF2A3" w14:textId="77777777" w:rsidR="00204B8A" w:rsidRDefault="00204B8A" w:rsidP="00204B8A">
      <w:pPr>
        <w:pStyle w:val="Zdrojovkd"/>
      </w:pPr>
      <w:r>
        <w:t>public class Tile</w:t>
      </w:r>
    </w:p>
    <w:p w14:paraId="32C846C9" w14:textId="77777777" w:rsidR="00204B8A" w:rsidRDefault="00204B8A" w:rsidP="00204B8A">
      <w:pPr>
        <w:pStyle w:val="Zdrojovkd"/>
      </w:pPr>
      <w:r>
        <w:t>{</w:t>
      </w:r>
    </w:p>
    <w:p w14:paraId="48505254" w14:textId="77777777" w:rsidR="00204B8A" w:rsidRDefault="00204B8A" w:rsidP="00204B8A">
      <w:pPr>
        <w:pStyle w:val="Zdrojovkd"/>
      </w:pPr>
      <w:r>
        <w:tab/>
        <w:t>private LevelState state;</w:t>
      </w:r>
    </w:p>
    <w:p w14:paraId="4C733B07" w14:textId="77777777" w:rsidR="00204B8A" w:rsidRDefault="00204B8A" w:rsidP="00204B8A">
      <w:pPr>
        <w:pStyle w:val="Zdrojovkd"/>
      </w:pPr>
    </w:p>
    <w:p w14:paraId="7BAC6590" w14:textId="77777777" w:rsidR="00204B8A" w:rsidRDefault="00204B8A" w:rsidP="00204B8A">
      <w:pPr>
        <w:pStyle w:val="Zdrojovkd"/>
      </w:pPr>
      <w:r>
        <w:tab/>
        <w:t>public Tile(LevelState state)</w:t>
      </w:r>
    </w:p>
    <w:p w14:paraId="1FC14657" w14:textId="77777777" w:rsidR="00204B8A" w:rsidRDefault="00204B8A" w:rsidP="00204B8A">
      <w:pPr>
        <w:pStyle w:val="Zdrojovkd"/>
      </w:pPr>
      <w:r>
        <w:tab/>
        <w:t>{</w:t>
      </w:r>
    </w:p>
    <w:p w14:paraId="54B4495A" w14:textId="77777777" w:rsidR="00204B8A" w:rsidRDefault="00204B8A" w:rsidP="00204B8A">
      <w:pPr>
        <w:pStyle w:val="Zdrojovkd"/>
      </w:pPr>
      <w:r>
        <w:tab/>
      </w:r>
      <w:r>
        <w:tab/>
        <w:t>this.state = state;</w:t>
      </w:r>
    </w:p>
    <w:p w14:paraId="236EE20E" w14:textId="77777777" w:rsidR="00204B8A" w:rsidRDefault="00204B8A" w:rsidP="00204B8A">
      <w:pPr>
        <w:pStyle w:val="Zdrojovkd"/>
      </w:pPr>
      <w:r>
        <w:tab/>
      </w:r>
      <w:r>
        <w:tab/>
        <w:t>Entities = new List&lt;Entity&gt;();</w:t>
      </w:r>
    </w:p>
    <w:p w14:paraId="6FE2FD30" w14:textId="77777777" w:rsidR="00204B8A" w:rsidRDefault="00204B8A" w:rsidP="00204B8A">
      <w:pPr>
        <w:pStyle w:val="Zdrojovkd"/>
      </w:pPr>
      <w:r>
        <w:tab/>
        <w:t>}</w:t>
      </w:r>
    </w:p>
    <w:p w14:paraId="72180CED" w14:textId="77777777" w:rsidR="00204B8A" w:rsidRDefault="00204B8A" w:rsidP="00204B8A">
      <w:pPr>
        <w:pStyle w:val="Zdrojovkd"/>
      </w:pPr>
    </w:p>
    <w:p w14:paraId="1FB4CEEB" w14:textId="77777777" w:rsidR="00204B8A" w:rsidRDefault="00204B8A" w:rsidP="00204B8A">
      <w:pPr>
        <w:pStyle w:val="Zdrojovkd"/>
      </w:pPr>
    </w:p>
    <w:p w14:paraId="7672D9B8" w14:textId="77777777" w:rsidR="00204B8A" w:rsidRDefault="00204B8A" w:rsidP="00204B8A">
      <w:pPr>
        <w:pStyle w:val="Zdrojovkd"/>
      </w:pPr>
      <w:r>
        <w:tab/>
        <w:t>public IList&lt;Entity&gt; Entities { get; private set; }</w:t>
      </w:r>
    </w:p>
    <w:p w14:paraId="2F176B92" w14:textId="77777777" w:rsidR="00204B8A" w:rsidRDefault="00204B8A" w:rsidP="00204B8A">
      <w:pPr>
        <w:pStyle w:val="Zdrojovkd"/>
      </w:pPr>
    </w:p>
    <w:p w14:paraId="3086801B" w14:textId="77777777" w:rsidR="00204B8A" w:rsidRDefault="00204B8A" w:rsidP="00204B8A">
      <w:pPr>
        <w:pStyle w:val="Zdrojovkd"/>
      </w:pPr>
      <w:r>
        <w:tab/>
        <w:t>public void Add(Entity entity)</w:t>
      </w:r>
    </w:p>
    <w:p w14:paraId="32ED4AE6" w14:textId="77777777" w:rsidR="00204B8A" w:rsidRDefault="00204B8A" w:rsidP="00204B8A">
      <w:pPr>
        <w:pStyle w:val="Zdrojovkd"/>
      </w:pPr>
      <w:r>
        <w:tab/>
        <w:t>{</w:t>
      </w:r>
    </w:p>
    <w:p w14:paraId="545F3125" w14:textId="77777777" w:rsidR="00204B8A" w:rsidRDefault="00204B8A" w:rsidP="00204B8A">
      <w:pPr>
        <w:pStyle w:val="Zdrojovkd"/>
      </w:pPr>
      <w:r>
        <w:tab/>
      </w:r>
      <w:r>
        <w:tab/>
        <w:t>Entities.Add(entity);</w:t>
      </w:r>
    </w:p>
    <w:p w14:paraId="62ED3F3E" w14:textId="77777777" w:rsidR="00204B8A" w:rsidRDefault="00204B8A" w:rsidP="00204B8A">
      <w:pPr>
        <w:pStyle w:val="Zdrojovkd"/>
      </w:pPr>
      <w:r>
        <w:tab/>
        <w:t>}</w:t>
      </w:r>
    </w:p>
    <w:p w14:paraId="42A00F74" w14:textId="77777777" w:rsidR="00204B8A" w:rsidRDefault="00204B8A" w:rsidP="00204B8A">
      <w:pPr>
        <w:pStyle w:val="Zdrojovkd"/>
      </w:pPr>
    </w:p>
    <w:p w14:paraId="117DBE7E" w14:textId="77777777" w:rsidR="00204B8A" w:rsidRDefault="00204B8A" w:rsidP="00204B8A">
      <w:pPr>
        <w:pStyle w:val="Zdrojovkd"/>
      </w:pPr>
      <w:r>
        <w:tab/>
        <w:t>public void Update(Entity entity)</w:t>
      </w:r>
    </w:p>
    <w:p w14:paraId="2001AA16" w14:textId="77777777" w:rsidR="00204B8A" w:rsidRDefault="00204B8A" w:rsidP="00204B8A">
      <w:pPr>
        <w:pStyle w:val="Zdrojovkd"/>
      </w:pPr>
      <w:r>
        <w:tab/>
        <w:t>{</w:t>
      </w:r>
    </w:p>
    <w:p w14:paraId="7AE6DE50" w14:textId="77777777" w:rsidR="00204B8A" w:rsidRDefault="00204B8A" w:rsidP="00204B8A">
      <w:pPr>
        <w:pStyle w:val="Zdrojovkd"/>
      </w:pPr>
      <w:r>
        <w:tab/>
      </w:r>
      <w:r>
        <w:tab/>
        <w:t>state[entity.Position].Add(entity);</w:t>
      </w:r>
    </w:p>
    <w:p w14:paraId="05EB987B" w14:textId="77777777" w:rsidR="00204B8A" w:rsidRDefault="00204B8A" w:rsidP="00204B8A">
      <w:pPr>
        <w:pStyle w:val="Zdrojovkd"/>
      </w:pPr>
      <w:r>
        <w:tab/>
      </w:r>
      <w:r>
        <w:tab/>
        <w:t>Entities.Remove(entity);</w:t>
      </w:r>
    </w:p>
    <w:p w14:paraId="3A454C13" w14:textId="77777777" w:rsidR="00204B8A" w:rsidRDefault="00204B8A" w:rsidP="00204B8A">
      <w:pPr>
        <w:pStyle w:val="Zdrojovkd"/>
      </w:pPr>
      <w:r>
        <w:tab/>
        <w:t>}</w:t>
      </w:r>
    </w:p>
    <w:p w14:paraId="0F8440E2" w14:textId="77777777" w:rsidR="00204B8A" w:rsidRDefault="00204B8A" w:rsidP="00204B8A">
      <w:pPr>
        <w:pStyle w:val="Zdrojovkd"/>
      </w:pPr>
    </w:p>
    <w:p w14:paraId="5FB9D89E" w14:textId="77777777" w:rsidR="00204B8A" w:rsidRDefault="00204B8A" w:rsidP="00204B8A">
      <w:pPr>
        <w:pStyle w:val="Zdrojovkd"/>
      </w:pPr>
      <w:r>
        <w:tab/>
        <w:t>public bool Opened</w:t>
      </w:r>
    </w:p>
    <w:p w14:paraId="77B82047" w14:textId="77777777" w:rsidR="00204B8A" w:rsidRDefault="00204B8A" w:rsidP="00204B8A">
      <w:pPr>
        <w:pStyle w:val="Zdrojovkd"/>
      </w:pPr>
      <w:r>
        <w:tab/>
        <w:t>{</w:t>
      </w:r>
    </w:p>
    <w:p w14:paraId="6DBB3FCC" w14:textId="77777777" w:rsidR="00204B8A" w:rsidRDefault="00204B8A" w:rsidP="00204B8A">
      <w:pPr>
        <w:pStyle w:val="Zdrojovkd"/>
      </w:pPr>
      <w:r>
        <w:tab/>
      </w:r>
      <w:r>
        <w:tab/>
        <w:t>get</w:t>
      </w:r>
    </w:p>
    <w:p w14:paraId="438B66A0" w14:textId="77777777" w:rsidR="00204B8A" w:rsidRDefault="00204B8A" w:rsidP="00204B8A">
      <w:pPr>
        <w:pStyle w:val="Zdrojovkd"/>
      </w:pPr>
      <w:r>
        <w:tab/>
      </w:r>
      <w:r>
        <w:tab/>
        <w:t>{</w:t>
      </w:r>
    </w:p>
    <w:p w14:paraId="55ECE928" w14:textId="77777777" w:rsidR="00204B8A" w:rsidRDefault="00204B8A" w:rsidP="00204B8A">
      <w:pPr>
        <w:pStyle w:val="Zdrojovkd"/>
      </w:pPr>
      <w:r>
        <w:tab/>
      </w:r>
      <w:r>
        <w:tab/>
      </w:r>
      <w:r>
        <w:tab/>
        <w:t>bool hasClosedObstacle = false;</w:t>
      </w:r>
    </w:p>
    <w:p w14:paraId="7CB985FC" w14:textId="77777777" w:rsidR="00204B8A" w:rsidRDefault="00204B8A" w:rsidP="00204B8A">
      <w:pPr>
        <w:pStyle w:val="Zdrojovkd"/>
      </w:pPr>
      <w:r>
        <w:tab/>
      </w:r>
      <w:r>
        <w:tab/>
      </w:r>
      <w:r>
        <w:tab/>
        <w:t>bool hasFloor = false;</w:t>
      </w:r>
    </w:p>
    <w:p w14:paraId="7456084F" w14:textId="77777777" w:rsidR="00204B8A" w:rsidRDefault="00204B8A" w:rsidP="00204B8A">
      <w:pPr>
        <w:pStyle w:val="Zdrojovkd"/>
      </w:pPr>
      <w:r>
        <w:tab/>
      </w:r>
      <w:r>
        <w:tab/>
      </w:r>
      <w:r>
        <w:tab/>
        <w:t>foreach (Entity entity in Entities)</w:t>
      </w:r>
    </w:p>
    <w:p w14:paraId="2389B0F8" w14:textId="77777777" w:rsidR="00204B8A" w:rsidRDefault="00204B8A" w:rsidP="00204B8A">
      <w:pPr>
        <w:pStyle w:val="Zdrojovkd"/>
      </w:pPr>
      <w:r>
        <w:tab/>
      </w:r>
      <w:r>
        <w:tab/>
      </w:r>
      <w:r>
        <w:tab/>
        <w:t>{</w:t>
      </w:r>
    </w:p>
    <w:p w14:paraId="7456CDB7" w14:textId="77777777" w:rsidR="00204B8A" w:rsidRDefault="00204B8A" w:rsidP="00204B8A">
      <w:pPr>
        <w:pStyle w:val="Zdrojovkd"/>
      </w:pPr>
      <w:r>
        <w:tab/>
      </w:r>
      <w:r>
        <w:tab/>
      </w:r>
      <w:r>
        <w:tab/>
      </w:r>
      <w:r>
        <w:tab/>
        <w:t>if (entity is Floor)</w:t>
      </w:r>
    </w:p>
    <w:p w14:paraId="411EEB74" w14:textId="77777777" w:rsidR="00204B8A" w:rsidRDefault="00204B8A" w:rsidP="00204B8A">
      <w:pPr>
        <w:pStyle w:val="Zdrojovkd"/>
      </w:pPr>
      <w:r>
        <w:tab/>
      </w:r>
      <w:r>
        <w:tab/>
      </w:r>
      <w:r>
        <w:tab/>
      </w:r>
      <w:r>
        <w:tab/>
      </w:r>
      <w:r>
        <w:tab/>
        <w:t>hasFloor = true;</w:t>
      </w:r>
    </w:p>
    <w:p w14:paraId="5A3B9249" w14:textId="77777777" w:rsidR="00204B8A" w:rsidRDefault="00204B8A" w:rsidP="00204B8A">
      <w:pPr>
        <w:pStyle w:val="Zdrojovkd"/>
      </w:pPr>
      <w:r>
        <w:tab/>
      </w:r>
      <w:r>
        <w:tab/>
      </w:r>
      <w:r>
        <w:tab/>
      </w:r>
      <w:r>
        <w:tab/>
        <w:t>if (entity is IObstacle)</w:t>
      </w:r>
    </w:p>
    <w:p w14:paraId="3A67EFDC" w14:textId="77777777" w:rsidR="00204B8A" w:rsidRDefault="00204B8A" w:rsidP="00204B8A">
      <w:pPr>
        <w:pStyle w:val="Zdrojovkd"/>
      </w:pPr>
      <w:r>
        <w:tab/>
      </w:r>
      <w:r>
        <w:tab/>
      </w:r>
      <w:r>
        <w:tab/>
      </w:r>
      <w:r>
        <w:tab/>
        <w:t>{</w:t>
      </w:r>
    </w:p>
    <w:p w14:paraId="40698FA2" w14:textId="77777777" w:rsidR="00204B8A" w:rsidRDefault="00204B8A" w:rsidP="00204B8A">
      <w:pPr>
        <w:pStyle w:val="Zdrojovkd"/>
      </w:pPr>
    </w:p>
    <w:p w14:paraId="2CB802FC" w14:textId="77777777" w:rsidR="00204B8A" w:rsidRDefault="00204B8A" w:rsidP="00204B8A">
      <w:pPr>
        <w:pStyle w:val="Zdrojovkd"/>
      </w:pPr>
      <w:r>
        <w:tab/>
      </w:r>
      <w:r>
        <w:tab/>
      </w:r>
      <w:r>
        <w:tab/>
      </w:r>
      <w:r>
        <w:tab/>
      </w:r>
      <w:r>
        <w:tab/>
        <w:t>if (!(entity as IObstacle).Opened)</w:t>
      </w:r>
    </w:p>
    <w:p w14:paraId="2A573BD0" w14:textId="77777777" w:rsidR="00204B8A" w:rsidRDefault="00204B8A" w:rsidP="00204B8A">
      <w:pPr>
        <w:pStyle w:val="Zdrojovkd"/>
      </w:pPr>
      <w:r>
        <w:tab/>
      </w:r>
      <w:r>
        <w:tab/>
      </w:r>
      <w:r>
        <w:tab/>
      </w:r>
      <w:r>
        <w:tab/>
      </w:r>
      <w:r>
        <w:tab/>
        <w:t>{</w:t>
      </w:r>
    </w:p>
    <w:p w14:paraId="6F9E723A" w14:textId="77777777" w:rsidR="00204B8A" w:rsidRDefault="00204B8A" w:rsidP="00204B8A">
      <w:pPr>
        <w:pStyle w:val="Zdrojovkd"/>
      </w:pPr>
      <w:r>
        <w:tab/>
      </w:r>
      <w:r>
        <w:tab/>
      </w:r>
      <w:r>
        <w:tab/>
      </w:r>
      <w:r>
        <w:tab/>
      </w:r>
      <w:r>
        <w:tab/>
      </w:r>
      <w:r>
        <w:tab/>
        <w:t>hasClosedObstacle = true;</w:t>
      </w:r>
    </w:p>
    <w:p w14:paraId="2C9108D7" w14:textId="77777777" w:rsidR="00204B8A" w:rsidRDefault="00204B8A" w:rsidP="00204B8A">
      <w:pPr>
        <w:pStyle w:val="Zdrojovkd"/>
      </w:pPr>
      <w:r>
        <w:tab/>
      </w:r>
      <w:r>
        <w:tab/>
      </w:r>
      <w:r>
        <w:tab/>
      </w:r>
      <w:r>
        <w:tab/>
      </w:r>
      <w:r>
        <w:tab/>
        <w:t>}</w:t>
      </w:r>
    </w:p>
    <w:p w14:paraId="530CFDFD" w14:textId="77777777" w:rsidR="00204B8A" w:rsidRDefault="00204B8A" w:rsidP="00204B8A">
      <w:pPr>
        <w:pStyle w:val="Zdrojovkd"/>
      </w:pPr>
      <w:r>
        <w:tab/>
      </w:r>
      <w:r>
        <w:tab/>
      </w:r>
      <w:r>
        <w:tab/>
      </w:r>
      <w:r>
        <w:tab/>
        <w:t>}</w:t>
      </w:r>
    </w:p>
    <w:p w14:paraId="25421847" w14:textId="770A8193" w:rsidR="00204B8A" w:rsidRDefault="00204B8A" w:rsidP="00B81C68">
      <w:pPr>
        <w:pStyle w:val="Zdrojovkd"/>
      </w:pPr>
      <w:r>
        <w:tab/>
      </w:r>
      <w:r>
        <w:tab/>
      </w:r>
      <w:r>
        <w:tab/>
        <w:t>}</w:t>
      </w:r>
    </w:p>
    <w:p w14:paraId="73AA2931" w14:textId="77777777" w:rsidR="00204B8A" w:rsidRDefault="00204B8A" w:rsidP="00204B8A">
      <w:pPr>
        <w:pStyle w:val="Zdrojovkd"/>
      </w:pPr>
      <w:r>
        <w:tab/>
      </w:r>
      <w:r>
        <w:tab/>
      </w:r>
      <w:r>
        <w:tab/>
        <w:t>return hasFloor &amp;&amp; !hasClosedObstacle;</w:t>
      </w:r>
    </w:p>
    <w:p w14:paraId="61FB2EFD" w14:textId="77777777" w:rsidR="00204B8A" w:rsidRDefault="00204B8A" w:rsidP="00204B8A">
      <w:pPr>
        <w:pStyle w:val="Zdrojovkd"/>
      </w:pPr>
      <w:r>
        <w:tab/>
      </w:r>
      <w:r>
        <w:tab/>
        <w:t>}</w:t>
      </w:r>
    </w:p>
    <w:p w14:paraId="7C469937" w14:textId="77777777" w:rsidR="00204B8A" w:rsidRDefault="00204B8A" w:rsidP="00204B8A">
      <w:pPr>
        <w:pStyle w:val="Zdrojovkd"/>
      </w:pPr>
      <w:r>
        <w:tab/>
        <w:t>}</w:t>
      </w:r>
    </w:p>
    <w:p w14:paraId="3B70D61B" w14:textId="77777777" w:rsidR="00204B8A" w:rsidRDefault="00204B8A" w:rsidP="00204B8A">
      <w:pPr>
        <w:pStyle w:val="Zdrojovkd"/>
      </w:pPr>
    </w:p>
    <w:p w14:paraId="72D29ED9" w14:textId="77777777" w:rsidR="00204B8A" w:rsidRDefault="00204B8A" w:rsidP="00204B8A">
      <w:pPr>
        <w:pStyle w:val="Zdrojovkd"/>
      </w:pPr>
    </w:p>
    <w:p w14:paraId="1524F142" w14:textId="77777777" w:rsidR="00204B8A" w:rsidRDefault="00204B8A" w:rsidP="00204B8A">
      <w:pPr>
        <w:pStyle w:val="Zdrojovkd"/>
      </w:pPr>
      <w:r>
        <w:tab/>
        <w:t xml:space="preserve">public Box Box </w:t>
      </w:r>
    </w:p>
    <w:p w14:paraId="45481F5B" w14:textId="77777777" w:rsidR="00204B8A" w:rsidRDefault="00204B8A" w:rsidP="00204B8A">
      <w:pPr>
        <w:pStyle w:val="Zdrojovkd"/>
      </w:pPr>
      <w:r>
        <w:tab/>
        <w:t>{</w:t>
      </w:r>
    </w:p>
    <w:p w14:paraId="7AE7D09A" w14:textId="77777777" w:rsidR="00204B8A" w:rsidRDefault="00204B8A" w:rsidP="00204B8A">
      <w:pPr>
        <w:pStyle w:val="Zdrojovkd"/>
      </w:pPr>
      <w:r>
        <w:tab/>
      </w:r>
      <w:r>
        <w:tab/>
        <w:t xml:space="preserve">get </w:t>
      </w:r>
    </w:p>
    <w:p w14:paraId="2A3AAF63" w14:textId="77777777" w:rsidR="00204B8A" w:rsidRDefault="00204B8A" w:rsidP="00204B8A">
      <w:pPr>
        <w:pStyle w:val="Zdrojovkd"/>
      </w:pPr>
      <w:r>
        <w:lastRenderedPageBreak/>
        <w:tab/>
      </w:r>
      <w:r>
        <w:tab/>
        <w:t>{</w:t>
      </w:r>
    </w:p>
    <w:p w14:paraId="28674428" w14:textId="77777777" w:rsidR="00204B8A" w:rsidRDefault="00204B8A" w:rsidP="00204B8A">
      <w:pPr>
        <w:pStyle w:val="Zdrojovkd"/>
      </w:pPr>
      <w:r>
        <w:tab/>
      </w:r>
      <w:r>
        <w:tab/>
      </w:r>
      <w:r>
        <w:tab/>
        <w:t>foreach (Entity entity in Entities)</w:t>
      </w:r>
    </w:p>
    <w:p w14:paraId="1CAE682F" w14:textId="77777777" w:rsidR="00204B8A" w:rsidRDefault="00204B8A" w:rsidP="00204B8A">
      <w:pPr>
        <w:pStyle w:val="Zdrojovkd"/>
      </w:pPr>
      <w:r>
        <w:tab/>
      </w:r>
      <w:r>
        <w:tab/>
      </w:r>
      <w:r>
        <w:tab/>
        <w:t>{</w:t>
      </w:r>
    </w:p>
    <w:p w14:paraId="69DF88A5" w14:textId="77777777" w:rsidR="00204B8A" w:rsidRDefault="00204B8A" w:rsidP="00204B8A">
      <w:pPr>
        <w:pStyle w:val="Zdrojovkd"/>
      </w:pPr>
      <w:r>
        <w:tab/>
      </w:r>
      <w:r>
        <w:tab/>
      </w:r>
      <w:r>
        <w:tab/>
      </w:r>
      <w:r>
        <w:tab/>
        <w:t>if (entity is Box)</w:t>
      </w:r>
    </w:p>
    <w:p w14:paraId="3F8A1D46" w14:textId="77777777" w:rsidR="00204B8A" w:rsidRDefault="00204B8A" w:rsidP="00204B8A">
      <w:pPr>
        <w:pStyle w:val="Zdrojovkd"/>
      </w:pPr>
      <w:r>
        <w:tab/>
      </w:r>
      <w:r>
        <w:tab/>
      </w:r>
      <w:r>
        <w:tab/>
      </w:r>
      <w:r>
        <w:tab/>
        <w:t>{</w:t>
      </w:r>
    </w:p>
    <w:p w14:paraId="3091DF85" w14:textId="77777777" w:rsidR="00204B8A" w:rsidRDefault="00204B8A" w:rsidP="00204B8A">
      <w:pPr>
        <w:pStyle w:val="Zdrojovkd"/>
      </w:pPr>
      <w:r>
        <w:tab/>
      </w:r>
      <w:r>
        <w:tab/>
      </w:r>
      <w:r>
        <w:tab/>
      </w:r>
      <w:r>
        <w:tab/>
      </w:r>
      <w:r>
        <w:tab/>
        <w:t>return entity as Box;</w:t>
      </w:r>
    </w:p>
    <w:p w14:paraId="6738CA08" w14:textId="77777777" w:rsidR="00204B8A" w:rsidRDefault="00204B8A" w:rsidP="00204B8A">
      <w:pPr>
        <w:pStyle w:val="Zdrojovkd"/>
      </w:pPr>
      <w:r>
        <w:tab/>
      </w:r>
      <w:r>
        <w:tab/>
      </w:r>
      <w:r>
        <w:tab/>
      </w:r>
      <w:r>
        <w:tab/>
        <w:t>}</w:t>
      </w:r>
    </w:p>
    <w:p w14:paraId="08AB7126" w14:textId="77777777" w:rsidR="00204B8A" w:rsidRDefault="00204B8A" w:rsidP="00204B8A">
      <w:pPr>
        <w:pStyle w:val="Zdrojovkd"/>
      </w:pPr>
      <w:r>
        <w:tab/>
      </w:r>
      <w:r>
        <w:tab/>
      </w:r>
      <w:r>
        <w:tab/>
        <w:t>}</w:t>
      </w:r>
    </w:p>
    <w:p w14:paraId="342062EC" w14:textId="77777777" w:rsidR="00204B8A" w:rsidRDefault="00204B8A" w:rsidP="00204B8A">
      <w:pPr>
        <w:pStyle w:val="Zdrojovkd"/>
      </w:pPr>
      <w:r>
        <w:tab/>
      </w:r>
      <w:r>
        <w:tab/>
      </w:r>
      <w:r>
        <w:tab/>
        <w:t>return null;</w:t>
      </w:r>
    </w:p>
    <w:p w14:paraId="597FC057" w14:textId="77777777" w:rsidR="00204B8A" w:rsidRDefault="00204B8A" w:rsidP="00204B8A">
      <w:pPr>
        <w:pStyle w:val="Zdrojovkd"/>
      </w:pPr>
      <w:r>
        <w:tab/>
      </w:r>
      <w:r>
        <w:tab/>
        <w:t xml:space="preserve">} </w:t>
      </w:r>
    </w:p>
    <w:p w14:paraId="1502A3D2" w14:textId="77777777" w:rsidR="00204B8A" w:rsidRDefault="00204B8A" w:rsidP="00204B8A">
      <w:pPr>
        <w:pStyle w:val="Zdrojovkd"/>
      </w:pPr>
      <w:r>
        <w:tab/>
        <w:t>}</w:t>
      </w:r>
    </w:p>
    <w:p w14:paraId="21537D71" w14:textId="77777777" w:rsidR="00204B8A" w:rsidRDefault="00204B8A" w:rsidP="00204B8A">
      <w:pPr>
        <w:pStyle w:val="Zdrojovkd"/>
      </w:pPr>
    </w:p>
    <w:p w14:paraId="0A8265B3" w14:textId="24A0A9D5" w:rsidR="00204B8A" w:rsidRDefault="00204B8A" w:rsidP="00204B8A">
      <w:pPr>
        <w:pStyle w:val="Zdrojovkd"/>
      </w:pPr>
      <w:r>
        <w:t>}</w:t>
      </w:r>
    </w:p>
    <w:p w14:paraId="42A01397" w14:textId="77777777" w:rsidR="00E26AA2" w:rsidRPr="004C061F" w:rsidRDefault="00E26AA2" w:rsidP="00E26AA2">
      <w:pPr>
        <w:pStyle w:val="Sta"/>
      </w:pPr>
    </w:p>
    <w:p w14:paraId="2EFBE11C" w14:textId="1C63AF1B" w:rsidR="00934EEA" w:rsidRPr="004C061F" w:rsidRDefault="00934EEA" w:rsidP="000E6E0D">
      <w:pPr>
        <w:pStyle w:val="Heading1"/>
        <w:numPr>
          <w:ilvl w:val="0"/>
          <w:numId w:val="0"/>
        </w:numPr>
      </w:pPr>
      <w:r w:rsidRPr="004C061F">
        <w:lastRenderedPageBreak/>
        <w:br w:type="page"/>
      </w:r>
    </w:p>
    <w:p w14:paraId="5F987409" w14:textId="77777777" w:rsidR="0023432B" w:rsidRPr="004C061F" w:rsidRDefault="00440DE5" w:rsidP="00440DE5">
      <w:pPr>
        <w:pStyle w:val="Neslovannadpis"/>
      </w:pPr>
      <w:bookmarkStart w:id="28" w:name="_Toc86047603"/>
      <w:bookmarkStart w:id="29" w:name="_Toc86055210"/>
      <w:bookmarkStart w:id="30" w:name="_Toc97482616"/>
      <w:r w:rsidRPr="004C061F">
        <w:lastRenderedPageBreak/>
        <w:t>Závěr</w:t>
      </w:r>
      <w:bookmarkEnd w:id="28"/>
      <w:bookmarkEnd w:id="29"/>
      <w:bookmarkEnd w:id="30"/>
    </w:p>
    <w:p w14:paraId="76A85442" w14:textId="77777777" w:rsidR="001E67F6" w:rsidRPr="004C061F" w:rsidRDefault="00440DE5" w:rsidP="00F96D91">
      <w:r w:rsidRPr="004C061F">
        <w:t>Tak jsem se dostal až na konec.</w:t>
      </w:r>
    </w:p>
    <w:p w14:paraId="32B563C2" w14:textId="77777777" w:rsidR="006F508F" w:rsidRPr="004C061F" w:rsidRDefault="006F508F" w:rsidP="00440DE5">
      <w:pPr>
        <w:pStyle w:val="Neslovannadpis"/>
      </w:pPr>
      <w:bookmarkStart w:id="31" w:name="_Toc86047604"/>
      <w:bookmarkStart w:id="32" w:name="_Toc86055211"/>
      <w:bookmarkStart w:id="33" w:name="_Toc97482617"/>
      <w:r w:rsidRPr="004C061F">
        <w:lastRenderedPageBreak/>
        <w:t>Seznam zkratek a odborných výrazů</w:t>
      </w:r>
      <w:bookmarkEnd w:id="31"/>
      <w:bookmarkEnd w:id="32"/>
      <w:bookmarkEnd w:id="33"/>
    </w:p>
    <w:p w14:paraId="08383226" w14:textId="5643DBC3" w:rsidR="009E6362" w:rsidRPr="004C061F" w:rsidRDefault="009E6362" w:rsidP="009E6362">
      <w:pPr>
        <w:pStyle w:val="Pojem"/>
      </w:pPr>
      <w:r w:rsidRPr="004C061F">
        <w:t>JSON</w:t>
      </w:r>
    </w:p>
    <w:p w14:paraId="0452B012" w14:textId="01C3253C" w:rsidR="009E6362" w:rsidRPr="004C061F" w:rsidRDefault="009E6362" w:rsidP="009E6362">
      <w:pPr>
        <w:pStyle w:val="Vysvtlenpojmu"/>
      </w:pPr>
      <w:r w:rsidRPr="004C061F">
        <w:t>JavaScript Object Notation</w:t>
      </w:r>
    </w:p>
    <w:p w14:paraId="0BADCE46" w14:textId="77777777" w:rsidR="009E6362" w:rsidRPr="004C061F" w:rsidRDefault="009E6362" w:rsidP="009E6362">
      <w:pPr>
        <w:pStyle w:val="Vysvtlenpojmu"/>
        <w:ind w:left="0"/>
      </w:pPr>
    </w:p>
    <w:p w14:paraId="506FB8AF" w14:textId="77777777" w:rsidR="00440DE5" w:rsidRPr="004C061F" w:rsidRDefault="00440DE5" w:rsidP="00440DE5">
      <w:pPr>
        <w:pStyle w:val="Neslovannadpis"/>
      </w:pPr>
      <w:bookmarkStart w:id="34" w:name="_Toc86047605"/>
      <w:bookmarkStart w:id="35" w:name="_Toc86055212"/>
      <w:bookmarkStart w:id="36" w:name="_Toc97482618"/>
      <w:r w:rsidRPr="004C061F">
        <w:lastRenderedPageBreak/>
        <w:t>Seznam obrázků</w:t>
      </w:r>
      <w:bookmarkEnd w:id="34"/>
      <w:bookmarkEnd w:id="35"/>
      <w:bookmarkEnd w:id="36"/>
    </w:p>
    <w:p w14:paraId="4BFF7CB9" w14:textId="4AC08BC6" w:rsidR="007B22DE" w:rsidRPr="004C061F" w:rsidRDefault="0026663A">
      <w:pPr>
        <w:pStyle w:val="TableofFigures"/>
        <w:tabs>
          <w:tab w:val="right" w:leader="dot" w:pos="9062"/>
        </w:tabs>
        <w:rPr>
          <w:rFonts w:eastAsiaTheme="minorEastAsia"/>
          <w:noProof/>
          <w:sz w:val="22"/>
        </w:rPr>
      </w:pPr>
      <w:r w:rsidRPr="004C061F">
        <w:fldChar w:fldCharType="begin"/>
      </w:r>
      <w:r w:rsidRPr="004C061F">
        <w:instrText xml:space="preserve"> TOC \h \z \c "Obrázek" </w:instrText>
      </w:r>
      <w:r w:rsidRPr="004C061F">
        <w:fldChar w:fldCharType="separate"/>
      </w:r>
      <w:hyperlink w:anchor="_Toc97454571" w:history="1">
        <w:r w:rsidR="007B22DE" w:rsidRPr="004C061F">
          <w:rPr>
            <w:rStyle w:val="Hyperlink"/>
            <w:noProof/>
          </w:rPr>
          <w:t>Obrázek 1 Rozhraní editoru</w:t>
        </w:r>
        <w:r w:rsidR="007B22DE" w:rsidRPr="004C061F">
          <w:rPr>
            <w:noProof/>
            <w:webHidden/>
          </w:rPr>
          <w:tab/>
        </w:r>
        <w:r w:rsidR="007B22DE" w:rsidRPr="004C061F">
          <w:rPr>
            <w:noProof/>
            <w:webHidden/>
          </w:rPr>
          <w:fldChar w:fldCharType="begin"/>
        </w:r>
        <w:r w:rsidR="007B22DE" w:rsidRPr="004C061F">
          <w:rPr>
            <w:noProof/>
            <w:webHidden/>
          </w:rPr>
          <w:instrText xml:space="preserve"> PAGEREF _Toc97454571 \h </w:instrText>
        </w:r>
        <w:r w:rsidR="007B22DE" w:rsidRPr="004C061F">
          <w:rPr>
            <w:noProof/>
            <w:webHidden/>
          </w:rPr>
        </w:r>
        <w:r w:rsidR="007B22DE" w:rsidRPr="004C061F">
          <w:rPr>
            <w:noProof/>
            <w:webHidden/>
          </w:rPr>
          <w:fldChar w:fldCharType="separate"/>
        </w:r>
        <w:r w:rsidR="007B22DE" w:rsidRPr="004C061F">
          <w:rPr>
            <w:noProof/>
            <w:webHidden/>
          </w:rPr>
          <w:t>9</w:t>
        </w:r>
        <w:r w:rsidR="007B22DE" w:rsidRPr="004C061F">
          <w:rPr>
            <w:noProof/>
            <w:webHidden/>
          </w:rPr>
          <w:fldChar w:fldCharType="end"/>
        </w:r>
      </w:hyperlink>
    </w:p>
    <w:p w14:paraId="74E5EC07" w14:textId="2360A0EC" w:rsidR="002570DC" w:rsidRPr="004C061F" w:rsidRDefault="0026663A" w:rsidP="00394D8A">
      <w:r w:rsidRPr="004C061F">
        <w:rPr>
          <w:b/>
          <w:bCs/>
          <w:noProof/>
          <w:sz w:val="22"/>
        </w:rPr>
        <w:fldChar w:fldCharType="end"/>
      </w:r>
      <w:bookmarkStart w:id="37" w:name="_Toc86047606"/>
    </w:p>
    <w:bookmarkStart w:id="38" w:name="_Toc86055213" w:displacedByCustomXml="next"/>
    <w:bookmarkStart w:id="39" w:name="_Toc97482619"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rFonts w:eastAsia="MS Mincho"/>
          <w:b/>
          <w:bCs/>
        </w:rPr>
      </w:sdtEndPr>
      <w:sdtContent>
        <w:p w14:paraId="339CBF75" w14:textId="77777777" w:rsidR="00440DE5" w:rsidRPr="004C061F" w:rsidRDefault="002570DC" w:rsidP="00394D8A">
          <w:pPr>
            <w:pStyle w:val="Neslovannadpis"/>
          </w:pPr>
          <w:r w:rsidRPr="004C061F">
            <w:t>Použité zdroje</w:t>
          </w:r>
          <w:bookmarkEnd w:id="37"/>
          <w:bookmarkEnd w:id="39"/>
          <w:bookmarkEnd w:id="38"/>
        </w:p>
        <w:p w14:paraId="198CD732" w14:textId="77777777" w:rsidR="007C4289" w:rsidRDefault="00440DE5" w:rsidP="007C4289">
          <w:pPr>
            <w:pStyle w:val="Bibliography"/>
            <w:rPr>
              <w:noProof/>
              <w:szCs w:val="24"/>
            </w:rPr>
          </w:pPr>
          <w:r w:rsidRPr="004C061F">
            <w:fldChar w:fldCharType="begin"/>
          </w:r>
          <w:r w:rsidRPr="004C061F">
            <w:instrText>BIBLIOGRAPHY</w:instrText>
          </w:r>
          <w:r w:rsidRPr="004C061F">
            <w:fldChar w:fldCharType="separate"/>
          </w:r>
          <w:r w:rsidR="007C4289">
            <w:rPr>
              <w:noProof/>
            </w:rPr>
            <w:t xml:space="preserve">1. </w:t>
          </w:r>
          <w:r w:rsidR="007C4289">
            <w:rPr>
              <w:b/>
              <w:bCs/>
              <w:noProof/>
            </w:rPr>
            <w:t>Stehlík, Michal.</w:t>
          </w:r>
          <w:r w:rsidR="007C4289">
            <w:rPr>
              <w:noProof/>
            </w:rPr>
            <w:t xml:space="preserve"> </w:t>
          </w:r>
          <w:r w:rsidR="007C4289">
            <w:rPr>
              <w:i/>
              <w:iCs/>
              <w:noProof/>
            </w:rPr>
            <w:t xml:space="preserve">Návod k maturitním pracím 2020. </w:t>
          </w:r>
          <w:r w:rsidR="007C4289">
            <w:rPr>
              <w:noProof/>
            </w:rPr>
            <w:t>Liberec : Albatros, 2020.</w:t>
          </w:r>
        </w:p>
        <w:p w14:paraId="4B28661D" w14:textId="77777777" w:rsidR="007C4289" w:rsidRDefault="007C4289" w:rsidP="007C4289">
          <w:pPr>
            <w:pStyle w:val="Bibliography"/>
            <w:rPr>
              <w:noProof/>
            </w:rPr>
          </w:pPr>
          <w:r>
            <w:rPr>
              <w:noProof/>
            </w:rPr>
            <w:t xml:space="preserve">2. </w:t>
          </w:r>
          <w:r>
            <w:rPr>
              <w:b/>
              <w:bCs/>
              <w:noProof/>
            </w:rPr>
            <w:t>Wikipedia.</w:t>
          </w:r>
          <w:r>
            <w:rPr>
              <w:noProof/>
            </w:rPr>
            <w:t xml:space="preserve"> Sokoban. [Online] [Citace: 11. 11 2021.] https://en.wikipedia.org/wiki/Sokoban.</w:t>
          </w:r>
        </w:p>
        <w:p w14:paraId="67E25547" w14:textId="77777777" w:rsidR="007C4289" w:rsidRDefault="007C4289" w:rsidP="007C4289">
          <w:pPr>
            <w:pStyle w:val="Bibliography"/>
            <w:rPr>
              <w:noProof/>
            </w:rPr>
          </w:pPr>
          <w:r>
            <w:rPr>
              <w:noProof/>
            </w:rPr>
            <w:t xml:space="preserve">3. </w:t>
          </w:r>
          <w:r>
            <w:rPr>
              <w:b/>
              <w:bCs/>
              <w:noProof/>
            </w:rPr>
            <w:t>Huber, Thomas Claudius.</w:t>
          </w:r>
          <w:r>
            <w:rPr>
              <w:noProof/>
            </w:rPr>
            <w:t xml:space="preserve"> [Online] [Citace: 5. 11 2021.] https://www.thomasclaudiushuber.com/2021/02/25/c-9-0-pattern-matching-in-switch-expressions/.</w:t>
          </w:r>
        </w:p>
        <w:p w14:paraId="70EE7076" w14:textId="77777777" w:rsidR="007C4289" w:rsidRDefault="007C4289" w:rsidP="007C4289">
          <w:pPr>
            <w:pStyle w:val="Bibliography"/>
            <w:rPr>
              <w:b/>
              <w:bCs/>
              <w:noProof/>
            </w:rPr>
          </w:pPr>
          <w:r>
            <w:rPr>
              <w:noProof/>
            </w:rPr>
            <w:t xml:space="preserve">4. </w:t>
          </w:r>
          <w:r>
            <w:rPr>
              <w:b/>
              <w:bCs/>
              <w:noProof/>
            </w:rPr>
            <w:t>JSON. [Online] https://www.json.org/json-en.html.</w:t>
          </w:r>
        </w:p>
        <w:p w14:paraId="065D5FBF" w14:textId="77777777" w:rsidR="007C4289" w:rsidRDefault="007C4289" w:rsidP="007C4289">
          <w:pPr>
            <w:pStyle w:val="Bibliography"/>
            <w:rPr>
              <w:b/>
              <w:bCs/>
              <w:noProof/>
            </w:rPr>
          </w:pPr>
          <w:r>
            <w:rPr>
              <w:b/>
              <w:bCs/>
              <w:noProof/>
            </w:rPr>
            <w:t xml:space="preserve">5. Pettersson, Tomas. sfxr. </w:t>
          </w:r>
          <w:r>
            <w:rPr>
              <w:b/>
              <w:bCs/>
              <w:i/>
              <w:iCs/>
              <w:noProof/>
            </w:rPr>
            <w:t xml:space="preserve">DrPetter's homepage. </w:t>
          </w:r>
          <w:r>
            <w:rPr>
              <w:b/>
              <w:bCs/>
              <w:noProof/>
            </w:rPr>
            <w:t>[Online] https://www.drpetter.se/project_sfxr.html.</w:t>
          </w:r>
        </w:p>
        <w:p w14:paraId="472EE60C" w14:textId="77777777" w:rsidR="007C4289" w:rsidRDefault="007C4289" w:rsidP="007C4289">
          <w:pPr>
            <w:pStyle w:val="Bibliography"/>
            <w:rPr>
              <w:b/>
              <w:bCs/>
              <w:noProof/>
            </w:rPr>
          </w:pPr>
          <w:r>
            <w:rPr>
              <w:b/>
              <w:bCs/>
              <w:noProof/>
            </w:rPr>
            <w:t>6. Image-Line. FL Studio. [Online] https://www.image-line.com/fl-studio/.</w:t>
          </w:r>
        </w:p>
        <w:p w14:paraId="6D3C3505" w14:textId="77777777" w:rsidR="007C4289" w:rsidRDefault="007C4289" w:rsidP="007C4289">
          <w:pPr>
            <w:pStyle w:val="Bibliography"/>
            <w:rPr>
              <w:b/>
              <w:bCs/>
              <w:noProof/>
            </w:rPr>
          </w:pPr>
          <w:r>
            <w:rPr>
              <w:b/>
              <w:bCs/>
              <w:noProof/>
            </w:rPr>
            <w:t>7. Gimp. [Online] https://www.gimp.org/.</w:t>
          </w:r>
        </w:p>
        <w:p w14:paraId="39CAF8C7" w14:textId="77777777" w:rsidR="007C4289" w:rsidRDefault="007C4289" w:rsidP="007C4289">
          <w:pPr>
            <w:pStyle w:val="Bibliography"/>
            <w:rPr>
              <w:b/>
              <w:bCs/>
              <w:noProof/>
            </w:rPr>
          </w:pPr>
          <w:r>
            <w:rPr>
              <w:b/>
              <w:bCs/>
              <w:noProof/>
            </w:rPr>
            <w:t>8. Audacity. [Online] https://www.audacityteam.org/.</w:t>
          </w:r>
        </w:p>
        <w:p w14:paraId="3AB6BCCA" w14:textId="77777777" w:rsidR="007C4289" w:rsidRDefault="007C4289" w:rsidP="007C4289">
          <w:pPr>
            <w:pStyle w:val="Bibliography"/>
            <w:rPr>
              <w:b/>
              <w:bCs/>
              <w:noProof/>
            </w:rPr>
          </w:pPr>
          <w:r>
            <w:rPr>
              <w:b/>
              <w:bCs/>
              <w:noProof/>
            </w:rPr>
            <w:t xml:space="preserve">9. Unity Technologies. </w:t>
          </w:r>
          <w:r>
            <w:rPr>
              <w:b/>
              <w:bCs/>
              <w:i/>
              <w:iCs/>
              <w:noProof/>
            </w:rPr>
            <w:t xml:space="preserve">Unity. </w:t>
          </w:r>
          <w:r>
            <w:rPr>
              <w:b/>
              <w:bCs/>
              <w:noProof/>
            </w:rPr>
            <w:t>[Online] https://unity.com/our-company.</w:t>
          </w:r>
        </w:p>
        <w:p w14:paraId="338BC345" w14:textId="77777777" w:rsidR="00440DE5" w:rsidRPr="004C061F" w:rsidRDefault="00440DE5" w:rsidP="007C4289">
          <w:pPr>
            <w:sectPr w:rsidR="00440DE5" w:rsidRPr="004C061F" w:rsidSect="00566029">
              <w:footerReference w:type="default" r:id="rId16"/>
              <w:pgSz w:w="11906" w:h="16838"/>
              <w:pgMar w:top="1417" w:right="1417" w:bottom="1417" w:left="1417" w:header="708" w:footer="708" w:gutter="0"/>
              <w:pgNumType w:start="1"/>
              <w:cols w:space="708"/>
              <w:docGrid w:linePitch="360"/>
            </w:sectPr>
          </w:pPr>
          <w:r w:rsidRPr="004C061F">
            <w:rPr>
              <w:b/>
              <w:bCs/>
            </w:rPr>
            <w:fldChar w:fldCharType="end"/>
          </w:r>
        </w:p>
      </w:sdtContent>
    </w:sdt>
    <w:p w14:paraId="13CEF015" w14:textId="77777777" w:rsidR="00440DE5" w:rsidRPr="004C061F" w:rsidRDefault="00440DE5" w:rsidP="00440DE5">
      <w:pPr>
        <w:pStyle w:val="Nadpisplohy"/>
      </w:pPr>
      <w:bookmarkStart w:id="40" w:name="_Toc86047607"/>
      <w:bookmarkStart w:id="41" w:name="_Toc86055214"/>
      <w:bookmarkStart w:id="42" w:name="_Toc97482620"/>
      <w:r w:rsidRPr="004C061F">
        <w:lastRenderedPageBreak/>
        <w:t>Seznam přiložených souborů</w:t>
      </w:r>
      <w:bookmarkEnd w:id="40"/>
      <w:bookmarkEnd w:id="41"/>
      <w:bookmarkEnd w:id="42"/>
    </w:p>
    <w:p w14:paraId="04DD0A15" w14:textId="77777777" w:rsidR="00F846B4" w:rsidRPr="004C061F" w:rsidRDefault="00F846B4" w:rsidP="00394D8A">
      <w:r w:rsidRPr="004C061F">
        <w:t>Na přiloženém datovém nosiči se nacházejí následující soubory a složky:</w:t>
      </w:r>
    </w:p>
    <w:p w14:paraId="2ED880CD" w14:textId="77777777" w:rsidR="00F846B4" w:rsidRPr="004C061F" w:rsidRDefault="00F846B4" w:rsidP="00394D8A">
      <w:pPr>
        <w:pStyle w:val="ListParagraph"/>
        <w:numPr>
          <w:ilvl w:val="0"/>
          <w:numId w:val="24"/>
        </w:numPr>
      </w:pPr>
      <w:r w:rsidRPr="004C061F">
        <w:rPr>
          <w:b/>
          <w:bCs/>
        </w:rPr>
        <w:t>MP2010-Novák-Jan-L4-Tepelné_čerpadlo.docx</w:t>
      </w:r>
      <w:r w:rsidRPr="004C061F">
        <w:t xml:space="preserve"> – editovatelná verze dokumentace maturitní práce</w:t>
      </w:r>
    </w:p>
    <w:p w14:paraId="42D202A7" w14:textId="77777777" w:rsidR="00DB614E" w:rsidRPr="004C061F" w:rsidRDefault="00F846B4" w:rsidP="00394D8A">
      <w:pPr>
        <w:pStyle w:val="ListParagraph"/>
        <w:numPr>
          <w:ilvl w:val="0"/>
          <w:numId w:val="24"/>
        </w:numPr>
      </w:pPr>
      <w:r w:rsidRPr="004C061F">
        <w:rPr>
          <w:b/>
          <w:bCs/>
        </w:rPr>
        <w:t>MP2010-Novák-Jan-L4-Tepelné_čerpadlo.pdf</w:t>
      </w:r>
      <w:r w:rsidRPr="004C061F">
        <w:t xml:space="preserve"> – tisknutelná verze dokumentace maturitní práce</w:t>
      </w:r>
    </w:p>
    <w:p w14:paraId="0DBC93C4" w14:textId="77777777" w:rsidR="00F846B4" w:rsidRPr="004C061F" w:rsidRDefault="00F846B4" w:rsidP="00394D8A">
      <w:pPr>
        <w:pStyle w:val="ListParagraph"/>
        <w:numPr>
          <w:ilvl w:val="0"/>
          <w:numId w:val="24"/>
        </w:numPr>
      </w:pPr>
      <w:r w:rsidRPr="004C061F">
        <w:rPr>
          <w:b/>
          <w:bCs/>
        </w:rPr>
        <w:t xml:space="preserve">Výkresy </w:t>
      </w:r>
      <w:r w:rsidRPr="004C061F">
        <w:t>– kompletní výkresová dokumentace</w:t>
      </w:r>
    </w:p>
    <w:p w14:paraId="167D8A8A" w14:textId="77777777" w:rsidR="001E67F6" w:rsidRPr="004C061F" w:rsidRDefault="00F846B4" w:rsidP="00394D8A">
      <w:pPr>
        <w:pStyle w:val="ListParagraph"/>
        <w:numPr>
          <w:ilvl w:val="0"/>
          <w:numId w:val="24"/>
        </w:numPr>
      </w:pPr>
      <w:r w:rsidRPr="004C061F">
        <w:rPr>
          <w:b/>
          <w:bCs/>
        </w:rPr>
        <w:t>Aplikace</w:t>
      </w:r>
      <w:r w:rsidRPr="004C061F">
        <w:t xml:space="preserve"> – zdrojové kódy</w:t>
      </w:r>
    </w:p>
    <w:sectPr w:rsidR="001E67F6" w:rsidRPr="004C061F"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ED22D" w14:textId="77777777" w:rsidR="00E43606" w:rsidRDefault="00E43606" w:rsidP="00A758D8">
      <w:pPr>
        <w:spacing w:line="240" w:lineRule="auto"/>
      </w:pPr>
      <w:r>
        <w:separator/>
      </w:r>
    </w:p>
  </w:endnote>
  <w:endnote w:type="continuationSeparator" w:id="0">
    <w:p w14:paraId="7DA56E08" w14:textId="77777777" w:rsidR="00E43606" w:rsidRDefault="00E43606"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DA96" w14:textId="77777777" w:rsidR="00566029" w:rsidRDefault="00566029">
    <w:pPr>
      <w:pStyle w:val="Footer"/>
      <w:jc w:val="right"/>
    </w:pPr>
  </w:p>
  <w:p w14:paraId="37029039" w14:textId="77777777" w:rsidR="00566029" w:rsidRDefault="005660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219AB" w14:textId="77777777" w:rsidR="00EA593D" w:rsidRDefault="00EA593D">
    <w:pPr>
      <w:pStyle w:val="Footer"/>
      <w:jc w:val="right"/>
    </w:pPr>
  </w:p>
  <w:p w14:paraId="4B1FA73D" w14:textId="77777777" w:rsidR="00EA593D" w:rsidRDefault="00EA59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26CF6E99" w14:textId="77777777" w:rsidR="001D4A0E" w:rsidRDefault="001D4A0E">
        <w:pPr>
          <w:pStyle w:val="Footer"/>
          <w:jc w:val="right"/>
        </w:pPr>
        <w:r>
          <w:fldChar w:fldCharType="begin"/>
        </w:r>
        <w:r>
          <w:instrText>PAGE   \* MERGEFORMAT</w:instrText>
        </w:r>
        <w:r>
          <w:fldChar w:fldCharType="separate"/>
        </w:r>
        <w:r>
          <w:t>2</w:t>
        </w:r>
        <w:r>
          <w:fldChar w:fldCharType="end"/>
        </w:r>
      </w:p>
    </w:sdtContent>
  </w:sdt>
  <w:p w14:paraId="7ED2B819" w14:textId="77777777" w:rsidR="001D4A0E" w:rsidRDefault="001D4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D4573" w14:textId="77777777" w:rsidR="00E43606" w:rsidRDefault="00E43606" w:rsidP="00A758D8">
      <w:pPr>
        <w:spacing w:line="240" w:lineRule="auto"/>
      </w:pPr>
      <w:r>
        <w:separator/>
      </w:r>
    </w:p>
  </w:footnote>
  <w:footnote w:type="continuationSeparator" w:id="0">
    <w:p w14:paraId="0F33881A" w14:textId="77777777" w:rsidR="00E43606" w:rsidRDefault="00E43606"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975A6848FD3143E29BB92F354AB633A8"/>
      </w:placeholder>
      <w:dataBinding w:prefixMappings="xmlns:ns0='http://purl.org/dc/elements/1.1/' xmlns:ns1='http://schemas.openxmlformats.org/package/2006/metadata/core-properties' " w:xpath="/ns1:coreProperties[1]/ns0:title[1]" w:storeItemID="{6C3C8BC8-F283-45AE-878A-BAB7291924A1}"/>
      <w:text/>
    </w:sdtPr>
    <w:sdtEndPr/>
    <w:sdtContent>
      <w:p w14:paraId="22B6602F" w14:textId="4FBDE9CA" w:rsidR="00A758D8" w:rsidRPr="00A758D8" w:rsidRDefault="00315813" w:rsidP="00A758D8">
        <w:pPr>
          <w:pStyle w:val="Header"/>
        </w:pPr>
        <w:r>
          <w:t>2D logická hra v Unity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F292352"/>
    <w:multiLevelType w:val="hybridMultilevel"/>
    <w:tmpl w:val="704449E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4" w15:restartNumberingAfterBreak="0">
    <w:nsid w:val="2E6B075E"/>
    <w:multiLevelType w:val="multilevel"/>
    <w:tmpl w:val="9AA2C062"/>
    <w:numStyleLink w:val="Seznamslovan"/>
  </w:abstractNum>
  <w:abstractNum w:abstractNumId="15"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6" w15:restartNumberingAfterBreak="0">
    <w:nsid w:val="3022458A"/>
    <w:multiLevelType w:val="multilevel"/>
    <w:tmpl w:val="9AA2C062"/>
    <w:numStyleLink w:val="Seznamslovan"/>
  </w:abstractNum>
  <w:abstractNum w:abstractNumId="17" w15:restartNumberingAfterBreak="0">
    <w:nsid w:val="31C9376C"/>
    <w:multiLevelType w:val="hybridMultilevel"/>
    <w:tmpl w:val="F0822A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324B3632"/>
    <w:multiLevelType w:val="multilevel"/>
    <w:tmpl w:val="9AA2C062"/>
    <w:numStyleLink w:val="Seznamslovan"/>
  </w:abstractNum>
  <w:abstractNum w:abstractNumId="19" w15:restartNumberingAfterBreak="0">
    <w:nsid w:val="32E0663F"/>
    <w:multiLevelType w:val="multilevel"/>
    <w:tmpl w:val="FB88413A"/>
    <w:styleLink w:val="slovnnadpis"/>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none"/>
      <w:pStyle w:val="Heading5"/>
      <w:lvlText w:val=""/>
      <w:lvlJc w:val="left"/>
      <w:pPr>
        <w:ind w:left="851" w:hanging="851"/>
      </w:pPr>
      <w:rPr>
        <w:rFonts w:hint="default"/>
      </w:rPr>
    </w:lvl>
    <w:lvl w:ilvl="5">
      <w:start w:val="1"/>
      <w:numFmt w:val="none"/>
      <w:pStyle w:val="Heading6"/>
      <w:lvlText w:val=""/>
      <w:lvlJc w:val="left"/>
      <w:pPr>
        <w:ind w:left="851" w:hanging="851"/>
      </w:pPr>
      <w:rPr>
        <w:rFonts w:hint="default"/>
      </w:rPr>
    </w:lvl>
    <w:lvl w:ilvl="6">
      <w:start w:val="1"/>
      <w:numFmt w:val="none"/>
      <w:pStyle w:val="Heading7"/>
      <w:lvlText w:val=""/>
      <w:lvlJc w:val="left"/>
      <w:pPr>
        <w:ind w:left="851" w:hanging="851"/>
      </w:pPr>
      <w:rPr>
        <w:rFonts w:hint="default"/>
      </w:rPr>
    </w:lvl>
    <w:lvl w:ilvl="7">
      <w:start w:val="1"/>
      <w:numFmt w:val="none"/>
      <w:pStyle w:val="Heading8"/>
      <w:lvlText w:val=""/>
      <w:lvlJc w:val="left"/>
      <w:pPr>
        <w:ind w:left="851" w:hanging="851"/>
      </w:pPr>
      <w:rPr>
        <w:rFonts w:hint="default"/>
      </w:rPr>
    </w:lvl>
    <w:lvl w:ilvl="8">
      <w:start w:val="1"/>
      <w:numFmt w:val="none"/>
      <w:pStyle w:val="Heading9"/>
      <w:lvlText w:val=""/>
      <w:lvlJc w:val="left"/>
      <w:pPr>
        <w:ind w:left="851" w:hanging="851"/>
      </w:pPr>
      <w:rPr>
        <w:rFonts w:hint="default"/>
      </w:rPr>
    </w:lvl>
  </w:abstractNum>
  <w:abstractNum w:abstractNumId="20"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38276116"/>
    <w:multiLevelType w:val="multilevel"/>
    <w:tmpl w:val="3DE8382A"/>
    <w:numStyleLink w:val="Seznamodrkov"/>
  </w:abstractNum>
  <w:abstractNum w:abstractNumId="22"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3" w15:restartNumberingAfterBreak="0">
    <w:nsid w:val="42520F69"/>
    <w:multiLevelType w:val="multilevel"/>
    <w:tmpl w:val="FB88413A"/>
    <w:numStyleLink w:val="slovnnadpis"/>
  </w:abstractNum>
  <w:abstractNum w:abstractNumId="24" w15:restartNumberingAfterBreak="0">
    <w:nsid w:val="51C83AE6"/>
    <w:multiLevelType w:val="multilevel"/>
    <w:tmpl w:val="3DE8382A"/>
    <w:numStyleLink w:val="Seznamodrkov"/>
  </w:abstractNum>
  <w:abstractNum w:abstractNumId="25" w15:restartNumberingAfterBreak="0">
    <w:nsid w:val="66F2217F"/>
    <w:multiLevelType w:val="hybridMultilevel"/>
    <w:tmpl w:val="576AEFCA"/>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696C160A"/>
    <w:multiLevelType w:val="hybridMultilevel"/>
    <w:tmpl w:val="8A4E42F0"/>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77317499"/>
    <w:multiLevelType w:val="hybridMultilevel"/>
    <w:tmpl w:val="A95C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9"/>
  </w:num>
  <w:num w:numId="6">
    <w:abstractNumId w:val="7"/>
  </w:num>
  <w:num w:numId="7">
    <w:abstractNumId w:val="6"/>
  </w:num>
  <w:num w:numId="8">
    <w:abstractNumId w:val="5"/>
  </w:num>
  <w:num w:numId="9">
    <w:abstractNumId w:val="4"/>
  </w:num>
  <w:num w:numId="10">
    <w:abstractNumId w:val="22"/>
  </w:num>
  <w:num w:numId="11">
    <w:abstractNumId w:val="24"/>
  </w:num>
  <w:num w:numId="12">
    <w:abstractNumId w:val="14"/>
  </w:num>
  <w:num w:numId="13">
    <w:abstractNumId w:val="13"/>
  </w:num>
  <w:num w:numId="14">
    <w:abstractNumId w:val="10"/>
  </w:num>
  <w:num w:numId="15">
    <w:abstractNumId w:val="18"/>
  </w:num>
  <w:num w:numId="16">
    <w:abstractNumId w:val="8"/>
  </w:num>
  <w:num w:numId="17">
    <w:abstractNumId w:val="3"/>
  </w:num>
  <w:num w:numId="18">
    <w:abstractNumId w:val="2"/>
  </w:num>
  <w:num w:numId="19">
    <w:abstractNumId w:val="1"/>
  </w:num>
  <w:num w:numId="20">
    <w:abstractNumId w:val="0"/>
  </w:num>
  <w:num w:numId="21">
    <w:abstractNumId w:val="23"/>
  </w:num>
  <w:num w:numId="22">
    <w:abstractNumId w:val="16"/>
  </w:num>
  <w:num w:numId="23">
    <w:abstractNumId w:val="21"/>
  </w:num>
  <w:num w:numId="24">
    <w:abstractNumId w:val="20"/>
  </w:num>
  <w:num w:numId="25">
    <w:abstractNumId w:val="12"/>
  </w:num>
  <w:num w:numId="26">
    <w:abstractNumId w:val="25"/>
  </w:num>
  <w:num w:numId="27">
    <w:abstractNumId w:val="27"/>
  </w:num>
  <w:num w:numId="28">
    <w:abstractNumId w:val="17"/>
  </w:num>
  <w:num w:numId="29">
    <w:abstractNumId w:val="2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73"/>
    <w:rsid w:val="000316FC"/>
    <w:rsid w:val="00054DDC"/>
    <w:rsid w:val="000577CD"/>
    <w:rsid w:val="00073253"/>
    <w:rsid w:val="000A10DE"/>
    <w:rsid w:val="000C2C23"/>
    <w:rsid w:val="000D4760"/>
    <w:rsid w:val="000E3A34"/>
    <w:rsid w:val="000E6E0D"/>
    <w:rsid w:val="000F1D35"/>
    <w:rsid w:val="000F2D77"/>
    <w:rsid w:val="000F30AA"/>
    <w:rsid w:val="000F34C4"/>
    <w:rsid w:val="0013305C"/>
    <w:rsid w:val="0013391F"/>
    <w:rsid w:val="00143A99"/>
    <w:rsid w:val="001833A9"/>
    <w:rsid w:val="001860A3"/>
    <w:rsid w:val="001A0C0C"/>
    <w:rsid w:val="001D4A0E"/>
    <w:rsid w:val="001E2A57"/>
    <w:rsid w:val="001E2D74"/>
    <w:rsid w:val="001E3227"/>
    <w:rsid w:val="001E67F6"/>
    <w:rsid w:val="00204B8A"/>
    <w:rsid w:val="00214445"/>
    <w:rsid w:val="00214CE6"/>
    <w:rsid w:val="0022727F"/>
    <w:rsid w:val="0023432B"/>
    <w:rsid w:val="00236BCF"/>
    <w:rsid w:val="002570DC"/>
    <w:rsid w:val="0026663A"/>
    <w:rsid w:val="002679ED"/>
    <w:rsid w:val="002738F3"/>
    <w:rsid w:val="002C4516"/>
    <w:rsid w:val="002C4E5A"/>
    <w:rsid w:val="002E22D5"/>
    <w:rsid w:val="00315813"/>
    <w:rsid w:val="00326C73"/>
    <w:rsid w:val="00327C8F"/>
    <w:rsid w:val="003368F0"/>
    <w:rsid w:val="00341B93"/>
    <w:rsid w:val="00355141"/>
    <w:rsid w:val="00361920"/>
    <w:rsid w:val="00394D8A"/>
    <w:rsid w:val="003C161E"/>
    <w:rsid w:val="003C4AEE"/>
    <w:rsid w:val="003D01F0"/>
    <w:rsid w:val="00437EDA"/>
    <w:rsid w:val="00440DE5"/>
    <w:rsid w:val="00475209"/>
    <w:rsid w:val="004C061F"/>
    <w:rsid w:val="004C1142"/>
    <w:rsid w:val="004C13AD"/>
    <w:rsid w:val="004C3DF6"/>
    <w:rsid w:val="004C3F65"/>
    <w:rsid w:val="004E7159"/>
    <w:rsid w:val="0050583F"/>
    <w:rsid w:val="00510C29"/>
    <w:rsid w:val="005528ED"/>
    <w:rsid w:val="00566029"/>
    <w:rsid w:val="00584945"/>
    <w:rsid w:val="0058508C"/>
    <w:rsid w:val="005B54DB"/>
    <w:rsid w:val="005B62FF"/>
    <w:rsid w:val="005E699E"/>
    <w:rsid w:val="00603A57"/>
    <w:rsid w:val="00611C9A"/>
    <w:rsid w:val="00625EEE"/>
    <w:rsid w:val="00626A22"/>
    <w:rsid w:val="00637809"/>
    <w:rsid w:val="0064636B"/>
    <w:rsid w:val="006803EF"/>
    <w:rsid w:val="0068064C"/>
    <w:rsid w:val="006A14F8"/>
    <w:rsid w:val="006A2780"/>
    <w:rsid w:val="006A396F"/>
    <w:rsid w:val="006F3E2A"/>
    <w:rsid w:val="006F508F"/>
    <w:rsid w:val="00704F00"/>
    <w:rsid w:val="007123FF"/>
    <w:rsid w:val="00776C13"/>
    <w:rsid w:val="007B22DE"/>
    <w:rsid w:val="007B44F8"/>
    <w:rsid w:val="007C4289"/>
    <w:rsid w:val="007D0E97"/>
    <w:rsid w:val="007D6BC1"/>
    <w:rsid w:val="007E28F0"/>
    <w:rsid w:val="007F2EE5"/>
    <w:rsid w:val="008038E8"/>
    <w:rsid w:val="00820FA3"/>
    <w:rsid w:val="0084010A"/>
    <w:rsid w:val="0086047B"/>
    <w:rsid w:val="00860B28"/>
    <w:rsid w:val="00861C8C"/>
    <w:rsid w:val="00862555"/>
    <w:rsid w:val="00865B14"/>
    <w:rsid w:val="008703F8"/>
    <w:rsid w:val="00872346"/>
    <w:rsid w:val="00875008"/>
    <w:rsid w:val="00882BB5"/>
    <w:rsid w:val="00884A24"/>
    <w:rsid w:val="00887AFD"/>
    <w:rsid w:val="008976B2"/>
    <w:rsid w:val="008A3F5A"/>
    <w:rsid w:val="008B11D2"/>
    <w:rsid w:val="008B142A"/>
    <w:rsid w:val="008F190A"/>
    <w:rsid w:val="00901549"/>
    <w:rsid w:val="009307AC"/>
    <w:rsid w:val="00933EF5"/>
    <w:rsid w:val="00934EEA"/>
    <w:rsid w:val="009623BA"/>
    <w:rsid w:val="00962C19"/>
    <w:rsid w:val="00963BB1"/>
    <w:rsid w:val="009660F0"/>
    <w:rsid w:val="00994188"/>
    <w:rsid w:val="00995F02"/>
    <w:rsid w:val="009B1022"/>
    <w:rsid w:val="009C5A28"/>
    <w:rsid w:val="009D79A7"/>
    <w:rsid w:val="009E6362"/>
    <w:rsid w:val="00A03AD7"/>
    <w:rsid w:val="00A22328"/>
    <w:rsid w:val="00A2417C"/>
    <w:rsid w:val="00A25031"/>
    <w:rsid w:val="00A56E9C"/>
    <w:rsid w:val="00A57786"/>
    <w:rsid w:val="00A618F8"/>
    <w:rsid w:val="00A63A3B"/>
    <w:rsid w:val="00A651FD"/>
    <w:rsid w:val="00A67A68"/>
    <w:rsid w:val="00A70B3D"/>
    <w:rsid w:val="00A758D8"/>
    <w:rsid w:val="00AA5A84"/>
    <w:rsid w:val="00AE226D"/>
    <w:rsid w:val="00AF02F8"/>
    <w:rsid w:val="00AF5202"/>
    <w:rsid w:val="00B02C69"/>
    <w:rsid w:val="00B06BFF"/>
    <w:rsid w:val="00B449E5"/>
    <w:rsid w:val="00B4604C"/>
    <w:rsid w:val="00B71A78"/>
    <w:rsid w:val="00B81C68"/>
    <w:rsid w:val="00B91FB8"/>
    <w:rsid w:val="00BA365E"/>
    <w:rsid w:val="00BA76EF"/>
    <w:rsid w:val="00BB3568"/>
    <w:rsid w:val="00C044DC"/>
    <w:rsid w:val="00C2586C"/>
    <w:rsid w:val="00C5165C"/>
    <w:rsid w:val="00C548A6"/>
    <w:rsid w:val="00C60E54"/>
    <w:rsid w:val="00C72271"/>
    <w:rsid w:val="00C76D41"/>
    <w:rsid w:val="00C85D15"/>
    <w:rsid w:val="00C87D8A"/>
    <w:rsid w:val="00C93750"/>
    <w:rsid w:val="00CA404C"/>
    <w:rsid w:val="00CC5042"/>
    <w:rsid w:val="00CD2DF9"/>
    <w:rsid w:val="00D02039"/>
    <w:rsid w:val="00D06100"/>
    <w:rsid w:val="00D30D01"/>
    <w:rsid w:val="00D30F23"/>
    <w:rsid w:val="00D415A1"/>
    <w:rsid w:val="00D4315D"/>
    <w:rsid w:val="00DB614E"/>
    <w:rsid w:val="00DC606D"/>
    <w:rsid w:val="00DE724D"/>
    <w:rsid w:val="00DF7246"/>
    <w:rsid w:val="00E05278"/>
    <w:rsid w:val="00E167EA"/>
    <w:rsid w:val="00E25907"/>
    <w:rsid w:val="00E26AA2"/>
    <w:rsid w:val="00E277FB"/>
    <w:rsid w:val="00E43606"/>
    <w:rsid w:val="00E442D4"/>
    <w:rsid w:val="00E90A73"/>
    <w:rsid w:val="00EA593D"/>
    <w:rsid w:val="00ED25E6"/>
    <w:rsid w:val="00EE47CB"/>
    <w:rsid w:val="00EE5F5D"/>
    <w:rsid w:val="00EE61C1"/>
    <w:rsid w:val="00F17E61"/>
    <w:rsid w:val="00F2500D"/>
    <w:rsid w:val="00F31E63"/>
    <w:rsid w:val="00F4774B"/>
    <w:rsid w:val="00F55331"/>
    <w:rsid w:val="00F57C1B"/>
    <w:rsid w:val="00F766FA"/>
    <w:rsid w:val="00F83164"/>
    <w:rsid w:val="00F846B4"/>
    <w:rsid w:val="00F94AF8"/>
    <w:rsid w:val="00F96D91"/>
    <w:rsid w:val="00FA3334"/>
    <w:rsid w:val="00FF4B4B"/>
    <w:rsid w:val="00FF6F0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B2FF3"/>
  <w15:chartTrackingRefBased/>
  <w15:docId w15:val="{8BE4AE08-330C-406B-B181-7475BA6D0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99E"/>
    <w:pPr>
      <w:spacing w:before="160" w:after="0" w:line="336" w:lineRule="auto"/>
      <w:ind w:firstLine="851"/>
      <w:jc w:val="both"/>
    </w:pPr>
    <w:rPr>
      <w:sz w:val="24"/>
    </w:rPr>
  </w:style>
  <w:style w:type="paragraph" w:styleId="Heading1">
    <w:name w:val="heading 1"/>
    <w:basedOn w:val="Normal"/>
    <w:next w:val="Normal"/>
    <w:link w:val="Heading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Heading3">
    <w:name w:val="heading 3"/>
    <w:basedOn w:val="Normal"/>
    <w:next w:val="Normal"/>
    <w:link w:val="Heading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Heading5">
    <w:name w:val="heading 5"/>
    <w:basedOn w:val="Sta"/>
    <w:next w:val="Normal"/>
    <w:link w:val="Heading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Heading6">
    <w:name w:val="heading 6"/>
    <w:basedOn w:val="Normal"/>
    <w:next w:val="Normal"/>
    <w:link w:val="Heading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slovannadpis">
    <w:name w:val="Nečíslovaný nadpis"/>
    <w:basedOn w:val="Heading1"/>
    <w:next w:val="Sta"/>
    <w:qFormat/>
    <w:rsid w:val="00440DE5"/>
    <w:pPr>
      <w:numPr>
        <w:numId w:val="0"/>
      </w:numPr>
    </w:pPr>
  </w:style>
  <w:style w:type="paragraph" w:customStyle="1" w:styleId="Nezaazovannadpis">
    <w:name w:val="Nezařazovaný nadpis"/>
    <w:basedOn w:val="Heading1"/>
    <w:next w:val="Sta"/>
    <w:qFormat/>
    <w:rsid w:val="003368F0"/>
    <w:pPr>
      <w:pageBreakBefore w:val="0"/>
      <w:numPr>
        <w:numId w:val="0"/>
      </w:numPr>
      <w:outlineLvl w:val="9"/>
    </w:pPr>
  </w:style>
  <w:style w:type="character" w:customStyle="1" w:styleId="Heading1Char">
    <w:name w:val="Heading 1 Char"/>
    <w:basedOn w:val="DefaultParagraphFont"/>
    <w:link w:val="Heading1"/>
    <w:uiPriority w:val="9"/>
    <w:rsid w:val="00D06100"/>
    <w:rPr>
      <w:rFonts w:asciiTheme="majorHAnsi" w:eastAsiaTheme="majorEastAsia" w:hAnsiTheme="majorHAnsi" w:cstheme="majorBidi"/>
      <w:sz w:val="40"/>
      <w:szCs w:val="32"/>
    </w:rPr>
  </w:style>
  <w:style w:type="paragraph" w:customStyle="1" w:styleId="Sta">
    <w:name w:val="Stať"/>
    <w:basedOn w:val="Normal"/>
    <w:qFormat/>
    <w:rsid w:val="00A651FD"/>
    <w:rPr>
      <w:rFonts w:eastAsia="Times New Roman" w:cs="Arial"/>
      <w:color w:val="000000"/>
      <w:szCs w:val="20"/>
      <w:lang w:eastAsia="cs-CZ"/>
    </w:rPr>
  </w:style>
  <w:style w:type="paragraph" w:customStyle="1" w:styleId="Podpisovdek">
    <w:name w:val="Podpisový řádek"/>
    <w:basedOn w:val="Normal"/>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al"/>
    <w:next w:val="Normal"/>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Header">
    <w:name w:val="header"/>
    <w:basedOn w:val="Normal"/>
    <w:link w:val="Header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HeaderChar">
    <w:name w:val="Header Char"/>
    <w:basedOn w:val="DefaultParagraphFont"/>
    <w:link w:val="Header"/>
    <w:uiPriority w:val="99"/>
    <w:rsid w:val="00D06100"/>
    <w:rPr>
      <w:rFonts w:asciiTheme="majorHAnsi" w:hAnsiTheme="majorHAnsi"/>
      <w:sz w:val="28"/>
    </w:rPr>
  </w:style>
  <w:style w:type="paragraph" w:styleId="Footer">
    <w:name w:val="footer"/>
    <w:basedOn w:val="Normal"/>
    <w:link w:val="FooterChar"/>
    <w:uiPriority w:val="99"/>
    <w:unhideWhenUsed/>
    <w:rsid w:val="00A758D8"/>
    <w:pPr>
      <w:tabs>
        <w:tab w:val="center" w:pos="4536"/>
        <w:tab w:val="right" w:pos="9072"/>
      </w:tabs>
      <w:spacing w:line="240" w:lineRule="auto"/>
    </w:pPr>
  </w:style>
  <w:style w:type="character" w:customStyle="1" w:styleId="FooterChar">
    <w:name w:val="Footer Char"/>
    <w:basedOn w:val="DefaultParagraphFont"/>
    <w:link w:val="Footer"/>
    <w:uiPriority w:val="99"/>
    <w:rsid w:val="00A758D8"/>
  </w:style>
  <w:style w:type="character" w:styleId="PlaceholderText">
    <w:name w:val="Placeholder Text"/>
    <w:basedOn w:val="DefaultParagraphFont"/>
    <w:uiPriority w:val="99"/>
    <w:semiHidden/>
    <w:rsid w:val="00A758D8"/>
    <w:rPr>
      <w:color w:val="808080"/>
    </w:rPr>
  </w:style>
  <w:style w:type="paragraph" w:styleId="TOCHeading">
    <w:name w:val="TOC Heading"/>
    <w:basedOn w:val="Neslovannadpis"/>
    <w:next w:val="Normal"/>
    <w:uiPriority w:val="39"/>
    <w:unhideWhenUsed/>
    <w:qFormat/>
    <w:rsid w:val="00566029"/>
    <w:pPr>
      <w:outlineLvl w:val="9"/>
    </w:pPr>
    <w:rPr>
      <w:lang w:eastAsia="cs-CZ"/>
    </w:rPr>
  </w:style>
  <w:style w:type="paragraph" w:styleId="TOC1">
    <w:name w:val="toc 1"/>
    <w:basedOn w:val="Normal"/>
    <w:next w:val="Normal"/>
    <w:autoRedefine/>
    <w:uiPriority w:val="39"/>
    <w:unhideWhenUsed/>
    <w:rsid w:val="00394D8A"/>
    <w:pPr>
      <w:tabs>
        <w:tab w:val="right" w:leader="dot" w:pos="9072"/>
      </w:tabs>
      <w:spacing w:after="100" w:line="259" w:lineRule="auto"/>
      <w:ind w:firstLine="0"/>
      <w:jc w:val="left"/>
    </w:pPr>
  </w:style>
  <w:style w:type="character" w:styleId="Hyperlink">
    <w:name w:val="Hyperlink"/>
    <w:basedOn w:val="DefaultParagraphFont"/>
    <w:uiPriority w:val="99"/>
    <w:unhideWhenUsed/>
    <w:rsid w:val="00A758D8"/>
    <w:rPr>
      <w:color w:val="0563C1" w:themeColor="hyperlink"/>
      <w:u w:val="single"/>
    </w:rPr>
  </w:style>
  <w:style w:type="character" w:customStyle="1" w:styleId="Heading2Char">
    <w:name w:val="Heading 2 Char"/>
    <w:basedOn w:val="DefaultParagraphFont"/>
    <w:link w:val="Heading2"/>
    <w:uiPriority w:val="9"/>
    <w:rsid w:val="00F96D91"/>
    <w:rPr>
      <w:rFonts w:asciiTheme="majorHAnsi" w:eastAsiaTheme="majorEastAsia" w:hAnsiTheme="majorHAnsi" w:cstheme="majorBidi"/>
      <w:sz w:val="34"/>
      <w:szCs w:val="26"/>
    </w:rPr>
  </w:style>
  <w:style w:type="paragraph" w:styleId="TOC4">
    <w:name w:val="toc 4"/>
    <w:basedOn w:val="Normal"/>
    <w:next w:val="Normal"/>
    <w:autoRedefine/>
    <w:uiPriority w:val="39"/>
    <w:semiHidden/>
    <w:unhideWhenUsed/>
    <w:rsid w:val="00394D8A"/>
    <w:pPr>
      <w:spacing w:after="100" w:line="259" w:lineRule="auto"/>
      <w:ind w:left="720" w:firstLine="0"/>
      <w:jc w:val="left"/>
    </w:pPr>
  </w:style>
  <w:style w:type="paragraph" w:styleId="HTMLPreformatted">
    <w:name w:val="HTML Preformatted"/>
    <w:basedOn w:val="Normal"/>
    <w:link w:val="HTMLPreformattedChar"/>
    <w:uiPriority w:val="99"/>
    <w:semiHidden/>
    <w:unhideWhenUsed/>
    <w:rsid w:val="00394D8A"/>
    <w:pPr>
      <w:spacing w:before="0" w:line="240" w:lineRule="auto"/>
      <w:ind w:firstLine="0"/>
      <w:jc w:val="left"/>
    </w:pPr>
    <w:rPr>
      <w:rFonts w:ascii="Consolas" w:hAnsi="Consolas"/>
      <w:sz w:val="20"/>
      <w:szCs w:val="20"/>
    </w:rPr>
  </w:style>
  <w:style w:type="character" w:customStyle="1" w:styleId="Heading3Char">
    <w:name w:val="Heading 3 Char"/>
    <w:basedOn w:val="DefaultParagraphFont"/>
    <w:link w:val="Heading3"/>
    <w:uiPriority w:val="9"/>
    <w:rsid w:val="00F96D91"/>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rsid w:val="00F96D91"/>
    <w:rPr>
      <w:rFonts w:asciiTheme="majorHAnsi" w:eastAsiaTheme="majorEastAsia" w:hAnsiTheme="majorHAnsi" w:cstheme="majorBidi"/>
      <w:iCs/>
      <w:sz w:val="28"/>
    </w:rPr>
  </w:style>
  <w:style w:type="character" w:customStyle="1" w:styleId="Heading5Char">
    <w:name w:val="Heading 5 Char"/>
    <w:basedOn w:val="DefaultParagraphFont"/>
    <w:link w:val="Heading5"/>
    <w:uiPriority w:val="9"/>
    <w:rsid w:val="00F96D91"/>
    <w:rPr>
      <w:rFonts w:asciiTheme="majorHAnsi" w:eastAsiaTheme="majorEastAsia" w:hAnsiTheme="majorHAnsi" w:cstheme="majorBidi"/>
      <w:sz w:val="28"/>
      <w:szCs w:val="20"/>
      <w:lang w:eastAsia="cs-CZ"/>
    </w:rPr>
  </w:style>
  <w:style w:type="character" w:customStyle="1" w:styleId="Heading6Char">
    <w:name w:val="Heading 6 Char"/>
    <w:basedOn w:val="DefaultParagraphFont"/>
    <w:link w:val="Heading6"/>
    <w:uiPriority w:val="9"/>
    <w:rsid w:val="00F96D9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6602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660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602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styleId="TOC3">
    <w:name w:val="toc 3"/>
    <w:basedOn w:val="Normal"/>
    <w:next w:val="Normal"/>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al"/>
    <w:next w:val="Caption"/>
    <w:qFormat/>
    <w:rsid w:val="00F96D91"/>
    <w:pPr>
      <w:ind w:firstLine="0"/>
      <w:jc w:val="center"/>
    </w:pPr>
  </w:style>
  <w:style w:type="paragraph" w:styleId="Caption">
    <w:name w:val="caption"/>
    <w:basedOn w:val="Normal"/>
    <w:next w:val="Normal"/>
    <w:uiPriority w:val="35"/>
    <w:unhideWhenUsed/>
    <w:qFormat/>
    <w:rsid w:val="00F96D91"/>
    <w:pPr>
      <w:spacing w:after="200" w:line="240" w:lineRule="auto"/>
      <w:ind w:firstLine="0"/>
      <w:jc w:val="center"/>
    </w:pPr>
    <w:rPr>
      <w:i/>
      <w:iCs/>
      <w:sz w:val="18"/>
      <w:szCs w:val="18"/>
    </w:rPr>
  </w:style>
  <w:style w:type="paragraph" w:styleId="ListParagraph">
    <w:name w:val="List Paragraph"/>
    <w:basedOn w:val="Normal"/>
    <w:uiPriority w:val="34"/>
    <w:qFormat/>
    <w:rsid w:val="00F96D91"/>
    <w:pPr>
      <w:spacing w:after="120"/>
      <w:ind w:left="851" w:firstLine="0"/>
      <w:contextualSpacing/>
      <w:jc w:val="left"/>
    </w:pPr>
  </w:style>
  <w:style w:type="paragraph" w:customStyle="1" w:styleId="Citovanodstavec">
    <w:name w:val="Citovaný odstavec"/>
    <w:basedOn w:val="Normal"/>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TableofFigures">
    <w:name w:val="table of figures"/>
    <w:basedOn w:val="Normal"/>
    <w:next w:val="Normal"/>
    <w:uiPriority w:val="99"/>
    <w:unhideWhenUsed/>
    <w:rsid w:val="00394D8A"/>
    <w:pPr>
      <w:spacing w:line="259" w:lineRule="auto"/>
      <w:ind w:firstLine="0"/>
      <w:jc w:val="left"/>
    </w:pPr>
  </w:style>
  <w:style w:type="paragraph" w:styleId="Bibliography">
    <w:name w:val="Bibliography"/>
    <w:basedOn w:val="Normal"/>
    <w:next w:val="Normal"/>
    <w:uiPriority w:val="37"/>
    <w:unhideWhenUsed/>
    <w:rsid w:val="00394D8A"/>
    <w:pPr>
      <w:ind w:left="709" w:hanging="709"/>
      <w:jc w:val="left"/>
    </w:pPr>
  </w:style>
  <w:style w:type="paragraph" w:customStyle="1" w:styleId="Nadpisplohy">
    <w:name w:val="Nadpis přílohy"/>
    <w:basedOn w:val="Heading1"/>
    <w:next w:val="Sta"/>
    <w:qFormat/>
    <w:rsid w:val="00394D8A"/>
    <w:pPr>
      <w:numPr>
        <w:numId w:val="1"/>
      </w:numPr>
      <w:ind w:left="0" w:firstLine="0"/>
    </w:pPr>
  </w:style>
  <w:style w:type="paragraph" w:customStyle="1" w:styleId="Pojem">
    <w:name w:val="Pojem"/>
    <w:basedOn w:val="Normal"/>
    <w:next w:val="Vysvtlenpojmu"/>
    <w:rsid w:val="00394D8A"/>
    <w:pPr>
      <w:keepNext/>
      <w:spacing w:before="240" w:line="259" w:lineRule="auto"/>
      <w:ind w:left="1701" w:hanging="1701"/>
      <w:jc w:val="left"/>
    </w:pPr>
    <w:rPr>
      <w:b/>
    </w:rPr>
  </w:style>
  <w:style w:type="paragraph" w:customStyle="1" w:styleId="Vysvtlenpojmu">
    <w:name w:val="Vysvětlení pojmu"/>
    <w:basedOn w:val="Normal"/>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ListBullet">
    <w:name w:val="List Bullet"/>
    <w:basedOn w:val="Normal"/>
    <w:uiPriority w:val="99"/>
    <w:unhideWhenUsed/>
    <w:rsid w:val="00F17E61"/>
    <w:pPr>
      <w:numPr>
        <w:numId w:val="5"/>
      </w:numPr>
      <w:tabs>
        <w:tab w:val="clear" w:pos="360"/>
        <w:tab w:val="left" w:pos="851"/>
      </w:tabs>
      <w:spacing w:after="120"/>
      <w:ind w:left="850" w:hanging="425"/>
      <w:contextualSpacing/>
    </w:pPr>
  </w:style>
  <w:style w:type="paragraph" w:styleId="ListBullet2">
    <w:name w:val="List Bullet 2"/>
    <w:basedOn w:val="Normal"/>
    <w:uiPriority w:val="99"/>
    <w:unhideWhenUsed/>
    <w:rsid w:val="00F17E61"/>
    <w:pPr>
      <w:numPr>
        <w:numId w:val="6"/>
      </w:numPr>
      <w:tabs>
        <w:tab w:val="clear" w:pos="643"/>
        <w:tab w:val="left" w:pos="1276"/>
      </w:tabs>
      <w:spacing w:after="120"/>
      <w:ind w:left="1276" w:hanging="425"/>
      <w:contextualSpacing/>
    </w:pPr>
  </w:style>
  <w:style w:type="paragraph" w:styleId="ListBullet3">
    <w:name w:val="List Bullet 3"/>
    <w:basedOn w:val="Normal"/>
    <w:uiPriority w:val="99"/>
    <w:unhideWhenUsed/>
    <w:rsid w:val="00F17E61"/>
    <w:pPr>
      <w:numPr>
        <w:numId w:val="7"/>
      </w:numPr>
      <w:tabs>
        <w:tab w:val="clear" w:pos="926"/>
        <w:tab w:val="left" w:pos="1701"/>
      </w:tabs>
      <w:spacing w:after="120"/>
      <w:ind w:left="1701" w:hanging="425"/>
      <w:contextualSpacing/>
    </w:pPr>
  </w:style>
  <w:style w:type="paragraph" w:styleId="ListBullet4">
    <w:name w:val="List Bullet 4"/>
    <w:basedOn w:val="Normal"/>
    <w:uiPriority w:val="99"/>
    <w:unhideWhenUsed/>
    <w:rsid w:val="00F17E61"/>
    <w:pPr>
      <w:numPr>
        <w:numId w:val="8"/>
      </w:numPr>
      <w:tabs>
        <w:tab w:val="clear" w:pos="1209"/>
        <w:tab w:val="left" w:pos="2126"/>
      </w:tabs>
      <w:ind w:left="2126" w:hanging="425"/>
      <w:contextualSpacing/>
    </w:pPr>
  </w:style>
  <w:style w:type="paragraph" w:styleId="ListBullet5">
    <w:name w:val="List Bullet 5"/>
    <w:basedOn w:val="Normal"/>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NoSpacing">
    <w:name w:val="No Spacing"/>
    <w:uiPriority w:val="1"/>
    <w:rsid w:val="00A56E9C"/>
    <w:pPr>
      <w:spacing w:after="0" w:line="240" w:lineRule="auto"/>
    </w:pPr>
  </w:style>
  <w:style w:type="paragraph" w:styleId="Quote">
    <w:name w:val="Quote"/>
    <w:basedOn w:val="Normal"/>
    <w:next w:val="Normal"/>
    <w:link w:val="QuoteChar"/>
    <w:uiPriority w:val="29"/>
    <w:rsid w:val="00A56E9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56E9C"/>
    <w:rPr>
      <w:i/>
      <w:iCs/>
      <w:color w:val="404040" w:themeColor="text1" w:themeTint="BF"/>
    </w:rPr>
  </w:style>
  <w:style w:type="character" w:customStyle="1" w:styleId="HTMLPreformattedChar">
    <w:name w:val="HTML Preformatted Char"/>
    <w:basedOn w:val="DefaultParagraphFont"/>
    <w:link w:val="HTMLPreformatted"/>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7129">
      <w:bodyDiv w:val="1"/>
      <w:marLeft w:val="0"/>
      <w:marRight w:val="0"/>
      <w:marTop w:val="0"/>
      <w:marBottom w:val="0"/>
      <w:divBdr>
        <w:top w:val="none" w:sz="0" w:space="0" w:color="auto"/>
        <w:left w:val="none" w:sz="0" w:space="0" w:color="auto"/>
        <w:bottom w:val="none" w:sz="0" w:space="0" w:color="auto"/>
        <w:right w:val="none" w:sz="0" w:space="0" w:color="auto"/>
      </w:divBdr>
    </w:div>
    <w:div w:id="133723663">
      <w:bodyDiv w:val="1"/>
      <w:marLeft w:val="0"/>
      <w:marRight w:val="0"/>
      <w:marTop w:val="0"/>
      <w:marBottom w:val="0"/>
      <w:divBdr>
        <w:top w:val="none" w:sz="0" w:space="0" w:color="auto"/>
        <w:left w:val="none" w:sz="0" w:space="0" w:color="auto"/>
        <w:bottom w:val="none" w:sz="0" w:space="0" w:color="auto"/>
        <w:right w:val="none" w:sz="0" w:space="0" w:color="auto"/>
      </w:divBdr>
      <w:divsChild>
        <w:div w:id="396830933">
          <w:marLeft w:val="0"/>
          <w:marRight w:val="0"/>
          <w:marTop w:val="0"/>
          <w:marBottom w:val="0"/>
          <w:divBdr>
            <w:top w:val="none" w:sz="0" w:space="0" w:color="auto"/>
            <w:left w:val="none" w:sz="0" w:space="0" w:color="auto"/>
            <w:bottom w:val="none" w:sz="0" w:space="0" w:color="auto"/>
            <w:right w:val="none" w:sz="0" w:space="0" w:color="auto"/>
          </w:divBdr>
          <w:divsChild>
            <w:div w:id="371657070">
              <w:marLeft w:val="0"/>
              <w:marRight w:val="0"/>
              <w:marTop w:val="0"/>
              <w:marBottom w:val="0"/>
              <w:divBdr>
                <w:top w:val="none" w:sz="0" w:space="0" w:color="auto"/>
                <w:left w:val="none" w:sz="0" w:space="0" w:color="auto"/>
                <w:bottom w:val="none" w:sz="0" w:space="0" w:color="auto"/>
                <w:right w:val="none" w:sz="0" w:space="0" w:color="auto"/>
              </w:divBdr>
            </w:div>
            <w:div w:id="1113868264">
              <w:marLeft w:val="0"/>
              <w:marRight w:val="0"/>
              <w:marTop w:val="0"/>
              <w:marBottom w:val="0"/>
              <w:divBdr>
                <w:top w:val="none" w:sz="0" w:space="0" w:color="auto"/>
                <w:left w:val="none" w:sz="0" w:space="0" w:color="auto"/>
                <w:bottom w:val="none" w:sz="0" w:space="0" w:color="auto"/>
                <w:right w:val="none" w:sz="0" w:space="0" w:color="auto"/>
              </w:divBdr>
            </w:div>
            <w:div w:id="1008095385">
              <w:marLeft w:val="0"/>
              <w:marRight w:val="0"/>
              <w:marTop w:val="0"/>
              <w:marBottom w:val="0"/>
              <w:divBdr>
                <w:top w:val="none" w:sz="0" w:space="0" w:color="auto"/>
                <w:left w:val="none" w:sz="0" w:space="0" w:color="auto"/>
                <w:bottom w:val="none" w:sz="0" w:space="0" w:color="auto"/>
                <w:right w:val="none" w:sz="0" w:space="0" w:color="auto"/>
              </w:divBdr>
            </w:div>
            <w:div w:id="338895494">
              <w:marLeft w:val="0"/>
              <w:marRight w:val="0"/>
              <w:marTop w:val="0"/>
              <w:marBottom w:val="0"/>
              <w:divBdr>
                <w:top w:val="none" w:sz="0" w:space="0" w:color="auto"/>
                <w:left w:val="none" w:sz="0" w:space="0" w:color="auto"/>
                <w:bottom w:val="none" w:sz="0" w:space="0" w:color="auto"/>
                <w:right w:val="none" w:sz="0" w:space="0" w:color="auto"/>
              </w:divBdr>
            </w:div>
            <w:div w:id="308245833">
              <w:marLeft w:val="0"/>
              <w:marRight w:val="0"/>
              <w:marTop w:val="0"/>
              <w:marBottom w:val="0"/>
              <w:divBdr>
                <w:top w:val="none" w:sz="0" w:space="0" w:color="auto"/>
                <w:left w:val="none" w:sz="0" w:space="0" w:color="auto"/>
                <w:bottom w:val="none" w:sz="0" w:space="0" w:color="auto"/>
                <w:right w:val="none" w:sz="0" w:space="0" w:color="auto"/>
              </w:divBdr>
            </w:div>
            <w:div w:id="5802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307631326">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10148561">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029456590">
      <w:bodyDiv w:val="1"/>
      <w:marLeft w:val="0"/>
      <w:marRight w:val="0"/>
      <w:marTop w:val="0"/>
      <w:marBottom w:val="0"/>
      <w:divBdr>
        <w:top w:val="none" w:sz="0" w:space="0" w:color="auto"/>
        <w:left w:val="none" w:sz="0" w:space="0" w:color="auto"/>
        <w:bottom w:val="none" w:sz="0" w:space="0" w:color="auto"/>
        <w:right w:val="none" w:sz="0" w:space="0" w:color="auto"/>
      </w:divBdr>
      <w:divsChild>
        <w:div w:id="1542015640">
          <w:marLeft w:val="0"/>
          <w:marRight w:val="0"/>
          <w:marTop w:val="0"/>
          <w:marBottom w:val="0"/>
          <w:divBdr>
            <w:top w:val="none" w:sz="0" w:space="0" w:color="auto"/>
            <w:left w:val="none" w:sz="0" w:space="0" w:color="auto"/>
            <w:bottom w:val="none" w:sz="0" w:space="0" w:color="auto"/>
            <w:right w:val="none" w:sz="0" w:space="0" w:color="auto"/>
          </w:divBdr>
          <w:divsChild>
            <w:div w:id="815685524">
              <w:marLeft w:val="0"/>
              <w:marRight w:val="0"/>
              <w:marTop w:val="0"/>
              <w:marBottom w:val="0"/>
              <w:divBdr>
                <w:top w:val="none" w:sz="0" w:space="0" w:color="auto"/>
                <w:left w:val="none" w:sz="0" w:space="0" w:color="auto"/>
                <w:bottom w:val="none" w:sz="0" w:space="0" w:color="auto"/>
                <w:right w:val="none" w:sz="0" w:space="0" w:color="auto"/>
              </w:divBdr>
            </w:div>
            <w:div w:id="1425104743">
              <w:marLeft w:val="0"/>
              <w:marRight w:val="0"/>
              <w:marTop w:val="0"/>
              <w:marBottom w:val="0"/>
              <w:divBdr>
                <w:top w:val="none" w:sz="0" w:space="0" w:color="auto"/>
                <w:left w:val="none" w:sz="0" w:space="0" w:color="auto"/>
                <w:bottom w:val="none" w:sz="0" w:space="0" w:color="auto"/>
                <w:right w:val="none" w:sz="0" w:space="0" w:color="auto"/>
              </w:divBdr>
            </w:div>
            <w:div w:id="63190029">
              <w:marLeft w:val="0"/>
              <w:marRight w:val="0"/>
              <w:marTop w:val="0"/>
              <w:marBottom w:val="0"/>
              <w:divBdr>
                <w:top w:val="none" w:sz="0" w:space="0" w:color="auto"/>
                <w:left w:val="none" w:sz="0" w:space="0" w:color="auto"/>
                <w:bottom w:val="none" w:sz="0" w:space="0" w:color="auto"/>
                <w:right w:val="none" w:sz="0" w:space="0" w:color="auto"/>
              </w:divBdr>
            </w:div>
            <w:div w:id="1776632614">
              <w:marLeft w:val="0"/>
              <w:marRight w:val="0"/>
              <w:marTop w:val="0"/>
              <w:marBottom w:val="0"/>
              <w:divBdr>
                <w:top w:val="none" w:sz="0" w:space="0" w:color="auto"/>
                <w:left w:val="none" w:sz="0" w:space="0" w:color="auto"/>
                <w:bottom w:val="none" w:sz="0" w:space="0" w:color="auto"/>
                <w:right w:val="none" w:sz="0" w:space="0" w:color="auto"/>
              </w:divBdr>
            </w:div>
            <w:div w:id="4889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6428">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rbaMartin(2018)\Documents\_skola\Sablon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09FEAA855F4908A4DFCEF391489C2A"/>
        <w:category>
          <w:name w:val="General"/>
          <w:gallery w:val="placeholder"/>
        </w:category>
        <w:types>
          <w:type w:val="bbPlcHdr"/>
        </w:types>
        <w:behaviors>
          <w:behavior w:val="content"/>
        </w:behaviors>
        <w:guid w:val="{55CF10F9-E848-49FF-AF01-D1B9F5A8A97E}"/>
      </w:docPartPr>
      <w:docPartBody>
        <w:p w:rsidR="00D82B0C" w:rsidRDefault="00CF0F2E">
          <w:pPr>
            <w:pStyle w:val="7909FEAA855F4908A4DFCEF391489C2A"/>
          </w:pPr>
          <w:r w:rsidRPr="00DC335D">
            <w:rPr>
              <w:rStyle w:val="PlaceholderText"/>
            </w:rPr>
            <w:t>[Autor]</w:t>
          </w:r>
        </w:p>
      </w:docPartBody>
    </w:docPart>
    <w:docPart>
      <w:docPartPr>
        <w:name w:val="975A6848FD3143E29BB92F354AB633A8"/>
        <w:category>
          <w:name w:val="General"/>
          <w:gallery w:val="placeholder"/>
        </w:category>
        <w:types>
          <w:type w:val="bbPlcHdr"/>
        </w:types>
        <w:behaviors>
          <w:behavior w:val="content"/>
        </w:behaviors>
        <w:guid w:val="{D09346EB-16CC-4880-A240-B6B6F5F33F50}"/>
      </w:docPartPr>
      <w:docPartBody>
        <w:p w:rsidR="00D82B0C" w:rsidRDefault="00CF0F2E">
          <w:pPr>
            <w:pStyle w:val="975A6848FD3143E29BB92F354AB633A8"/>
          </w:pPr>
          <w:r w:rsidRPr="002052AC">
            <w:rPr>
              <w:rStyle w:val="Placeholder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2E"/>
    <w:rsid w:val="00090774"/>
    <w:rsid w:val="0017500B"/>
    <w:rsid w:val="00194B3D"/>
    <w:rsid w:val="002D2668"/>
    <w:rsid w:val="003D1DD4"/>
    <w:rsid w:val="00536BAE"/>
    <w:rsid w:val="00747DAC"/>
    <w:rsid w:val="00CF0F2E"/>
    <w:rsid w:val="00D82B0C"/>
    <w:rsid w:val="00EB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09FEAA855F4908A4DFCEF391489C2A">
    <w:name w:val="7909FEAA855F4908A4DFCEF391489C2A"/>
  </w:style>
  <w:style w:type="paragraph" w:customStyle="1" w:styleId="975A6848FD3143E29BB92F354AB633A8">
    <w:name w:val="975A6848FD3143E29BB92F354AB633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
    <b:Tag>Wik</b:Tag>
    <b:SourceType>InternetSite</b:SourceType>
    <b:Guid>{1F333CDD-78CA-40D7-B36C-7B5D65051468}</b:Guid>
    <b:Author>
      <b:Author>
        <b:Corporate>Wikipedia</b:Corporate>
      </b:Author>
    </b:Author>
    <b:Title>Sokoban</b:Title>
    <b:YearAccessed>2021</b:YearAccessed>
    <b:MonthAccessed>11</b:MonthAccessed>
    <b:DayAccessed>11</b:DayAccessed>
    <b:URL>https://en.wikipedia.org/wiki/Sokoban</b:URL>
    <b:RefOrder>2</b:RefOrder>
  </b:Source>
  <b:Source>
    <b:Tag>Tho21</b:Tag>
    <b:SourceType>InternetSite</b:SourceType>
    <b:Guid>{CE6087B2-C87E-4C98-AD62-1D9BF99C6423}</b:Guid>
    <b:Author>
      <b:Author>
        <b:NameList>
          <b:Person>
            <b:Last>Huber</b:Last>
            <b:First>Thomas</b:First>
            <b:Middle>Claudius</b:Middle>
          </b:Person>
        </b:NameList>
      </b:Author>
    </b:Author>
    <b:YearAccessed>2021</b:YearAccessed>
    <b:MonthAccessed>11</b:MonthAccessed>
    <b:DayAccessed>5</b:DayAccessed>
    <b:URL>https://www.thomasclaudiushuber.com/2021/02/25/c-9-0-pattern-matching-in-switch-expressions/</b:URL>
    <b:RefOrder>3</b:RefOrder>
  </b:Source>
  <b:Source>
    <b:Tag>htt</b:Tag>
    <b:SourceType>InternetSite</b:SourceType>
    <b:Guid>{1926FE0C-99EC-42D3-BEF4-4CD6F40A3B6E}</b:Guid>
    <b:Title>JSON</b:Title>
    <b:URL>https://www.json.org/json-en.html</b:URL>
    <b:RefOrder>4</b:RefOrder>
  </b:Source>
  <b:Source>
    <b:Tag>Tom</b:Tag>
    <b:SourceType>InternetSite</b:SourceType>
    <b:Guid>{3B8DA336-181F-433E-9C73-8A1B6DC344B0}</b:Guid>
    <b:Author>
      <b:Author>
        <b:NameList>
          <b:Person>
            <b:Last>Pettersson</b:Last>
            <b:First>Tomas</b:First>
          </b:Person>
        </b:NameList>
      </b:Author>
    </b:Author>
    <b:Title>sfxr</b:Title>
    <b:InternetSiteTitle>DrPetter's homepage</b:InternetSiteTitle>
    <b:URL>https://www.drpetter.se/project_sfxr.html</b:URL>
    <b:RefOrder>5</b:RefOrder>
  </b:Source>
  <b:Source>
    <b:Tag>FLS</b:Tag>
    <b:SourceType>InternetSite</b:SourceType>
    <b:Guid>{C19B7755-25F4-4B41-9614-74ED64826C7E}</b:Guid>
    <b:Title>FL Studio</b:Title>
    <b:URL>https://www.image-line.com/fl-studio/</b:URL>
    <b:Author>
      <b:Author>
        <b:Corporate>Image-Line</b:Corporate>
      </b:Author>
    </b:Author>
    <b:RefOrder>6</b:RefOrder>
  </b:Source>
  <b:Source>
    <b:Tag>Gim</b:Tag>
    <b:SourceType>InternetSite</b:SourceType>
    <b:Guid>{715C7079-AAC3-41F3-AD00-69E12AF331FC}</b:Guid>
    <b:Title>Gimp</b:Title>
    <b:URL>https://www.gimp.org/</b:URL>
    <b:RefOrder>7</b:RefOrder>
  </b:Source>
  <b:Source>
    <b:Tag>Aud</b:Tag>
    <b:SourceType>InternetSite</b:SourceType>
    <b:Guid>{D9E36DE8-2559-45E6-8CC5-8D57C4E7A177}</b:Guid>
    <b:Title>Audacity</b:Title>
    <b:URL>https://www.audacityteam.org/</b:URL>
    <b:RefOrder>8</b:RefOrder>
  </b:Source>
  <b:Source>
    <b:Tag>Uni</b:Tag>
    <b:SourceType>InternetSite</b:SourceType>
    <b:Guid>{785F5B91-AF23-4772-B4E2-8B69A9674FE6}</b:Guid>
    <b:Author>
      <b:Author>
        <b:Corporate>Unity Technologies</b:Corporate>
      </b:Author>
    </b:Author>
    <b:InternetSiteTitle>Unity</b:InternetSiteTitle>
    <b:URL>https://unity.com/our-company</b:URL>
    <b:RefOrder>9</b:RefOrder>
  </b:Source>
</b:Sources>
</file>

<file path=customXml/itemProps1.xml><?xml version="1.0" encoding="utf-8"?>
<ds:datastoreItem xmlns:ds="http://schemas.openxmlformats.org/officeDocument/2006/customXml" ds:itemID="{60BC2EBF-F39B-40B2-9BB9-EE5CB3893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Sablona.dotx</Template>
  <TotalTime>11265</TotalTime>
  <Pages>28</Pages>
  <Words>2972</Words>
  <Characters>16946</Characters>
  <Application>Microsoft Office Word</Application>
  <DocSecurity>0</DocSecurity>
  <Lines>141</Lines>
  <Paragraphs>39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2D logická hra v Unity</vt:lpstr>
      <vt:lpstr>2D logická hra v Unity</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logická hra v Unity</dc:title>
  <dc:subject/>
  <dc:creator>Martin Vrba</dc:creator>
  <cp:keywords/>
  <dc:description/>
  <cp:lastModifiedBy>Martin Vrba</cp:lastModifiedBy>
  <cp:revision>31</cp:revision>
  <dcterms:created xsi:type="dcterms:W3CDTF">2022-02-17T14:23:00Z</dcterms:created>
  <dcterms:modified xsi:type="dcterms:W3CDTF">2022-03-08T06:10:00Z</dcterms:modified>
</cp:coreProperties>
</file>